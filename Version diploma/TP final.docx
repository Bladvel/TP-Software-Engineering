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3CEC28DB" w14:textId="1AB355C9" w:rsidR="00A61646" w:rsidRPr="00BB6F19" w:rsidRDefault="00C23EB0">
          <w:pPr>
            <w:pStyle w:val="TOC1"/>
            <w:tabs>
              <w:tab w:val="right" w:leader="dot" w:pos="9061"/>
            </w:tabs>
            <w:rPr>
              <w:rFonts w:asciiTheme="minorHAnsi" w:eastAsiaTheme="minorEastAsia" w:hAnsiTheme="minorHAnsi"/>
              <w:sz w:val="24"/>
              <w:szCs w:val="24"/>
              <w:lang w:eastAsia="es-AR"/>
            </w:rPr>
          </w:pPr>
          <w:r w:rsidRPr="00BB6F19">
            <w:fldChar w:fldCharType="begin"/>
          </w:r>
          <w:r w:rsidRPr="00BB6F19">
            <w:instrText xml:space="preserve"> TOC \o "1-3" \h \z \u </w:instrText>
          </w:r>
          <w:r w:rsidRPr="00BB6F19">
            <w:fldChar w:fldCharType="separate"/>
          </w:r>
          <w:hyperlink w:anchor="_Toc176820678" w:history="1">
            <w:r w:rsidR="00A61646" w:rsidRPr="00BB6F19">
              <w:rPr>
                <w:rStyle w:val="Hyperlink"/>
              </w:rPr>
              <w:t>Historial de Revisión</w:t>
            </w:r>
            <w:r w:rsidR="00A61646" w:rsidRPr="00BB6F19">
              <w:rPr>
                <w:webHidden/>
              </w:rPr>
              <w:tab/>
            </w:r>
            <w:r w:rsidR="00A61646" w:rsidRPr="00BB6F19">
              <w:rPr>
                <w:webHidden/>
              </w:rPr>
              <w:fldChar w:fldCharType="begin"/>
            </w:r>
            <w:r w:rsidR="00A61646" w:rsidRPr="00BB6F19">
              <w:rPr>
                <w:webHidden/>
              </w:rPr>
              <w:instrText xml:space="preserve"> PAGEREF _Toc176820678 \h </w:instrText>
            </w:r>
            <w:r w:rsidR="00A61646" w:rsidRPr="00BB6F19">
              <w:rPr>
                <w:webHidden/>
              </w:rPr>
            </w:r>
            <w:r w:rsidR="00A61646" w:rsidRPr="00BB6F19">
              <w:rPr>
                <w:webHidden/>
              </w:rPr>
              <w:fldChar w:fldCharType="separate"/>
            </w:r>
            <w:r w:rsidR="00A61646" w:rsidRPr="00BB6F19">
              <w:rPr>
                <w:webHidden/>
              </w:rPr>
              <w:t>5</w:t>
            </w:r>
            <w:r w:rsidR="00A61646" w:rsidRPr="00BB6F19">
              <w:rPr>
                <w:webHidden/>
              </w:rPr>
              <w:fldChar w:fldCharType="end"/>
            </w:r>
          </w:hyperlink>
        </w:p>
        <w:p w14:paraId="4AE83BF0" w14:textId="68DEC33E"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79" w:history="1">
            <w:r w:rsidR="00A61646" w:rsidRPr="00BB6F19">
              <w:rPr>
                <w:rStyle w:val="Hyperlink"/>
              </w:rPr>
              <w:t>G00. Descripción Global del Producto</w:t>
            </w:r>
            <w:r w:rsidR="00A61646" w:rsidRPr="00BB6F19">
              <w:rPr>
                <w:webHidden/>
              </w:rPr>
              <w:tab/>
            </w:r>
            <w:r w:rsidR="00A61646" w:rsidRPr="00BB6F19">
              <w:rPr>
                <w:webHidden/>
              </w:rPr>
              <w:fldChar w:fldCharType="begin"/>
            </w:r>
            <w:r w:rsidR="00A61646" w:rsidRPr="00BB6F19">
              <w:rPr>
                <w:webHidden/>
              </w:rPr>
              <w:instrText xml:space="preserve"> PAGEREF _Toc176820679 \h </w:instrText>
            </w:r>
            <w:r w:rsidR="00A61646" w:rsidRPr="00BB6F19">
              <w:rPr>
                <w:webHidden/>
              </w:rPr>
            </w:r>
            <w:r w:rsidR="00A61646" w:rsidRPr="00BB6F19">
              <w:rPr>
                <w:webHidden/>
              </w:rPr>
              <w:fldChar w:fldCharType="separate"/>
            </w:r>
            <w:r w:rsidR="00A61646" w:rsidRPr="00BB6F19">
              <w:rPr>
                <w:webHidden/>
              </w:rPr>
              <w:t>6</w:t>
            </w:r>
            <w:r w:rsidR="00A61646" w:rsidRPr="00BB6F19">
              <w:rPr>
                <w:webHidden/>
              </w:rPr>
              <w:fldChar w:fldCharType="end"/>
            </w:r>
          </w:hyperlink>
        </w:p>
        <w:p w14:paraId="4A5052FC" w14:textId="0F15D425"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0" w:history="1">
            <w:r w:rsidR="00A61646" w:rsidRPr="00BB6F19">
              <w:rPr>
                <w:rStyle w:val="Hyperlink"/>
              </w:rPr>
              <w:t>G01. Propósito</w:t>
            </w:r>
            <w:r w:rsidR="00A61646" w:rsidRPr="00BB6F19">
              <w:rPr>
                <w:webHidden/>
              </w:rPr>
              <w:tab/>
            </w:r>
            <w:r w:rsidR="00A61646" w:rsidRPr="00BB6F19">
              <w:rPr>
                <w:webHidden/>
              </w:rPr>
              <w:fldChar w:fldCharType="begin"/>
            </w:r>
            <w:r w:rsidR="00A61646" w:rsidRPr="00BB6F19">
              <w:rPr>
                <w:webHidden/>
              </w:rPr>
              <w:instrText xml:space="preserve"> PAGEREF _Toc176820680 \h </w:instrText>
            </w:r>
            <w:r w:rsidR="00A61646" w:rsidRPr="00BB6F19">
              <w:rPr>
                <w:webHidden/>
              </w:rPr>
            </w:r>
            <w:r w:rsidR="00A61646" w:rsidRPr="00BB6F19">
              <w:rPr>
                <w:webHidden/>
              </w:rPr>
              <w:fldChar w:fldCharType="separate"/>
            </w:r>
            <w:r w:rsidR="00A61646" w:rsidRPr="00BB6F19">
              <w:rPr>
                <w:webHidden/>
              </w:rPr>
              <w:t>6</w:t>
            </w:r>
            <w:r w:rsidR="00A61646" w:rsidRPr="00BB6F19">
              <w:rPr>
                <w:webHidden/>
              </w:rPr>
              <w:fldChar w:fldCharType="end"/>
            </w:r>
          </w:hyperlink>
        </w:p>
        <w:p w14:paraId="068C5D80" w14:textId="0D966C83"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1" w:history="1">
            <w:r w:rsidR="00A61646" w:rsidRPr="00BB6F19">
              <w:rPr>
                <w:rStyle w:val="Hyperlink"/>
              </w:rPr>
              <w:t>G02. Descripción funcional del producto y Alcance</w:t>
            </w:r>
            <w:r w:rsidR="00A61646" w:rsidRPr="00BB6F19">
              <w:rPr>
                <w:webHidden/>
              </w:rPr>
              <w:tab/>
            </w:r>
            <w:r w:rsidR="00A61646" w:rsidRPr="00BB6F19">
              <w:rPr>
                <w:webHidden/>
              </w:rPr>
              <w:fldChar w:fldCharType="begin"/>
            </w:r>
            <w:r w:rsidR="00A61646" w:rsidRPr="00BB6F19">
              <w:rPr>
                <w:webHidden/>
              </w:rPr>
              <w:instrText xml:space="preserve"> PAGEREF _Toc176820681 \h </w:instrText>
            </w:r>
            <w:r w:rsidR="00A61646" w:rsidRPr="00BB6F19">
              <w:rPr>
                <w:webHidden/>
              </w:rPr>
            </w:r>
            <w:r w:rsidR="00A61646" w:rsidRPr="00BB6F19">
              <w:rPr>
                <w:webHidden/>
              </w:rPr>
              <w:fldChar w:fldCharType="separate"/>
            </w:r>
            <w:r w:rsidR="00A61646" w:rsidRPr="00BB6F19">
              <w:rPr>
                <w:webHidden/>
              </w:rPr>
              <w:t>7</w:t>
            </w:r>
            <w:r w:rsidR="00A61646" w:rsidRPr="00BB6F19">
              <w:rPr>
                <w:webHidden/>
              </w:rPr>
              <w:fldChar w:fldCharType="end"/>
            </w:r>
          </w:hyperlink>
        </w:p>
        <w:p w14:paraId="51EBA3B5" w14:textId="4531D9CD" w:rsidR="00A61646" w:rsidRPr="00BB6F19" w:rsidRDefault="00000000">
          <w:pPr>
            <w:pStyle w:val="TOC2"/>
            <w:tabs>
              <w:tab w:val="right" w:leader="dot" w:pos="9061"/>
            </w:tabs>
            <w:rPr>
              <w:rFonts w:cstheme="minorBidi"/>
              <w:kern w:val="2"/>
              <w:sz w:val="24"/>
              <w:szCs w:val="24"/>
              <w14:ligatures w14:val="standardContextual"/>
            </w:rPr>
          </w:pPr>
          <w:hyperlink w:anchor="_Toc176820682" w:history="1">
            <w:r w:rsidR="00A61646" w:rsidRPr="00BB6F19">
              <w:rPr>
                <w:rStyle w:val="Hyperlink"/>
              </w:rPr>
              <w:t>Requisitos Funcionales</w:t>
            </w:r>
            <w:r w:rsidR="00A61646" w:rsidRPr="00BB6F19">
              <w:rPr>
                <w:webHidden/>
              </w:rPr>
              <w:tab/>
            </w:r>
            <w:r w:rsidR="00A61646" w:rsidRPr="00BB6F19">
              <w:rPr>
                <w:webHidden/>
              </w:rPr>
              <w:fldChar w:fldCharType="begin"/>
            </w:r>
            <w:r w:rsidR="00A61646" w:rsidRPr="00BB6F19">
              <w:rPr>
                <w:webHidden/>
              </w:rPr>
              <w:instrText xml:space="preserve"> PAGEREF _Toc176820682 \h </w:instrText>
            </w:r>
            <w:r w:rsidR="00A61646" w:rsidRPr="00BB6F19">
              <w:rPr>
                <w:webHidden/>
              </w:rPr>
            </w:r>
            <w:r w:rsidR="00A61646" w:rsidRPr="00BB6F19">
              <w:rPr>
                <w:webHidden/>
              </w:rPr>
              <w:fldChar w:fldCharType="separate"/>
            </w:r>
            <w:r w:rsidR="00A61646" w:rsidRPr="00BB6F19">
              <w:rPr>
                <w:webHidden/>
              </w:rPr>
              <w:t>7</w:t>
            </w:r>
            <w:r w:rsidR="00A61646" w:rsidRPr="00BB6F19">
              <w:rPr>
                <w:webHidden/>
              </w:rPr>
              <w:fldChar w:fldCharType="end"/>
            </w:r>
          </w:hyperlink>
        </w:p>
        <w:p w14:paraId="57F43709" w14:textId="4983DD8A"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3" w:history="1">
            <w:r w:rsidR="00A61646" w:rsidRPr="00BB6F19">
              <w:rPr>
                <w:rStyle w:val="Hyperlink"/>
              </w:rPr>
              <w:t>G03. Definiciones, Acrónimos, y Abreviaciones</w:t>
            </w:r>
            <w:r w:rsidR="00A61646" w:rsidRPr="00BB6F19">
              <w:rPr>
                <w:webHidden/>
              </w:rPr>
              <w:tab/>
            </w:r>
            <w:r w:rsidR="00A61646" w:rsidRPr="00BB6F19">
              <w:rPr>
                <w:webHidden/>
              </w:rPr>
              <w:fldChar w:fldCharType="begin"/>
            </w:r>
            <w:r w:rsidR="00A61646" w:rsidRPr="00BB6F19">
              <w:rPr>
                <w:webHidden/>
              </w:rPr>
              <w:instrText xml:space="preserve"> PAGEREF _Toc176820683 \h </w:instrText>
            </w:r>
            <w:r w:rsidR="00A61646" w:rsidRPr="00BB6F19">
              <w:rPr>
                <w:webHidden/>
              </w:rPr>
            </w:r>
            <w:r w:rsidR="00A61646" w:rsidRPr="00BB6F19">
              <w:rPr>
                <w:webHidden/>
              </w:rPr>
              <w:fldChar w:fldCharType="separate"/>
            </w:r>
            <w:r w:rsidR="00A61646" w:rsidRPr="00BB6F19">
              <w:rPr>
                <w:webHidden/>
              </w:rPr>
              <w:t>9</w:t>
            </w:r>
            <w:r w:rsidR="00A61646" w:rsidRPr="00BB6F19">
              <w:rPr>
                <w:webHidden/>
              </w:rPr>
              <w:fldChar w:fldCharType="end"/>
            </w:r>
          </w:hyperlink>
        </w:p>
        <w:p w14:paraId="4EF03DC5" w14:textId="3FD9E071" w:rsidR="00A61646" w:rsidRPr="00BB6F19" w:rsidRDefault="00000000">
          <w:pPr>
            <w:pStyle w:val="TOC2"/>
            <w:tabs>
              <w:tab w:val="right" w:leader="dot" w:pos="9061"/>
            </w:tabs>
            <w:rPr>
              <w:rFonts w:cstheme="minorBidi"/>
              <w:kern w:val="2"/>
              <w:sz w:val="24"/>
              <w:szCs w:val="24"/>
              <w14:ligatures w14:val="standardContextual"/>
            </w:rPr>
          </w:pPr>
          <w:hyperlink w:anchor="_Toc176820684" w:history="1">
            <w:r w:rsidR="00A61646" w:rsidRPr="00BB6F19">
              <w:rPr>
                <w:rStyle w:val="Hyperlink"/>
              </w:rPr>
              <w:t>Definiciones:</w:t>
            </w:r>
            <w:r w:rsidR="00A61646" w:rsidRPr="00BB6F19">
              <w:rPr>
                <w:webHidden/>
              </w:rPr>
              <w:tab/>
            </w:r>
            <w:r w:rsidR="00A61646" w:rsidRPr="00BB6F19">
              <w:rPr>
                <w:webHidden/>
              </w:rPr>
              <w:fldChar w:fldCharType="begin"/>
            </w:r>
            <w:r w:rsidR="00A61646" w:rsidRPr="00BB6F19">
              <w:rPr>
                <w:webHidden/>
              </w:rPr>
              <w:instrText xml:space="preserve"> PAGEREF _Toc176820684 \h </w:instrText>
            </w:r>
            <w:r w:rsidR="00A61646" w:rsidRPr="00BB6F19">
              <w:rPr>
                <w:webHidden/>
              </w:rPr>
            </w:r>
            <w:r w:rsidR="00A61646" w:rsidRPr="00BB6F19">
              <w:rPr>
                <w:webHidden/>
              </w:rPr>
              <w:fldChar w:fldCharType="separate"/>
            </w:r>
            <w:r w:rsidR="00A61646" w:rsidRPr="00BB6F19">
              <w:rPr>
                <w:webHidden/>
              </w:rPr>
              <w:t>9</w:t>
            </w:r>
            <w:r w:rsidR="00A61646" w:rsidRPr="00BB6F19">
              <w:rPr>
                <w:webHidden/>
              </w:rPr>
              <w:fldChar w:fldCharType="end"/>
            </w:r>
          </w:hyperlink>
        </w:p>
        <w:p w14:paraId="717E7ED0" w14:textId="76C0F624" w:rsidR="00A61646" w:rsidRPr="00BB6F19" w:rsidRDefault="00000000">
          <w:pPr>
            <w:pStyle w:val="TOC2"/>
            <w:tabs>
              <w:tab w:val="right" w:leader="dot" w:pos="9061"/>
            </w:tabs>
            <w:rPr>
              <w:rFonts w:cstheme="minorBidi"/>
              <w:kern w:val="2"/>
              <w:sz w:val="24"/>
              <w:szCs w:val="24"/>
              <w14:ligatures w14:val="standardContextual"/>
            </w:rPr>
          </w:pPr>
          <w:hyperlink w:anchor="_Toc176820685" w:history="1">
            <w:r w:rsidR="00A61646" w:rsidRPr="00BB6F19">
              <w:rPr>
                <w:rStyle w:val="Hyperlink"/>
              </w:rPr>
              <w:t>Acrónimos</w:t>
            </w:r>
            <w:r w:rsidR="00A61646" w:rsidRPr="00BB6F19">
              <w:rPr>
                <w:webHidden/>
              </w:rPr>
              <w:tab/>
            </w:r>
            <w:r w:rsidR="00A61646" w:rsidRPr="00BB6F19">
              <w:rPr>
                <w:webHidden/>
              </w:rPr>
              <w:fldChar w:fldCharType="begin"/>
            </w:r>
            <w:r w:rsidR="00A61646" w:rsidRPr="00BB6F19">
              <w:rPr>
                <w:webHidden/>
              </w:rPr>
              <w:instrText xml:space="preserve"> PAGEREF _Toc176820685 \h </w:instrText>
            </w:r>
            <w:r w:rsidR="00A61646" w:rsidRPr="00BB6F19">
              <w:rPr>
                <w:webHidden/>
              </w:rPr>
            </w:r>
            <w:r w:rsidR="00A61646" w:rsidRPr="00BB6F19">
              <w:rPr>
                <w:webHidden/>
              </w:rPr>
              <w:fldChar w:fldCharType="separate"/>
            </w:r>
            <w:r w:rsidR="00A61646" w:rsidRPr="00BB6F19">
              <w:rPr>
                <w:webHidden/>
              </w:rPr>
              <w:t>9</w:t>
            </w:r>
            <w:r w:rsidR="00A61646" w:rsidRPr="00BB6F19">
              <w:rPr>
                <w:webHidden/>
              </w:rPr>
              <w:fldChar w:fldCharType="end"/>
            </w:r>
          </w:hyperlink>
        </w:p>
        <w:p w14:paraId="1CD3E002" w14:textId="576DDA55" w:rsidR="00A61646" w:rsidRPr="00BB6F19" w:rsidRDefault="00000000">
          <w:pPr>
            <w:pStyle w:val="TOC2"/>
            <w:tabs>
              <w:tab w:val="right" w:leader="dot" w:pos="9061"/>
            </w:tabs>
            <w:rPr>
              <w:rFonts w:cstheme="minorBidi"/>
              <w:kern w:val="2"/>
              <w:sz w:val="24"/>
              <w:szCs w:val="24"/>
              <w14:ligatures w14:val="standardContextual"/>
            </w:rPr>
          </w:pPr>
          <w:hyperlink w:anchor="_Toc176820686" w:history="1">
            <w:r w:rsidR="00A61646" w:rsidRPr="00BB6F19">
              <w:rPr>
                <w:rStyle w:val="Hyperlink"/>
              </w:rPr>
              <w:t>Abreviaciones</w:t>
            </w:r>
            <w:r w:rsidR="00A61646" w:rsidRPr="00BB6F19">
              <w:rPr>
                <w:webHidden/>
              </w:rPr>
              <w:tab/>
            </w:r>
            <w:r w:rsidR="00A61646" w:rsidRPr="00BB6F19">
              <w:rPr>
                <w:webHidden/>
              </w:rPr>
              <w:fldChar w:fldCharType="begin"/>
            </w:r>
            <w:r w:rsidR="00A61646" w:rsidRPr="00BB6F19">
              <w:rPr>
                <w:webHidden/>
              </w:rPr>
              <w:instrText xml:space="preserve"> PAGEREF _Toc176820686 \h </w:instrText>
            </w:r>
            <w:r w:rsidR="00A61646" w:rsidRPr="00BB6F19">
              <w:rPr>
                <w:webHidden/>
              </w:rPr>
            </w:r>
            <w:r w:rsidR="00A61646" w:rsidRPr="00BB6F19">
              <w:rPr>
                <w:webHidden/>
              </w:rPr>
              <w:fldChar w:fldCharType="separate"/>
            </w:r>
            <w:r w:rsidR="00A61646" w:rsidRPr="00BB6F19">
              <w:rPr>
                <w:webHidden/>
              </w:rPr>
              <w:t>9</w:t>
            </w:r>
            <w:r w:rsidR="00A61646" w:rsidRPr="00BB6F19">
              <w:rPr>
                <w:webHidden/>
              </w:rPr>
              <w:fldChar w:fldCharType="end"/>
            </w:r>
          </w:hyperlink>
        </w:p>
        <w:p w14:paraId="07457CAE" w14:textId="3F4D6AA3"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7" w:history="1">
            <w:r w:rsidR="00A61646" w:rsidRPr="00BB6F19">
              <w:rPr>
                <w:rStyle w:val="Hyperlink"/>
              </w:rPr>
              <w:t>G04. Descripción de las personas participantes en el desarrollo del sistema de información y los usuarios (Roles)</w:t>
            </w:r>
            <w:r w:rsidR="00A61646" w:rsidRPr="00BB6F19">
              <w:rPr>
                <w:webHidden/>
              </w:rPr>
              <w:tab/>
            </w:r>
            <w:r w:rsidR="00A61646" w:rsidRPr="00BB6F19">
              <w:rPr>
                <w:webHidden/>
              </w:rPr>
              <w:fldChar w:fldCharType="begin"/>
            </w:r>
            <w:r w:rsidR="00A61646" w:rsidRPr="00BB6F19">
              <w:rPr>
                <w:webHidden/>
              </w:rPr>
              <w:instrText xml:space="preserve"> PAGEREF _Toc176820687 \h </w:instrText>
            </w:r>
            <w:r w:rsidR="00A61646" w:rsidRPr="00BB6F19">
              <w:rPr>
                <w:webHidden/>
              </w:rPr>
            </w:r>
            <w:r w:rsidR="00A61646" w:rsidRPr="00BB6F19">
              <w:rPr>
                <w:webHidden/>
              </w:rPr>
              <w:fldChar w:fldCharType="separate"/>
            </w:r>
            <w:r w:rsidR="00A61646" w:rsidRPr="00BB6F19">
              <w:rPr>
                <w:webHidden/>
              </w:rPr>
              <w:t>10</w:t>
            </w:r>
            <w:r w:rsidR="00A61646" w:rsidRPr="00BB6F19">
              <w:rPr>
                <w:webHidden/>
              </w:rPr>
              <w:fldChar w:fldCharType="end"/>
            </w:r>
          </w:hyperlink>
        </w:p>
        <w:p w14:paraId="0FCCCB6C" w14:textId="120E6C3B"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8" w:history="1">
            <w:r w:rsidR="00A61646" w:rsidRPr="00BB6F19">
              <w:rPr>
                <w:rStyle w:val="Hyperlink"/>
              </w:rPr>
              <w:t>G05. Otros Requisitos</w:t>
            </w:r>
            <w:r w:rsidR="00A61646" w:rsidRPr="00BB6F19">
              <w:rPr>
                <w:webHidden/>
              </w:rPr>
              <w:tab/>
            </w:r>
            <w:r w:rsidR="00A61646" w:rsidRPr="00BB6F19">
              <w:rPr>
                <w:webHidden/>
              </w:rPr>
              <w:fldChar w:fldCharType="begin"/>
            </w:r>
            <w:r w:rsidR="00A61646" w:rsidRPr="00BB6F19">
              <w:rPr>
                <w:webHidden/>
              </w:rPr>
              <w:instrText xml:space="preserve"> PAGEREF _Toc176820688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3EA4A828" w14:textId="36CF0493" w:rsidR="00A61646" w:rsidRPr="00BB6F19" w:rsidRDefault="00000000">
          <w:pPr>
            <w:pStyle w:val="TOC2"/>
            <w:tabs>
              <w:tab w:val="right" w:leader="dot" w:pos="9061"/>
            </w:tabs>
            <w:rPr>
              <w:rFonts w:cstheme="minorBidi"/>
              <w:kern w:val="2"/>
              <w:sz w:val="24"/>
              <w:szCs w:val="24"/>
              <w14:ligatures w14:val="standardContextual"/>
            </w:rPr>
          </w:pPr>
          <w:hyperlink w:anchor="_Toc176820689" w:history="1">
            <w:r w:rsidR="00A61646" w:rsidRPr="00BB6F19">
              <w:rPr>
                <w:rStyle w:val="Hyperlink"/>
              </w:rPr>
              <w:t>Requisitos del producto</w:t>
            </w:r>
            <w:r w:rsidR="00A61646" w:rsidRPr="00BB6F19">
              <w:rPr>
                <w:webHidden/>
              </w:rPr>
              <w:tab/>
            </w:r>
            <w:r w:rsidR="00A61646" w:rsidRPr="00BB6F19">
              <w:rPr>
                <w:webHidden/>
              </w:rPr>
              <w:fldChar w:fldCharType="begin"/>
            </w:r>
            <w:r w:rsidR="00A61646" w:rsidRPr="00BB6F19">
              <w:rPr>
                <w:webHidden/>
              </w:rPr>
              <w:instrText xml:space="preserve"> PAGEREF _Toc176820689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4DD3C9AB" w14:textId="4CB5F042" w:rsidR="00A61646" w:rsidRPr="00BB6F19" w:rsidRDefault="00000000">
          <w:pPr>
            <w:pStyle w:val="TOC3"/>
            <w:tabs>
              <w:tab w:val="right" w:leader="dot" w:pos="9061"/>
            </w:tabs>
            <w:rPr>
              <w:rFonts w:cstheme="minorBidi"/>
              <w:kern w:val="2"/>
              <w:sz w:val="24"/>
              <w:szCs w:val="24"/>
              <w14:ligatures w14:val="standardContextual"/>
            </w:rPr>
          </w:pPr>
          <w:hyperlink w:anchor="_Toc176820690" w:history="1">
            <w:r w:rsidR="00A61646" w:rsidRPr="00BB6F19">
              <w:rPr>
                <w:rStyle w:val="Hyperlink"/>
              </w:rPr>
              <w:t>Estándares aplicables</w:t>
            </w:r>
            <w:r w:rsidR="00A61646" w:rsidRPr="00BB6F19">
              <w:rPr>
                <w:webHidden/>
              </w:rPr>
              <w:tab/>
            </w:r>
            <w:r w:rsidR="00A61646" w:rsidRPr="00BB6F19">
              <w:rPr>
                <w:webHidden/>
              </w:rPr>
              <w:fldChar w:fldCharType="begin"/>
            </w:r>
            <w:r w:rsidR="00A61646" w:rsidRPr="00BB6F19">
              <w:rPr>
                <w:webHidden/>
              </w:rPr>
              <w:instrText xml:space="preserve"> PAGEREF _Toc176820690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50EC755E" w14:textId="5E9BB85E" w:rsidR="00A61646" w:rsidRPr="00BB6F19" w:rsidRDefault="00000000">
          <w:pPr>
            <w:pStyle w:val="TOC3"/>
            <w:tabs>
              <w:tab w:val="right" w:leader="dot" w:pos="9061"/>
            </w:tabs>
            <w:rPr>
              <w:rFonts w:cstheme="minorBidi"/>
              <w:kern w:val="2"/>
              <w:sz w:val="24"/>
              <w:szCs w:val="24"/>
              <w14:ligatures w14:val="standardContextual"/>
            </w:rPr>
          </w:pPr>
          <w:hyperlink w:anchor="_Toc176820691" w:history="1">
            <w:r w:rsidR="00A61646" w:rsidRPr="00BB6F19">
              <w:rPr>
                <w:rStyle w:val="Hyperlink"/>
              </w:rPr>
              <w:t>Requisitos del sistema</w:t>
            </w:r>
            <w:r w:rsidR="00A61646" w:rsidRPr="00BB6F19">
              <w:rPr>
                <w:webHidden/>
              </w:rPr>
              <w:tab/>
            </w:r>
            <w:r w:rsidR="00A61646" w:rsidRPr="00BB6F19">
              <w:rPr>
                <w:webHidden/>
              </w:rPr>
              <w:fldChar w:fldCharType="begin"/>
            </w:r>
            <w:r w:rsidR="00A61646" w:rsidRPr="00BB6F19">
              <w:rPr>
                <w:webHidden/>
              </w:rPr>
              <w:instrText xml:space="preserve"> PAGEREF _Toc176820691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1A5F8598" w14:textId="1C541A48" w:rsidR="00A61646" w:rsidRPr="00BB6F19" w:rsidRDefault="00000000">
          <w:pPr>
            <w:pStyle w:val="TOC3"/>
            <w:tabs>
              <w:tab w:val="right" w:leader="dot" w:pos="9061"/>
            </w:tabs>
            <w:rPr>
              <w:rFonts w:cstheme="minorBidi"/>
              <w:kern w:val="2"/>
              <w:sz w:val="24"/>
              <w:szCs w:val="24"/>
              <w14:ligatures w14:val="standardContextual"/>
            </w:rPr>
          </w:pPr>
          <w:hyperlink w:anchor="_Toc176820692" w:history="1">
            <w:r w:rsidR="00A61646" w:rsidRPr="00BB6F19">
              <w:rPr>
                <w:rStyle w:val="Hyperlink"/>
              </w:rPr>
              <w:t>Requisitos de desempeño</w:t>
            </w:r>
            <w:r w:rsidR="00A61646" w:rsidRPr="00BB6F19">
              <w:rPr>
                <w:webHidden/>
              </w:rPr>
              <w:tab/>
            </w:r>
            <w:r w:rsidR="00A61646" w:rsidRPr="00BB6F19">
              <w:rPr>
                <w:webHidden/>
              </w:rPr>
              <w:fldChar w:fldCharType="begin"/>
            </w:r>
            <w:r w:rsidR="00A61646" w:rsidRPr="00BB6F19">
              <w:rPr>
                <w:webHidden/>
              </w:rPr>
              <w:instrText xml:space="preserve"> PAGEREF _Toc176820692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5D94E804" w14:textId="5AEAC3AD" w:rsidR="00A61646" w:rsidRPr="00BB6F19" w:rsidRDefault="00000000">
          <w:pPr>
            <w:pStyle w:val="TOC3"/>
            <w:tabs>
              <w:tab w:val="right" w:leader="dot" w:pos="9061"/>
            </w:tabs>
            <w:rPr>
              <w:rFonts w:cstheme="minorBidi"/>
              <w:kern w:val="2"/>
              <w:sz w:val="24"/>
              <w:szCs w:val="24"/>
              <w14:ligatures w14:val="standardContextual"/>
            </w:rPr>
          </w:pPr>
          <w:hyperlink w:anchor="_Toc176820693" w:history="1">
            <w:r w:rsidR="00A61646" w:rsidRPr="00BB6F19">
              <w:rPr>
                <w:rStyle w:val="Hyperlink"/>
              </w:rPr>
              <w:t>Requisitos de entorno</w:t>
            </w:r>
            <w:r w:rsidR="00A61646" w:rsidRPr="00BB6F19">
              <w:rPr>
                <w:webHidden/>
              </w:rPr>
              <w:tab/>
            </w:r>
            <w:r w:rsidR="00A61646" w:rsidRPr="00BB6F19">
              <w:rPr>
                <w:webHidden/>
              </w:rPr>
              <w:fldChar w:fldCharType="begin"/>
            </w:r>
            <w:r w:rsidR="00A61646" w:rsidRPr="00BB6F19">
              <w:rPr>
                <w:webHidden/>
              </w:rPr>
              <w:instrText xml:space="preserve"> PAGEREF _Toc176820693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3495CC74" w14:textId="0C6E2810" w:rsidR="00A61646" w:rsidRPr="00BB6F19" w:rsidRDefault="00000000">
          <w:pPr>
            <w:pStyle w:val="TOC2"/>
            <w:tabs>
              <w:tab w:val="right" w:leader="dot" w:pos="9061"/>
            </w:tabs>
            <w:rPr>
              <w:rFonts w:cstheme="minorBidi"/>
              <w:kern w:val="2"/>
              <w:sz w:val="24"/>
              <w:szCs w:val="24"/>
              <w14:ligatures w14:val="standardContextual"/>
            </w:rPr>
          </w:pPr>
          <w:hyperlink w:anchor="_Toc176820694" w:history="1">
            <w:r w:rsidR="00A61646" w:rsidRPr="00BB6F19">
              <w:rPr>
                <w:rStyle w:val="Hyperlink"/>
              </w:rPr>
              <w:t>Requisitos de documentación</w:t>
            </w:r>
            <w:r w:rsidR="00A61646" w:rsidRPr="00BB6F19">
              <w:rPr>
                <w:webHidden/>
              </w:rPr>
              <w:tab/>
            </w:r>
            <w:r w:rsidR="00A61646" w:rsidRPr="00BB6F19">
              <w:rPr>
                <w:webHidden/>
              </w:rPr>
              <w:fldChar w:fldCharType="begin"/>
            </w:r>
            <w:r w:rsidR="00A61646" w:rsidRPr="00BB6F19">
              <w:rPr>
                <w:webHidden/>
              </w:rPr>
              <w:instrText xml:space="preserve"> PAGEREF _Toc176820694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71D1404D" w14:textId="7551E241" w:rsidR="00A61646" w:rsidRPr="00BB6F19" w:rsidRDefault="00000000">
          <w:pPr>
            <w:pStyle w:val="TOC3"/>
            <w:tabs>
              <w:tab w:val="right" w:leader="dot" w:pos="9061"/>
            </w:tabs>
            <w:rPr>
              <w:rFonts w:cstheme="minorBidi"/>
              <w:kern w:val="2"/>
              <w:sz w:val="24"/>
              <w:szCs w:val="24"/>
              <w14:ligatures w14:val="standardContextual"/>
            </w:rPr>
          </w:pPr>
          <w:hyperlink w:anchor="_Toc176820695" w:history="1">
            <w:r w:rsidR="00A61646" w:rsidRPr="00BB6F19">
              <w:rPr>
                <w:rStyle w:val="Hyperlink"/>
              </w:rPr>
              <w:t>Manual de usuario</w:t>
            </w:r>
            <w:r w:rsidR="00A61646" w:rsidRPr="00BB6F19">
              <w:rPr>
                <w:webHidden/>
              </w:rPr>
              <w:tab/>
            </w:r>
            <w:r w:rsidR="00A61646" w:rsidRPr="00BB6F19">
              <w:rPr>
                <w:webHidden/>
              </w:rPr>
              <w:fldChar w:fldCharType="begin"/>
            </w:r>
            <w:r w:rsidR="00A61646" w:rsidRPr="00BB6F19">
              <w:rPr>
                <w:webHidden/>
              </w:rPr>
              <w:instrText xml:space="preserve"> PAGEREF _Toc176820695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039CB2BA" w14:textId="18114113" w:rsidR="00A61646" w:rsidRPr="00BB6F19" w:rsidRDefault="00000000">
          <w:pPr>
            <w:pStyle w:val="TOC3"/>
            <w:tabs>
              <w:tab w:val="right" w:leader="dot" w:pos="9061"/>
            </w:tabs>
            <w:rPr>
              <w:rFonts w:cstheme="minorBidi"/>
              <w:kern w:val="2"/>
              <w:sz w:val="24"/>
              <w:szCs w:val="24"/>
              <w14:ligatures w14:val="standardContextual"/>
            </w:rPr>
          </w:pPr>
          <w:hyperlink w:anchor="_Toc176820696" w:history="1">
            <w:r w:rsidR="00A61646" w:rsidRPr="00BB6F19">
              <w:rPr>
                <w:rStyle w:val="Hyperlink"/>
              </w:rPr>
              <w:t>Ayuda en línea</w:t>
            </w:r>
            <w:r w:rsidR="00A61646" w:rsidRPr="00BB6F19">
              <w:rPr>
                <w:webHidden/>
              </w:rPr>
              <w:tab/>
            </w:r>
            <w:r w:rsidR="00A61646" w:rsidRPr="00BB6F19">
              <w:rPr>
                <w:webHidden/>
              </w:rPr>
              <w:fldChar w:fldCharType="begin"/>
            </w:r>
            <w:r w:rsidR="00A61646" w:rsidRPr="00BB6F19">
              <w:rPr>
                <w:webHidden/>
              </w:rPr>
              <w:instrText xml:space="preserve"> PAGEREF _Toc176820696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2D813AA6" w14:textId="6F2E501F" w:rsidR="00A61646" w:rsidRPr="00BB6F19" w:rsidRDefault="00000000">
          <w:pPr>
            <w:pStyle w:val="TOC3"/>
            <w:tabs>
              <w:tab w:val="right" w:leader="dot" w:pos="9061"/>
            </w:tabs>
            <w:rPr>
              <w:rFonts w:cstheme="minorBidi"/>
              <w:kern w:val="2"/>
              <w:sz w:val="24"/>
              <w:szCs w:val="24"/>
              <w14:ligatures w14:val="standardContextual"/>
            </w:rPr>
          </w:pPr>
          <w:hyperlink w:anchor="_Toc176820697" w:history="1">
            <w:r w:rsidR="00A61646" w:rsidRPr="00BB6F19">
              <w:rPr>
                <w:rStyle w:val="Hyperlink"/>
              </w:rPr>
              <w:t>Guias de instalación, configuración, y fichero README.</w:t>
            </w:r>
            <w:r w:rsidR="00A61646" w:rsidRPr="00BB6F19">
              <w:rPr>
                <w:webHidden/>
              </w:rPr>
              <w:tab/>
            </w:r>
            <w:r w:rsidR="00A61646" w:rsidRPr="00BB6F19">
              <w:rPr>
                <w:webHidden/>
              </w:rPr>
              <w:fldChar w:fldCharType="begin"/>
            </w:r>
            <w:r w:rsidR="00A61646" w:rsidRPr="00BB6F19">
              <w:rPr>
                <w:webHidden/>
              </w:rPr>
              <w:instrText xml:space="preserve"> PAGEREF _Toc176820697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51B3CB2B" w14:textId="07CACDD6" w:rsidR="00A61646" w:rsidRPr="00BB6F19" w:rsidRDefault="00000000">
          <w:pPr>
            <w:pStyle w:val="TOC2"/>
            <w:tabs>
              <w:tab w:val="right" w:leader="dot" w:pos="9061"/>
            </w:tabs>
            <w:rPr>
              <w:rFonts w:cstheme="minorBidi"/>
              <w:kern w:val="2"/>
              <w:sz w:val="24"/>
              <w:szCs w:val="24"/>
              <w14:ligatures w14:val="standardContextual"/>
            </w:rPr>
          </w:pPr>
          <w:hyperlink w:anchor="_Toc176820698" w:history="1">
            <w:r w:rsidR="00A61646" w:rsidRPr="00BB6F19">
              <w:rPr>
                <w:rStyle w:val="Hyperlink"/>
              </w:rPr>
              <w:t>Pantalla inicial del sistema</w:t>
            </w:r>
            <w:r w:rsidR="00A61646" w:rsidRPr="00BB6F19">
              <w:rPr>
                <w:webHidden/>
              </w:rPr>
              <w:tab/>
            </w:r>
            <w:r w:rsidR="00A61646" w:rsidRPr="00BB6F19">
              <w:rPr>
                <w:webHidden/>
              </w:rPr>
              <w:fldChar w:fldCharType="begin"/>
            </w:r>
            <w:r w:rsidR="00A61646" w:rsidRPr="00BB6F19">
              <w:rPr>
                <w:webHidden/>
              </w:rPr>
              <w:instrText xml:space="preserve"> PAGEREF _Toc176820698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79861ACB" w14:textId="5747E417"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99" w:history="1">
            <w:r w:rsidR="00A61646" w:rsidRPr="00BB6F19">
              <w:rPr>
                <w:rStyle w:val="Hyperlink"/>
              </w:rPr>
              <w:t>G06. Diagramas de clases generales por capas</w:t>
            </w:r>
            <w:r w:rsidR="00A61646" w:rsidRPr="00BB6F19">
              <w:rPr>
                <w:webHidden/>
              </w:rPr>
              <w:tab/>
            </w:r>
            <w:r w:rsidR="00A61646" w:rsidRPr="00BB6F19">
              <w:rPr>
                <w:webHidden/>
              </w:rPr>
              <w:fldChar w:fldCharType="begin"/>
            </w:r>
            <w:r w:rsidR="00A61646" w:rsidRPr="00BB6F19">
              <w:rPr>
                <w:webHidden/>
              </w:rPr>
              <w:instrText xml:space="preserve"> PAGEREF _Toc176820699 \h </w:instrText>
            </w:r>
            <w:r w:rsidR="00A61646" w:rsidRPr="00BB6F19">
              <w:rPr>
                <w:webHidden/>
              </w:rPr>
            </w:r>
            <w:r w:rsidR="00A61646" w:rsidRPr="00BB6F19">
              <w:rPr>
                <w:webHidden/>
              </w:rPr>
              <w:fldChar w:fldCharType="separate"/>
            </w:r>
            <w:r w:rsidR="00A61646" w:rsidRPr="00BB6F19">
              <w:rPr>
                <w:webHidden/>
              </w:rPr>
              <w:t>14</w:t>
            </w:r>
            <w:r w:rsidR="00A61646" w:rsidRPr="00BB6F19">
              <w:rPr>
                <w:webHidden/>
              </w:rPr>
              <w:fldChar w:fldCharType="end"/>
            </w:r>
          </w:hyperlink>
        </w:p>
        <w:p w14:paraId="28BEC659" w14:textId="21E5236B" w:rsidR="00A61646" w:rsidRPr="00BB6F19" w:rsidRDefault="00000000">
          <w:pPr>
            <w:pStyle w:val="TOC2"/>
            <w:tabs>
              <w:tab w:val="right" w:leader="dot" w:pos="9061"/>
            </w:tabs>
            <w:rPr>
              <w:rFonts w:cstheme="minorBidi"/>
              <w:kern w:val="2"/>
              <w:sz w:val="24"/>
              <w:szCs w:val="24"/>
              <w14:ligatures w14:val="standardContextual"/>
            </w:rPr>
          </w:pPr>
          <w:hyperlink w:anchor="_Toc176820700" w:history="1">
            <w:r w:rsidR="00A61646" w:rsidRPr="00BB6F19">
              <w:rPr>
                <w:rStyle w:val="Hyperlink"/>
              </w:rPr>
              <w:t>Diagrama de clases global del negocio</w:t>
            </w:r>
            <w:r w:rsidR="00A61646" w:rsidRPr="00BB6F19">
              <w:rPr>
                <w:webHidden/>
              </w:rPr>
              <w:tab/>
            </w:r>
            <w:r w:rsidR="00A61646" w:rsidRPr="00BB6F19">
              <w:rPr>
                <w:webHidden/>
              </w:rPr>
              <w:fldChar w:fldCharType="begin"/>
            </w:r>
            <w:r w:rsidR="00A61646" w:rsidRPr="00BB6F19">
              <w:rPr>
                <w:webHidden/>
              </w:rPr>
              <w:instrText xml:space="preserve"> PAGEREF _Toc176820700 \h </w:instrText>
            </w:r>
            <w:r w:rsidR="00A61646" w:rsidRPr="00BB6F19">
              <w:rPr>
                <w:webHidden/>
              </w:rPr>
            </w:r>
            <w:r w:rsidR="00A61646" w:rsidRPr="00BB6F19">
              <w:rPr>
                <w:webHidden/>
              </w:rPr>
              <w:fldChar w:fldCharType="separate"/>
            </w:r>
            <w:r w:rsidR="00A61646" w:rsidRPr="00BB6F19">
              <w:rPr>
                <w:webHidden/>
              </w:rPr>
              <w:t>14</w:t>
            </w:r>
            <w:r w:rsidR="00A61646" w:rsidRPr="00BB6F19">
              <w:rPr>
                <w:webHidden/>
              </w:rPr>
              <w:fldChar w:fldCharType="end"/>
            </w:r>
          </w:hyperlink>
        </w:p>
        <w:p w14:paraId="39CC0DB0" w14:textId="5CB15FA0" w:rsidR="00A61646" w:rsidRPr="00BB6F19" w:rsidRDefault="00000000">
          <w:pPr>
            <w:pStyle w:val="TOC2"/>
            <w:tabs>
              <w:tab w:val="right" w:leader="dot" w:pos="9061"/>
            </w:tabs>
            <w:rPr>
              <w:rFonts w:cstheme="minorBidi"/>
              <w:kern w:val="2"/>
              <w:sz w:val="24"/>
              <w:szCs w:val="24"/>
              <w14:ligatures w14:val="standardContextual"/>
            </w:rPr>
          </w:pPr>
          <w:hyperlink w:anchor="_Toc176820701" w:history="1">
            <w:r w:rsidR="00A61646" w:rsidRPr="00BB6F19">
              <w:rPr>
                <w:rStyle w:val="Hyperlink"/>
              </w:rPr>
              <w:t>Diagrama de clases de BE</w:t>
            </w:r>
            <w:r w:rsidR="00A61646" w:rsidRPr="00BB6F19">
              <w:rPr>
                <w:webHidden/>
              </w:rPr>
              <w:tab/>
            </w:r>
            <w:r w:rsidR="00A61646" w:rsidRPr="00BB6F19">
              <w:rPr>
                <w:webHidden/>
              </w:rPr>
              <w:fldChar w:fldCharType="begin"/>
            </w:r>
            <w:r w:rsidR="00A61646" w:rsidRPr="00BB6F19">
              <w:rPr>
                <w:webHidden/>
              </w:rPr>
              <w:instrText xml:space="preserve"> PAGEREF _Toc176820701 \h </w:instrText>
            </w:r>
            <w:r w:rsidR="00A61646" w:rsidRPr="00BB6F19">
              <w:rPr>
                <w:webHidden/>
              </w:rPr>
            </w:r>
            <w:r w:rsidR="00A61646" w:rsidRPr="00BB6F19">
              <w:rPr>
                <w:webHidden/>
              </w:rPr>
              <w:fldChar w:fldCharType="separate"/>
            </w:r>
            <w:r w:rsidR="00A61646" w:rsidRPr="00BB6F19">
              <w:rPr>
                <w:webHidden/>
              </w:rPr>
              <w:t>15</w:t>
            </w:r>
            <w:r w:rsidR="00A61646" w:rsidRPr="00BB6F19">
              <w:rPr>
                <w:webHidden/>
              </w:rPr>
              <w:fldChar w:fldCharType="end"/>
            </w:r>
          </w:hyperlink>
        </w:p>
        <w:p w14:paraId="6435EC1B" w14:textId="79474A92" w:rsidR="00A61646" w:rsidRPr="00BB6F19" w:rsidRDefault="00000000">
          <w:pPr>
            <w:pStyle w:val="TOC2"/>
            <w:tabs>
              <w:tab w:val="right" w:leader="dot" w:pos="9061"/>
            </w:tabs>
            <w:rPr>
              <w:rFonts w:cstheme="minorBidi"/>
              <w:kern w:val="2"/>
              <w:sz w:val="24"/>
              <w:szCs w:val="24"/>
              <w14:ligatures w14:val="standardContextual"/>
            </w:rPr>
          </w:pPr>
          <w:hyperlink w:anchor="_Toc176820702" w:history="1">
            <w:r w:rsidR="00A61646" w:rsidRPr="00BB6F19">
              <w:rPr>
                <w:rStyle w:val="Hyperlink"/>
              </w:rPr>
              <w:t>Diagrama de clases de BLL</w:t>
            </w:r>
            <w:r w:rsidR="00A61646" w:rsidRPr="00BB6F19">
              <w:rPr>
                <w:webHidden/>
              </w:rPr>
              <w:tab/>
            </w:r>
            <w:r w:rsidR="00A61646" w:rsidRPr="00BB6F19">
              <w:rPr>
                <w:webHidden/>
              </w:rPr>
              <w:fldChar w:fldCharType="begin"/>
            </w:r>
            <w:r w:rsidR="00A61646" w:rsidRPr="00BB6F19">
              <w:rPr>
                <w:webHidden/>
              </w:rPr>
              <w:instrText xml:space="preserve"> PAGEREF _Toc176820702 \h </w:instrText>
            </w:r>
            <w:r w:rsidR="00A61646" w:rsidRPr="00BB6F19">
              <w:rPr>
                <w:webHidden/>
              </w:rPr>
            </w:r>
            <w:r w:rsidR="00A61646" w:rsidRPr="00BB6F19">
              <w:rPr>
                <w:webHidden/>
              </w:rPr>
              <w:fldChar w:fldCharType="separate"/>
            </w:r>
            <w:r w:rsidR="00A61646" w:rsidRPr="00BB6F19">
              <w:rPr>
                <w:webHidden/>
              </w:rPr>
              <w:t>16</w:t>
            </w:r>
            <w:r w:rsidR="00A61646" w:rsidRPr="00BB6F19">
              <w:rPr>
                <w:webHidden/>
              </w:rPr>
              <w:fldChar w:fldCharType="end"/>
            </w:r>
          </w:hyperlink>
        </w:p>
        <w:p w14:paraId="03AFB97B" w14:textId="5DB8E732" w:rsidR="00A61646" w:rsidRPr="00BB6F19" w:rsidRDefault="00000000">
          <w:pPr>
            <w:pStyle w:val="TOC2"/>
            <w:tabs>
              <w:tab w:val="right" w:leader="dot" w:pos="9061"/>
            </w:tabs>
            <w:rPr>
              <w:rFonts w:cstheme="minorBidi"/>
              <w:kern w:val="2"/>
              <w:sz w:val="24"/>
              <w:szCs w:val="24"/>
              <w14:ligatures w14:val="standardContextual"/>
            </w:rPr>
          </w:pPr>
          <w:hyperlink w:anchor="_Toc176820703" w:history="1">
            <w:r w:rsidR="00A61646" w:rsidRPr="00BB6F19">
              <w:rPr>
                <w:rStyle w:val="Hyperlink"/>
              </w:rPr>
              <w:t>Diagrama de clases de DAL</w:t>
            </w:r>
            <w:r w:rsidR="00A61646" w:rsidRPr="00BB6F19">
              <w:rPr>
                <w:webHidden/>
              </w:rPr>
              <w:tab/>
            </w:r>
            <w:r w:rsidR="00A61646" w:rsidRPr="00BB6F19">
              <w:rPr>
                <w:webHidden/>
              </w:rPr>
              <w:fldChar w:fldCharType="begin"/>
            </w:r>
            <w:r w:rsidR="00A61646" w:rsidRPr="00BB6F19">
              <w:rPr>
                <w:webHidden/>
              </w:rPr>
              <w:instrText xml:space="preserve"> PAGEREF _Toc176820703 \h </w:instrText>
            </w:r>
            <w:r w:rsidR="00A61646" w:rsidRPr="00BB6F19">
              <w:rPr>
                <w:webHidden/>
              </w:rPr>
            </w:r>
            <w:r w:rsidR="00A61646" w:rsidRPr="00BB6F19">
              <w:rPr>
                <w:webHidden/>
              </w:rPr>
              <w:fldChar w:fldCharType="separate"/>
            </w:r>
            <w:r w:rsidR="00A61646" w:rsidRPr="00BB6F19">
              <w:rPr>
                <w:webHidden/>
              </w:rPr>
              <w:t>17</w:t>
            </w:r>
            <w:r w:rsidR="00A61646" w:rsidRPr="00BB6F19">
              <w:rPr>
                <w:webHidden/>
              </w:rPr>
              <w:fldChar w:fldCharType="end"/>
            </w:r>
          </w:hyperlink>
        </w:p>
        <w:p w14:paraId="076B45DB" w14:textId="71056C8C" w:rsidR="00A61646" w:rsidRPr="00BB6F19" w:rsidRDefault="00000000">
          <w:pPr>
            <w:pStyle w:val="TOC2"/>
            <w:tabs>
              <w:tab w:val="right" w:leader="dot" w:pos="9061"/>
            </w:tabs>
            <w:rPr>
              <w:rFonts w:cstheme="minorBidi"/>
              <w:kern w:val="2"/>
              <w:sz w:val="24"/>
              <w:szCs w:val="24"/>
              <w14:ligatures w14:val="standardContextual"/>
            </w:rPr>
          </w:pPr>
          <w:hyperlink w:anchor="_Toc176820704" w:history="1">
            <w:r w:rsidR="00A61646" w:rsidRPr="00BB6F19">
              <w:rPr>
                <w:rStyle w:val="Hyperlink"/>
              </w:rPr>
              <w:t>Diagrama de clases de Servicios</w:t>
            </w:r>
            <w:r w:rsidR="00A61646" w:rsidRPr="00BB6F19">
              <w:rPr>
                <w:webHidden/>
              </w:rPr>
              <w:tab/>
            </w:r>
            <w:r w:rsidR="00A61646" w:rsidRPr="00BB6F19">
              <w:rPr>
                <w:webHidden/>
              </w:rPr>
              <w:fldChar w:fldCharType="begin"/>
            </w:r>
            <w:r w:rsidR="00A61646" w:rsidRPr="00BB6F19">
              <w:rPr>
                <w:webHidden/>
              </w:rPr>
              <w:instrText xml:space="preserve"> PAGEREF _Toc176820704 \h </w:instrText>
            </w:r>
            <w:r w:rsidR="00A61646" w:rsidRPr="00BB6F19">
              <w:rPr>
                <w:webHidden/>
              </w:rPr>
            </w:r>
            <w:r w:rsidR="00A61646" w:rsidRPr="00BB6F19">
              <w:rPr>
                <w:webHidden/>
              </w:rPr>
              <w:fldChar w:fldCharType="separate"/>
            </w:r>
            <w:r w:rsidR="00A61646" w:rsidRPr="00BB6F19">
              <w:rPr>
                <w:webHidden/>
              </w:rPr>
              <w:t>18</w:t>
            </w:r>
            <w:r w:rsidR="00A61646" w:rsidRPr="00BB6F19">
              <w:rPr>
                <w:webHidden/>
              </w:rPr>
              <w:fldChar w:fldCharType="end"/>
            </w:r>
          </w:hyperlink>
        </w:p>
        <w:p w14:paraId="39638F71" w14:textId="1BBA4797" w:rsidR="00A61646" w:rsidRPr="00BB6F19" w:rsidRDefault="00000000">
          <w:pPr>
            <w:pStyle w:val="TOC2"/>
            <w:tabs>
              <w:tab w:val="right" w:leader="dot" w:pos="9061"/>
            </w:tabs>
            <w:rPr>
              <w:rFonts w:cstheme="minorBidi"/>
              <w:kern w:val="2"/>
              <w:sz w:val="24"/>
              <w:szCs w:val="24"/>
              <w14:ligatures w14:val="standardContextual"/>
            </w:rPr>
          </w:pPr>
          <w:hyperlink w:anchor="_Toc176820705" w:history="1">
            <w:r w:rsidR="00A61646" w:rsidRPr="00BB6F19">
              <w:rPr>
                <w:rStyle w:val="Hyperlink"/>
              </w:rPr>
              <w:t>Diagrama de clases de Interfaces</w:t>
            </w:r>
            <w:r w:rsidR="00A61646" w:rsidRPr="00BB6F19">
              <w:rPr>
                <w:webHidden/>
              </w:rPr>
              <w:tab/>
            </w:r>
            <w:r w:rsidR="00A61646" w:rsidRPr="00BB6F19">
              <w:rPr>
                <w:webHidden/>
              </w:rPr>
              <w:fldChar w:fldCharType="begin"/>
            </w:r>
            <w:r w:rsidR="00A61646" w:rsidRPr="00BB6F19">
              <w:rPr>
                <w:webHidden/>
              </w:rPr>
              <w:instrText xml:space="preserve"> PAGEREF _Toc176820705 \h </w:instrText>
            </w:r>
            <w:r w:rsidR="00A61646" w:rsidRPr="00BB6F19">
              <w:rPr>
                <w:webHidden/>
              </w:rPr>
            </w:r>
            <w:r w:rsidR="00A61646" w:rsidRPr="00BB6F19">
              <w:rPr>
                <w:webHidden/>
              </w:rPr>
              <w:fldChar w:fldCharType="separate"/>
            </w:r>
            <w:r w:rsidR="00A61646" w:rsidRPr="00BB6F19">
              <w:rPr>
                <w:webHidden/>
              </w:rPr>
              <w:t>19</w:t>
            </w:r>
            <w:r w:rsidR="00A61646" w:rsidRPr="00BB6F19">
              <w:rPr>
                <w:webHidden/>
              </w:rPr>
              <w:fldChar w:fldCharType="end"/>
            </w:r>
          </w:hyperlink>
        </w:p>
        <w:p w14:paraId="3B82B453" w14:textId="2BA5AE84"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06" w:history="1">
            <w:r w:rsidR="00A61646" w:rsidRPr="00BB6F19">
              <w:rPr>
                <w:rStyle w:val="Hyperlink"/>
              </w:rPr>
              <w:t>G07. Modelo de datos parcial de todos los módulos implementados</w:t>
            </w:r>
            <w:r w:rsidR="00A61646" w:rsidRPr="00BB6F19">
              <w:rPr>
                <w:webHidden/>
              </w:rPr>
              <w:tab/>
            </w:r>
            <w:r w:rsidR="00A61646" w:rsidRPr="00BB6F19">
              <w:rPr>
                <w:webHidden/>
              </w:rPr>
              <w:fldChar w:fldCharType="begin"/>
            </w:r>
            <w:r w:rsidR="00A61646" w:rsidRPr="00BB6F19">
              <w:rPr>
                <w:webHidden/>
              </w:rPr>
              <w:instrText xml:space="preserve"> PAGEREF _Toc176820706 \h </w:instrText>
            </w:r>
            <w:r w:rsidR="00A61646" w:rsidRPr="00BB6F19">
              <w:rPr>
                <w:webHidden/>
              </w:rPr>
            </w:r>
            <w:r w:rsidR="00A61646" w:rsidRPr="00BB6F19">
              <w:rPr>
                <w:webHidden/>
              </w:rPr>
              <w:fldChar w:fldCharType="separate"/>
            </w:r>
            <w:r w:rsidR="00A61646" w:rsidRPr="00BB6F19">
              <w:rPr>
                <w:webHidden/>
              </w:rPr>
              <w:t>20</w:t>
            </w:r>
            <w:r w:rsidR="00A61646" w:rsidRPr="00BB6F19">
              <w:rPr>
                <w:webHidden/>
              </w:rPr>
              <w:fldChar w:fldCharType="end"/>
            </w:r>
          </w:hyperlink>
        </w:p>
        <w:p w14:paraId="204C9890" w14:textId="6C6D1B71"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07" w:history="1">
            <w:r w:rsidR="00A61646" w:rsidRPr="00BB6F19">
              <w:rPr>
                <w:rStyle w:val="Hyperlink"/>
              </w:rPr>
              <w:t>N00. Procesos de negocio</w:t>
            </w:r>
            <w:r w:rsidR="00A61646" w:rsidRPr="00BB6F19">
              <w:rPr>
                <w:webHidden/>
              </w:rPr>
              <w:tab/>
            </w:r>
            <w:r w:rsidR="00A61646" w:rsidRPr="00BB6F19">
              <w:rPr>
                <w:webHidden/>
              </w:rPr>
              <w:fldChar w:fldCharType="begin"/>
            </w:r>
            <w:r w:rsidR="00A61646" w:rsidRPr="00BB6F19">
              <w:rPr>
                <w:webHidden/>
              </w:rPr>
              <w:instrText xml:space="preserve"> PAGEREF _Toc176820707 \h </w:instrText>
            </w:r>
            <w:r w:rsidR="00A61646" w:rsidRPr="00BB6F19">
              <w:rPr>
                <w:webHidden/>
              </w:rPr>
            </w:r>
            <w:r w:rsidR="00A61646" w:rsidRPr="00BB6F19">
              <w:rPr>
                <w:webHidden/>
              </w:rPr>
              <w:fldChar w:fldCharType="separate"/>
            </w:r>
            <w:r w:rsidR="00A61646" w:rsidRPr="00BB6F19">
              <w:rPr>
                <w:webHidden/>
              </w:rPr>
              <w:t>21</w:t>
            </w:r>
            <w:r w:rsidR="00A61646" w:rsidRPr="00BB6F19">
              <w:rPr>
                <w:webHidden/>
              </w:rPr>
              <w:fldChar w:fldCharType="end"/>
            </w:r>
          </w:hyperlink>
        </w:p>
        <w:p w14:paraId="35859FEF" w14:textId="795CDBCB"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08" w:history="1">
            <w:r w:rsidR="00A61646" w:rsidRPr="00BB6F19">
              <w:rPr>
                <w:rStyle w:val="Hyperlink"/>
              </w:rPr>
              <w:t>N01. Especificación funcional por proceso de negocio</w:t>
            </w:r>
            <w:r w:rsidR="00A61646" w:rsidRPr="00BB6F19">
              <w:rPr>
                <w:webHidden/>
              </w:rPr>
              <w:tab/>
            </w:r>
            <w:r w:rsidR="00A61646" w:rsidRPr="00BB6F19">
              <w:rPr>
                <w:webHidden/>
              </w:rPr>
              <w:fldChar w:fldCharType="begin"/>
            </w:r>
            <w:r w:rsidR="00A61646" w:rsidRPr="00BB6F19">
              <w:rPr>
                <w:webHidden/>
              </w:rPr>
              <w:instrText xml:space="preserve"> PAGEREF _Toc176820708 \h </w:instrText>
            </w:r>
            <w:r w:rsidR="00A61646" w:rsidRPr="00BB6F19">
              <w:rPr>
                <w:webHidden/>
              </w:rPr>
            </w:r>
            <w:r w:rsidR="00A61646" w:rsidRPr="00BB6F19">
              <w:rPr>
                <w:webHidden/>
              </w:rPr>
              <w:fldChar w:fldCharType="separate"/>
            </w:r>
            <w:r w:rsidR="00A61646" w:rsidRPr="00BB6F19">
              <w:rPr>
                <w:webHidden/>
              </w:rPr>
              <w:t>21</w:t>
            </w:r>
            <w:r w:rsidR="00A61646" w:rsidRPr="00BB6F19">
              <w:rPr>
                <w:webHidden/>
              </w:rPr>
              <w:fldChar w:fldCharType="end"/>
            </w:r>
          </w:hyperlink>
        </w:p>
        <w:p w14:paraId="62556292" w14:textId="05643C06" w:rsidR="00A61646" w:rsidRPr="00BB6F19" w:rsidRDefault="00000000">
          <w:pPr>
            <w:pStyle w:val="TOC2"/>
            <w:tabs>
              <w:tab w:val="right" w:leader="dot" w:pos="9061"/>
            </w:tabs>
            <w:rPr>
              <w:rFonts w:cstheme="minorBidi"/>
              <w:kern w:val="2"/>
              <w:sz w:val="24"/>
              <w:szCs w:val="24"/>
              <w14:ligatures w14:val="standardContextual"/>
            </w:rPr>
          </w:pPr>
          <w:hyperlink w:anchor="_Toc176820709" w:history="1">
            <w:r w:rsidR="00A61646" w:rsidRPr="00BB6F19">
              <w:rPr>
                <w:rStyle w:val="Hyperlink"/>
              </w:rPr>
              <w:t>N01.A Proceso de negocio “Gestionar Pedido”</w:t>
            </w:r>
            <w:r w:rsidR="00A61646" w:rsidRPr="00BB6F19">
              <w:rPr>
                <w:webHidden/>
              </w:rPr>
              <w:tab/>
            </w:r>
            <w:r w:rsidR="00A61646" w:rsidRPr="00BB6F19">
              <w:rPr>
                <w:webHidden/>
              </w:rPr>
              <w:fldChar w:fldCharType="begin"/>
            </w:r>
            <w:r w:rsidR="00A61646" w:rsidRPr="00BB6F19">
              <w:rPr>
                <w:webHidden/>
              </w:rPr>
              <w:instrText xml:space="preserve"> PAGEREF _Toc176820709 \h </w:instrText>
            </w:r>
            <w:r w:rsidR="00A61646" w:rsidRPr="00BB6F19">
              <w:rPr>
                <w:webHidden/>
              </w:rPr>
            </w:r>
            <w:r w:rsidR="00A61646" w:rsidRPr="00BB6F19">
              <w:rPr>
                <w:webHidden/>
              </w:rPr>
              <w:fldChar w:fldCharType="separate"/>
            </w:r>
            <w:r w:rsidR="00A61646" w:rsidRPr="00BB6F19">
              <w:rPr>
                <w:webHidden/>
              </w:rPr>
              <w:t>21</w:t>
            </w:r>
            <w:r w:rsidR="00A61646" w:rsidRPr="00BB6F19">
              <w:rPr>
                <w:webHidden/>
              </w:rPr>
              <w:fldChar w:fldCharType="end"/>
            </w:r>
          </w:hyperlink>
        </w:p>
        <w:p w14:paraId="00B37793" w14:textId="77B4DDAF" w:rsidR="00A61646" w:rsidRPr="00BB6F19" w:rsidRDefault="00000000">
          <w:pPr>
            <w:pStyle w:val="TOC3"/>
            <w:tabs>
              <w:tab w:val="right" w:leader="dot" w:pos="9061"/>
            </w:tabs>
            <w:rPr>
              <w:rFonts w:cstheme="minorBidi"/>
              <w:kern w:val="2"/>
              <w:sz w:val="24"/>
              <w:szCs w:val="24"/>
              <w14:ligatures w14:val="standardContextual"/>
            </w:rPr>
          </w:pPr>
          <w:hyperlink w:anchor="_Toc176820710" w:history="1">
            <w:r w:rsidR="00A61646" w:rsidRPr="00BB6F19">
              <w:rPr>
                <w:rStyle w:val="Hyperlink"/>
              </w:rPr>
              <w:t>Roles intervinientes</w:t>
            </w:r>
            <w:r w:rsidR="00A61646" w:rsidRPr="00BB6F19">
              <w:rPr>
                <w:webHidden/>
              </w:rPr>
              <w:tab/>
            </w:r>
            <w:r w:rsidR="00A61646" w:rsidRPr="00BB6F19">
              <w:rPr>
                <w:webHidden/>
              </w:rPr>
              <w:fldChar w:fldCharType="begin"/>
            </w:r>
            <w:r w:rsidR="00A61646" w:rsidRPr="00BB6F19">
              <w:rPr>
                <w:webHidden/>
              </w:rPr>
              <w:instrText xml:space="preserve"> PAGEREF _Toc176820710 \h </w:instrText>
            </w:r>
            <w:r w:rsidR="00A61646" w:rsidRPr="00BB6F19">
              <w:rPr>
                <w:webHidden/>
              </w:rPr>
            </w:r>
            <w:r w:rsidR="00A61646" w:rsidRPr="00BB6F19">
              <w:rPr>
                <w:webHidden/>
              </w:rPr>
              <w:fldChar w:fldCharType="separate"/>
            </w:r>
            <w:r w:rsidR="00A61646" w:rsidRPr="00BB6F19">
              <w:rPr>
                <w:webHidden/>
              </w:rPr>
              <w:t>21</w:t>
            </w:r>
            <w:r w:rsidR="00A61646" w:rsidRPr="00BB6F19">
              <w:rPr>
                <w:webHidden/>
              </w:rPr>
              <w:fldChar w:fldCharType="end"/>
            </w:r>
          </w:hyperlink>
        </w:p>
        <w:p w14:paraId="7FFEF187" w14:textId="604059DF" w:rsidR="00A61646" w:rsidRPr="00BB6F19" w:rsidRDefault="00000000">
          <w:pPr>
            <w:pStyle w:val="TOC3"/>
            <w:tabs>
              <w:tab w:val="right" w:leader="dot" w:pos="9061"/>
            </w:tabs>
            <w:rPr>
              <w:rFonts w:cstheme="minorBidi"/>
              <w:kern w:val="2"/>
              <w:sz w:val="24"/>
              <w:szCs w:val="24"/>
              <w14:ligatures w14:val="standardContextual"/>
            </w:rPr>
          </w:pPr>
          <w:hyperlink w:anchor="_Toc176820711" w:history="1">
            <w:r w:rsidR="00A61646" w:rsidRPr="00BB6F19">
              <w:rPr>
                <w:rStyle w:val="Hyperlink"/>
              </w:rPr>
              <w:t>Diagrama de roles</w:t>
            </w:r>
            <w:r w:rsidR="00A61646" w:rsidRPr="00BB6F19">
              <w:rPr>
                <w:webHidden/>
              </w:rPr>
              <w:tab/>
            </w:r>
            <w:r w:rsidR="00A61646" w:rsidRPr="00BB6F19">
              <w:rPr>
                <w:webHidden/>
              </w:rPr>
              <w:fldChar w:fldCharType="begin"/>
            </w:r>
            <w:r w:rsidR="00A61646" w:rsidRPr="00BB6F19">
              <w:rPr>
                <w:webHidden/>
              </w:rPr>
              <w:instrText xml:space="preserve"> PAGEREF _Toc176820711 \h </w:instrText>
            </w:r>
            <w:r w:rsidR="00A61646" w:rsidRPr="00BB6F19">
              <w:rPr>
                <w:webHidden/>
              </w:rPr>
            </w:r>
            <w:r w:rsidR="00A61646" w:rsidRPr="00BB6F19">
              <w:rPr>
                <w:webHidden/>
              </w:rPr>
              <w:fldChar w:fldCharType="separate"/>
            </w:r>
            <w:r w:rsidR="00A61646" w:rsidRPr="00BB6F19">
              <w:rPr>
                <w:webHidden/>
              </w:rPr>
              <w:t>22</w:t>
            </w:r>
            <w:r w:rsidR="00A61646" w:rsidRPr="00BB6F19">
              <w:rPr>
                <w:webHidden/>
              </w:rPr>
              <w:fldChar w:fldCharType="end"/>
            </w:r>
          </w:hyperlink>
        </w:p>
        <w:p w14:paraId="7284D1E9" w14:textId="0F5F18EA" w:rsidR="00A61646" w:rsidRPr="00BB6F19" w:rsidRDefault="00000000">
          <w:pPr>
            <w:pStyle w:val="TOC3"/>
            <w:tabs>
              <w:tab w:val="right" w:leader="dot" w:pos="9061"/>
            </w:tabs>
            <w:rPr>
              <w:rFonts w:cstheme="minorBidi"/>
              <w:kern w:val="2"/>
              <w:sz w:val="24"/>
              <w:szCs w:val="24"/>
              <w14:ligatures w14:val="standardContextual"/>
            </w:rPr>
          </w:pPr>
          <w:hyperlink w:anchor="_Toc176820712" w:history="1">
            <w:r w:rsidR="00A61646" w:rsidRPr="00BB6F19">
              <w:rPr>
                <w:rStyle w:val="Hyperlink"/>
              </w:rPr>
              <w:t>Diagrama de secuencia del proceso de negocio “Gestionar Pedido”</w:t>
            </w:r>
            <w:r w:rsidR="00A61646" w:rsidRPr="00BB6F19">
              <w:rPr>
                <w:webHidden/>
              </w:rPr>
              <w:tab/>
            </w:r>
            <w:r w:rsidR="00A61646" w:rsidRPr="00BB6F19">
              <w:rPr>
                <w:webHidden/>
              </w:rPr>
              <w:fldChar w:fldCharType="begin"/>
            </w:r>
            <w:r w:rsidR="00A61646" w:rsidRPr="00BB6F19">
              <w:rPr>
                <w:webHidden/>
              </w:rPr>
              <w:instrText xml:space="preserve"> PAGEREF _Toc176820712 \h </w:instrText>
            </w:r>
            <w:r w:rsidR="00A61646" w:rsidRPr="00BB6F19">
              <w:rPr>
                <w:webHidden/>
              </w:rPr>
            </w:r>
            <w:r w:rsidR="00A61646" w:rsidRPr="00BB6F19">
              <w:rPr>
                <w:webHidden/>
              </w:rPr>
              <w:fldChar w:fldCharType="separate"/>
            </w:r>
            <w:r w:rsidR="00A61646" w:rsidRPr="00BB6F19">
              <w:rPr>
                <w:webHidden/>
              </w:rPr>
              <w:t>23</w:t>
            </w:r>
            <w:r w:rsidR="00A61646" w:rsidRPr="00BB6F19">
              <w:rPr>
                <w:webHidden/>
              </w:rPr>
              <w:fldChar w:fldCharType="end"/>
            </w:r>
          </w:hyperlink>
        </w:p>
        <w:p w14:paraId="6C75C569" w14:textId="5E20667D" w:rsidR="00A61646" w:rsidRPr="00BB6F19" w:rsidRDefault="00000000">
          <w:pPr>
            <w:pStyle w:val="TOC3"/>
            <w:tabs>
              <w:tab w:val="right" w:leader="dot" w:pos="9061"/>
            </w:tabs>
            <w:rPr>
              <w:rFonts w:cstheme="minorBidi"/>
              <w:kern w:val="2"/>
              <w:sz w:val="24"/>
              <w:szCs w:val="24"/>
              <w14:ligatures w14:val="standardContextual"/>
            </w:rPr>
          </w:pPr>
          <w:hyperlink w:anchor="_Toc176820713" w:history="1">
            <w:r w:rsidR="00A61646" w:rsidRPr="00BB6F19">
              <w:rPr>
                <w:rStyle w:val="Hyperlink"/>
              </w:rPr>
              <w:t>Diagrama Entrada-Comportamiento-Salida</w:t>
            </w:r>
            <w:r w:rsidR="00A61646" w:rsidRPr="00BB6F19">
              <w:rPr>
                <w:webHidden/>
              </w:rPr>
              <w:tab/>
            </w:r>
            <w:r w:rsidR="00A61646" w:rsidRPr="00BB6F19">
              <w:rPr>
                <w:webHidden/>
              </w:rPr>
              <w:fldChar w:fldCharType="begin"/>
            </w:r>
            <w:r w:rsidR="00A61646" w:rsidRPr="00BB6F19">
              <w:rPr>
                <w:webHidden/>
              </w:rPr>
              <w:instrText xml:space="preserve"> PAGEREF _Toc176820713 \h </w:instrText>
            </w:r>
            <w:r w:rsidR="00A61646" w:rsidRPr="00BB6F19">
              <w:rPr>
                <w:webHidden/>
              </w:rPr>
            </w:r>
            <w:r w:rsidR="00A61646" w:rsidRPr="00BB6F19">
              <w:rPr>
                <w:webHidden/>
              </w:rPr>
              <w:fldChar w:fldCharType="separate"/>
            </w:r>
            <w:r w:rsidR="00A61646" w:rsidRPr="00BB6F19">
              <w:rPr>
                <w:webHidden/>
              </w:rPr>
              <w:t>24</w:t>
            </w:r>
            <w:r w:rsidR="00A61646" w:rsidRPr="00BB6F19">
              <w:rPr>
                <w:webHidden/>
              </w:rPr>
              <w:fldChar w:fldCharType="end"/>
            </w:r>
          </w:hyperlink>
        </w:p>
        <w:p w14:paraId="7D235164" w14:textId="1A76E655" w:rsidR="00A61646" w:rsidRPr="00BB6F19" w:rsidRDefault="00000000">
          <w:pPr>
            <w:pStyle w:val="TOC3"/>
            <w:tabs>
              <w:tab w:val="right" w:leader="dot" w:pos="9061"/>
            </w:tabs>
            <w:rPr>
              <w:rFonts w:cstheme="minorBidi"/>
              <w:kern w:val="2"/>
              <w:sz w:val="24"/>
              <w:szCs w:val="24"/>
              <w14:ligatures w14:val="standardContextual"/>
            </w:rPr>
          </w:pPr>
          <w:hyperlink w:anchor="_Toc176820714" w:history="1">
            <w:r w:rsidR="00A61646" w:rsidRPr="00BB6F19">
              <w:rPr>
                <w:rStyle w:val="Hyperlink"/>
              </w:rPr>
              <w:t>Diagrama de actividades del proceso de negocio</w:t>
            </w:r>
            <w:r w:rsidR="00A61646" w:rsidRPr="00BB6F19">
              <w:rPr>
                <w:webHidden/>
              </w:rPr>
              <w:tab/>
            </w:r>
            <w:r w:rsidR="00A61646" w:rsidRPr="00BB6F19">
              <w:rPr>
                <w:webHidden/>
              </w:rPr>
              <w:fldChar w:fldCharType="begin"/>
            </w:r>
            <w:r w:rsidR="00A61646" w:rsidRPr="00BB6F19">
              <w:rPr>
                <w:webHidden/>
              </w:rPr>
              <w:instrText xml:space="preserve"> PAGEREF _Toc176820714 \h </w:instrText>
            </w:r>
            <w:r w:rsidR="00A61646" w:rsidRPr="00BB6F19">
              <w:rPr>
                <w:webHidden/>
              </w:rPr>
            </w:r>
            <w:r w:rsidR="00A61646" w:rsidRPr="00BB6F19">
              <w:rPr>
                <w:webHidden/>
              </w:rPr>
              <w:fldChar w:fldCharType="separate"/>
            </w:r>
            <w:r w:rsidR="00A61646" w:rsidRPr="00BB6F19">
              <w:rPr>
                <w:webHidden/>
              </w:rPr>
              <w:t>25</w:t>
            </w:r>
            <w:r w:rsidR="00A61646" w:rsidRPr="00BB6F19">
              <w:rPr>
                <w:webHidden/>
              </w:rPr>
              <w:fldChar w:fldCharType="end"/>
            </w:r>
          </w:hyperlink>
        </w:p>
        <w:p w14:paraId="4EF65A18" w14:textId="5BE9F14B" w:rsidR="00A61646" w:rsidRPr="00BB6F19" w:rsidRDefault="00000000">
          <w:pPr>
            <w:pStyle w:val="TOC3"/>
            <w:tabs>
              <w:tab w:val="right" w:leader="dot" w:pos="9061"/>
            </w:tabs>
            <w:rPr>
              <w:rFonts w:cstheme="minorBidi"/>
              <w:kern w:val="2"/>
              <w:sz w:val="24"/>
              <w:szCs w:val="24"/>
              <w14:ligatures w14:val="standardContextual"/>
            </w:rPr>
          </w:pPr>
          <w:hyperlink w:anchor="_Toc176820715" w:history="1">
            <w:r w:rsidR="00A61646" w:rsidRPr="00BB6F19">
              <w:rPr>
                <w:rStyle w:val="Hyperlink"/>
              </w:rPr>
              <w:t>Modelo conceptual</w:t>
            </w:r>
            <w:r w:rsidR="00A61646" w:rsidRPr="00BB6F19">
              <w:rPr>
                <w:webHidden/>
              </w:rPr>
              <w:tab/>
            </w:r>
            <w:r w:rsidR="00A61646" w:rsidRPr="00BB6F19">
              <w:rPr>
                <w:webHidden/>
              </w:rPr>
              <w:fldChar w:fldCharType="begin"/>
            </w:r>
            <w:r w:rsidR="00A61646" w:rsidRPr="00BB6F19">
              <w:rPr>
                <w:webHidden/>
              </w:rPr>
              <w:instrText xml:space="preserve"> PAGEREF _Toc176820715 \h </w:instrText>
            </w:r>
            <w:r w:rsidR="00A61646" w:rsidRPr="00BB6F19">
              <w:rPr>
                <w:webHidden/>
              </w:rPr>
            </w:r>
            <w:r w:rsidR="00A61646" w:rsidRPr="00BB6F19">
              <w:rPr>
                <w:webHidden/>
              </w:rPr>
              <w:fldChar w:fldCharType="separate"/>
            </w:r>
            <w:r w:rsidR="00A61646" w:rsidRPr="00BB6F19">
              <w:rPr>
                <w:webHidden/>
              </w:rPr>
              <w:t>26</w:t>
            </w:r>
            <w:r w:rsidR="00A61646" w:rsidRPr="00BB6F19">
              <w:rPr>
                <w:webHidden/>
              </w:rPr>
              <w:fldChar w:fldCharType="end"/>
            </w:r>
          </w:hyperlink>
        </w:p>
        <w:p w14:paraId="5BEB32CB" w14:textId="65B302F5" w:rsidR="00A61646" w:rsidRPr="00BB6F19" w:rsidRDefault="00000000">
          <w:pPr>
            <w:pStyle w:val="TOC2"/>
            <w:tabs>
              <w:tab w:val="right" w:leader="dot" w:pos="9061"/>
            </w:tabs>
            <w:rPr>
              <w:rFonts w:cstheme="minorBidi"/>
              <w:kern w:val="2"/>
              <w:sz w:val="24"/>
              <w:szCs w:val="24"/>
              <w14:ligatures w14:val="standardContextual"/>
            </w:rPr>
          </w:pPr>
          <w:hyperlink w:anchor="_Toc176820716" w:history="1">
            <w:r w:rsidR="00A61646" w:rsidRPr="00BB6F19">
              <w:rPr>
                <w:rStyle w:val="Hyperlink"/>
              </w:rPr>
              <w:t>N01.B Proceso de negocio “Comprar productos”</w:t>
            </w:r>
            <w:r w:rsidR="00A61646" w:rsidRPr="00BB6F19">
              <w:rPr>
                <w:webHidden/>
              </w:rPr>
              <w:tab/>
            </w:r>
            <w:r w:rsidR="00A61646" w:rsidRPr="00BB6F19">
              <w:rPr>
                <w:webHidden/>
              </w:rPr>
              <w:fldChar w:fldCharType="begin"/>
            </w:r>
            <w:r w:rsidR="00A61646" w:rsidRPr="00BB6F19">
              <w:rPr>
                <w:webHidden/>
              </w:rPr>
              <w:instrText xml:space="preserve"> PAGEREF _Toc176820716 \h </w:instrText>
            </w:r>
            <w:r w:rsidR="00A61646" w:rsidRPr="00BB6F19">
              <w:rPr>
                <w:webHidden/>
              </w:rPr>
            </w:r>
            <w:r w:rsidR="00A61646" w:rsidRPr="00BB6F19">
              <w:rPr>
                <w:webHidden/>
              </w:rPr>
              <w:fldChar w:fldCharType="separate"/>
            </w:r>
            <w:r w:rsidR="00A61646" w:rsidRPr="00BB6F19">
              <w:rPr>
                <w:webHidden/>
              </w:rPr>
              <w:t>27</w:t>
            </w:r>
            <w:r w:rsidR="00A61646" w:rsidRPr="00BB6F19">
              <w:rPr>
                <w:webHidden/>
              </w:rPr>
              <w:fldChar w:fldCharType="end"/>
            </w:r>
          </w:hyperlink>
        </w:p>
        <w:p w14:paraId="69087B0C" w14:textId="6303416A" w:rsidR="00A61646" w:rsidRPr="00BB6F19" w:rsidRDefault="00000000">
          <w:pPr>
            <w:pStyle w:val="TOC3"/>
            <w:tabs>
              <w:tab w:val="right" w:leader="dot" w:pos="9061"/>
            </w:tabs>
            <w:rPr>
              <w:rFonts w:cstheme="minorBidi"/>
              <w:kern w:val="2"/>
              <w:sz w:val="24"/>
              <w:szCs w:val="24"/>
              <w14:ligatures w14:val="standardContextual"/>
            </w:rPr>
          </w:pPr>
          <w:hyperlink w:anchor="_Toc176820717" w:history="1">
            <w:r w:rsidR="00A61646" w:rsidRPr="00BB6F19">
              <w:rPr>
                <w:rStyle w:val="Hyperlink"/>
              </w:rPr>
              <w:t>Roles intervinientes</w:t>
            </w:r>
            <w:r w:rsidR="00A61646" w:rsidRPr="00BB6F19">
              <w:rPr>
                <w:webHidden/>
              </w:rPr>
              <w:tab/>
            </w:r>
            <w:r w:rsidR="00A61646" w:rsidRPr="00BB6F19">
              <w:rPr>
                <w:webHidden/>
              </w:rPr>
              <w:fldChar w:fldCharType="begin"/>
            </w:r>
            <w:r w:rsidR="00A61646" w:rsidRPr="00BB6F19">
              <w:rPr>
                <w:webHidden/>
              </w:rPr>
              <w:instrText xml:space="preserve"> PAGEREF _Toc176820717 \h </w:instrText>
            </w:r>
            <w:r w:rsidR="00A61646" w:rsidRPr="00BB6F19">
              <w:rPr>
                <w:webHidden/>
              </w:rPr>
            </w:r>
            <w:r w:rsidR="00A61646" w:rsidRPr="00BB6F19">
              <w:rPr>
                <w:webHidden/>
              </w:rPr>
              <w:fldChar w:fldCharType="separate"/>
            </w:r>
            <w:r w:rsidR="00A61646" w:rsidRPr="00BB6F19">
              <w:rPr>
                <w:webHidden/>
              </w:rPr>
              <w:t>27</w:t>
            </w:r>
            <w:r w:rsidR="00A61646" w:rsidRPr="00BB6F19">
              <w:rPr>
                <w:webHidden/>
              </w:rPr>
              <w:fldChar w:fldCharType="end"/>
            </w:r>
          </w:hyperlink>
        </w:p>
        <w:p w14:paraId="05656B62" w14:textId="76FB1866" w:rsidR="00A61646" w:rsidRPr="00BB6F19" w:rsidRDefault="00000000">
          <w:pPr>
            <w:pStyle w:val="TOC3"/>
            <w:tabs>
              <w:tab w:val="right" w:leader="dot" w:pos="9061"/>
            </w:tabs>
            <w:rPr>
              <w:rFonts w:cstheme="minorBidi"/>
              <w:kern w:val="2"/>
              <w:sz w:val="24"/>
              <w:szCs w:val="24"/>
              <w14:ligatures w14:val="standardContextual"/>
            </w:rPr>
          </w:pPr>
          <w:hyperlink w:anchor="_Toc176820718" w:history="1">
            <w:r w:rsidR="00A61646" w:rsidRPr="00BB6F19">
              <w:rPr>
                <w:rStyle w:val="Hyperlink"/>
              </w:rPr>
              <w:t>Diagrama de roles</w:t>
            </w:r>
            <w:r w:rsidR="00A61646" w:rsidRPr="00BB6F19">
              <w:rPr>
                <w:webHidden/>
              </w:rPr>
              <w:tab/>
            </w:r>
            <w:r w:rsidR="00A61646" w:rsidRPr="00BB6F19">
              <w:rPr>
                <w:webHidden/>
              </w:rPr>
              <w:fldChar w:fldCharType="begin"/>
            </w:r>
            <w:r w:rsidR="00A61646" w:rsidRPr="00BB6F19">
              <w:rPr>
                <w:webHidden/>
              </w:rPr>
              <w:instrText xml:space="preserve"> PAGEREF _Toc176820718 \h </w:instrText>
            </w:r>
            <w:r w:rsidR="00A61646" w:rsidRPr="00BB6F19">
              <w:rPr>
                <w:webHidden/>
              </w:rPr>
            </w:r>
            <w:r w:rsidR="00A61646" w:rsidRPr="00BB6F19">
              <w:rPr>
                <w:webHidden/>
              </w:rPr>
              <w:fldChar w:fldCharType="separate"/>
            </w:r>
            <w:r w:rsidR="00A61646" w:rsidRPr="00BB6F19">
              <w:rPr>
                <w:webHidden/>
              </w:rPr>
              <w:t>27</w:t>
            </w:r>
            <w:r w:rsidR="00A61646" w:rsidRPr="00BB6F19">
              <w:rPr>
                <w:webHidden/>
              </w:rPr>
              <w:fldChar w:fldCharType="end"/>
            </w:r>
          </w:hyperlink>
        </w:p>
        <w:p w14:paraId="1ED530EC" w14:textId="6C2EE4B8" w:rsidR="00A61646" w:rsidRPr="00BB6F19" w:rsidRDefault="00000000">
          <w:pPr>
            <w:pStyle w:val="TOC3"/>
            <w:tabs>
              <w:tab w:val="right" w:leader="dot" w:pos="9061"/>
            </w:tabs>
            <w:rPr>
              <w:rFonts w:cstheme="minorBidi"/>
              <w:kern w:val="2"/>
              <w:sz w:val="24"/>
              <w:szCs w:val="24"/>
              <w14:ligatures w14:val="standardContextual"/>
            </w:rPr>
          </w:pPr>
          <w:hyperlink w:anchor="_Toc176820719" w:history="1">
            <w:r w:rsidR="00A61646" w:rsidRPr="00BB6F19">
              <w:rPr>
                <w:rStyle w:val="Hyperlink"/>
              </w:rPr>
              <w:t>Diagrama de secuencia del proceso de negocio “Comprar insumos”</w:t>
            </w:r>
            <w:r w:rsidR="00A61646" w:rsidRPr="00BB6F19">
              <w:rPr>
                <w:webHidden/>
              </w:rPr>
              <w:tab/>
            </w:r>
            <w:r w:rsidR="00A61646" w:rsidRPr="00BB6F19">
              <w:rPr>
                <w:webHidden/>
              </w:rPr>
              <w:fldChar w:fldCharType="begin"/>
            </w:r>
            <w:r w:rsidR="00A61646" w:rsidRPr="00BB6F19">
              <w:rPr>
                <w:webHidden/>
              </w:rPr>
              <w:instrText xml:space="preserve"> PAGEREF _Toc176820719 \h </w:instrText>
            </w:r>
            <w:r w:rsidR="00A61646" w:rsidRPr="00BB6F19">
              <w:rPr>
                <w:webHidden/>
              </w:rPr>
            </w:r>
            <w:r w:rsidR="00A61646" w:rsidRPr="00BB6F19">
              <w:rPr>
                <w:webHidden/>
              </w:rPr>
              <w:fldChar w:fldCharType="separate"/>
            </w:r>
            <w:r w:rsidR="00A61646" w:rsidRPr="00BB6F19">
              <w:rPr>
                <w:webHidden/>
              </w:rPr>
              <w:t>28</w:t>
            </w:r>
            <w:r w:rsidR="00A61646" w:rsidRPr="00BB6F19">
              <w:rPr>
                <w:webHidden/>
              </w:rPr>
              <w:fldChar w:fldCharType="end"/>
            </w:r>
          </w:hyperlink>
        </w:p>
        <w:p w14:paraId="73C2888D" w14:textId="444019EA" w:rsidR="00A61646" w:rsidRPr="00BB6F19" w:rsidRDefault="00000000">
          <w:pPr>
            <w:pStyle w:val="TOC3"/>
            <w:tabs>
              <w:tab w:val="right" w:leader="dot" w:pos="9061"/>
            </w:tabs>
            <w:rPr>
              <w:rFonts w:cstheme="minorBidi"/>
              <w:kern w:val="2"/>
              <w:sz w:val="24"/>
              <w:szCs w:val="24"/>
              <w14:ligatures w14:val="standardContextual"/>
            </w:rPr>
          </w:pPr>
          <w:hyperlink w:anchor="_Toc176820720" w:history="1">
            <w:r w:rsidR="00A61646" w:rsidRPr="00BB6F19">
              <w:rPr>
                <w:rStyle w:val="Hyperlink"/>
              </w:rPr>
              <w:t>Diagrama Entrada-Comportamiento-Salida</w:t>
            </w:r>
            <w:r w:rsidR="00A61646" w:rsidRPr="00BB6F19">
              <w:rPr>
                <w:webHidden/>
              </w:rPr>
              <w:tab/>
            </w:r>
            <w:r w:rsidR="00A61646" w:rsidRPr="00BB6F19">
              <w:rPr>
                <w:webHidden/>
              </w:rPr>
              <w:fldChar w:fldCharType="begin"/>
            </w:r>
            <w:r w:rsidR="00A61646" w:rsidRPr="00BB6F19">
              <w:rPr>
                <w:webHidden/>
              </w:rPr>
              <w:instrText xml:space="preserve"> PAGEREF _Toc176820720 \h </w:instrText>
            </w:r>
            <w:r w:rsidR="00A61646" w:rsidRPr="00BB6F19">
              <w:rPr>
                <w:webHidden/>
              </w:rPr>
            </w:r>
            <w:r w:rsidR="00A61646" w:rsidRPr="00BB6F19">
              <w:rPr>
                <w:webHidden/>
              </w:rPr>
              <w:fldChar w:fldCharType="separate"/>
            </w:r>
            <w:r w:rsidR="00A61646" w:rsidRPr="00BB6F19">
              <w:rPr>
                <w:webHidden/>
              </w:rPr>
              <w:t>29</w:t>
            </w:r>
            <w:r w:rsidR="00A61646" w:rsidRPr="00BB6F19">
              <w:rPr>
                <w:webHidden/>
              </w:rPr>
              <w:fldChar w:fldCharType="end"/>
            </w:r>
          </w:hyperlink>
        </w:p>
        <w:p w14:paraId="08FD799E" w14:textId="509119F8" w:rsidR="00A61646" w:rsidRPr="00BB6F19" w:rsidRDefault="00000000">
          <w:pPr>
            <w:pStyle w:val="TOC3"/>
            <w:tabs>
              <w:tab w:val="right" w:leader="dot" w:pos="9061"/>
            </w:tabs>
            <w:rPr>
              <w:rFonts w:cstheme="minorBidi"/>
              <w:kern w:val="2"/>
              <w:sz w:val="24"/>
              <w:szCs w:val="24"/>
              <w14:ligatures w14:val="standardContextual"/>
            </w:rPr>
          </w:pPr>
          <w:hyperlink w:anchor="_Toc176820721" w:history="1">
            <w:r w:rsidR="00A61646" w:rsidRPr="00BB6F19">
              <w:rPr>
                <w:rStyle w:val="Hyperlink"/>
              </w:rPr>
              <w:t>Diagrama de actividades del proceso de negocio</w:t>
            </w:r>
            <w:r w:rsidR="00A61646" w:rsidRPr="00BB6F19">
              <w:rPr>
                <w:webHidden/>
              </w:rPr>
              <w:tab/>
            </w:r>
            <w:r w:rsidR="00A61646" w:rsidRPr="00BB6F19">
              <w:rPr>
                <w:webHidden/>
              </w:rPr>
              <w:fldChar w:fldCharType="begin"/>
            </w:r>
            <w:r w:rsidR="00A61646" w:rsidRPr="00BB6F19">
              <w:rPr>
                <w:webHidden/>
              </w:rPr>
              <w:instrText xml:space="preserve"> PAGEREF _Toc176820721 \h </w:instrText>
            </w:r>
            <w:r w:rsidR="00A61646" w:rsidRPr="00BB6F19">
              <w:rPr>
                <w:webHidden/>
              </w:rPr>
            </w:r>
            <w:r w:rsidR="00A61646" w:rsidRPr="00BB6F19">
              <w:rPr>
                <w:webHidden/>
              </w:rPr>
              <w:fldChar w:fldCharType="separate"/>
            </w:r>
            <w:r w:rsidR="00A61646" w:rsidRPr="00BB6F19">
              <w:rPr>
                <w:webHidden/>
              </w:rPr>
              <w:t>30</w:t>
            </w:r>
            <w:r w:rsidR="00A61646" w:rsidRPr="00BB6F19">
              <w:rPr>
                <w:webHidden/>
              </w:rPr>
              <w:fldChar w:fldCharType="end"/>
            </w:r>
          </w:hyperlink>
        </w:p>
        <w:p w14:paraId="7F2F678E" w14:textId="761A9011" w:rsidR="00A61646" w:rsidRPr="00BB6F19" w:rsidRDefault="00000000">
          <w:pPr>
            <w:pStyle w:val="TOC3"/>
            <w:tabs>
              <w:tab w:val="right" w:leader="dot" w:pos="9061"/>
            </w:tabs>
            <w:rPr>
              <w:rFonts w:cstheme="minorBidi"/>
              <w:kern w:val="2"/>
              <w:sz w:val="24"/>
              <w:szCs w:val="24"/>
              <w14:ligatures w14:val="standardContextual"/>
            </w:rPr>
          </w:pPr>
          <w:hyperlink w:anchor="_Toc176820722" w:history="1">
            <w:r w:rsidR="00A61646" w:rsidRPr="00BB6F19">
              <w:rPr>
                <w:rStyle w:val="Hyperlink"/>
              </w:rPr>
              <w:t>Primer Modelo conceptual</w:t>
            </w:r>
            <w:r w:rsidR="00A61646" w:rsidRPr="00BB6F19">
              <w:rPr>
                <w:webHidden/>
              </w:rPr>
              <w:tab/>
            </w:r>
            <w:r w:rsidR="00A61646" w:rsidRPr="00BB6F19">
              <w:rPr>
                <w:webHidden/>
              </w:rPr>
              <w:fldChar w:fldCharType="begin"/>
            </w:r>
            <w:r w:rsidR="00A61646" w:rsidRPr="00BB6F19">
              <w:rPr>
                <w:webHidden/>
              </w:rPr>
              <w:instrText xml:space="preserve"> PAGEREF _Toc176820722 \h </w:instrText>
            </w:r>
            <w:r w:rsidR="00A61646" w:rsidRPr="00BB6F19">
              <w:rPr>
                <w:webHidden/>
              </w:rPr>
            </w:r>
            <w:r w:rsidR="00A61646" w:rsidRPr="00BB6F19">
              <w:rPr>
                <w:webHidden/>
              </w:rPr>
              <w:fldChar w:fldCharType="separate"/>
            </w:r>
            <w:r w:rsidR="00A61646" w:rsidRPr="00BB6F19">
              <w:rPr>
                <w:webHidden/>
              </w:rPr>
              <w:t>31</w:t>
            </w:r>
            <w:r w:rsidR="00A61646" w:rsidRPr="00BB6F19">
              <w:rPr>
                <w:webHidden/>
              </w:rPr>
              <w:fldChar w:fldCharType="end"/>
            </w:r>
          </w:hyperlink>
        </w:p>
        <w:p w14:paraId="58A4A586" w14:textId="435CABA8"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23" w:history="1">
            <w:r w:rsidR="00A61646" w:rsidRPr="00BB6F19">
              <w:rPr>
                <w:rStyle w:val="Hyperlink"/>
              </w:rPr>
              <w:t>N02. Especificaciones de Casos de Uso del sistema</w:t>
            </w:r>
            <w:r w:rsidR="00A61646" w:rsidRPr="00BB6F19">
              <w:rPr>
                <w:webHidden/>
              </w:rPr>
              <w:tab/>
            </w:r>
            <w:r w:rsidR="00A61646" w:rsidRPr="00BB6F19">
              <w:rPr>
                <w:webHidden/>
              </w:rPr>
              <w:fldChar w:fldCharType="begin"/>
            </w:r>
            <w:r w:rsidR="00A61646" w:rsidRPr="00BB6F19">
              <w:rPr>
                <w:webHidden/>
              </w:rPr>
              <w:instrText xml:space="preserve"> PAGEREF _Toc176820723 \h </w:instrText>
            </w:r>
            <w:r w:rsidR="00A61646" w:rsidRPr="00BB6F19">
              <w:rPr>
                <w:webHidden/>
              </w:rPr>
            </w:r>
            <w:r w:rsidR="00A61646" w:rsidRPr="00BB6F19">
              <w:rPr>
                <w:webHidden/>
              </w:rPr>
              <w:fldChar w:fldCharType="separate"/>
            </w:r>
            <w:r w:rsidR="00A61646" w:rsidRPr="00BB6F19">
              <w:rPr>
                <w:webHidden/>
              </w:rPr>
              <w:t>32</w:t>
            </w:r>
            <w:r w:rsidR="00A61646" w:rsidRPr="00BB6F19">
              <w:rPr>
                <w:webHidden/>
              </w:rPr>
              <w:fldChar w:fldCharType="end"/>
            </w:r>
          </w:hyperlink>
        </w:p>
        <w:p w14:paraId="3F6EF818" w14:textId="40B5577E" w:rsidR="00A61646" w:rsidRPr="00BB6F19" w:rsidRDefault="00000000">
          <w:pPr>
            <w:pStyle w:val="TOC2"/>
            <w:tabs>
              <w:tab w:val="right" w:leader="dot" w:pos="9061"/>
            </w:tabs>
            <w:rPr>
              <w:rFonts w:cstheme="minorBidi"/>
              <w:kern w:val="2"/>
              <w:sz w:val="24"/>
              <w:szCs w:val="24"/>
              <w14:ligatures w14:val="standardContextual"/>
            </w:rPr>
          </w:pPr>
          <w:hyperlink w:anchor="_Toc176820724" w:history="1">
            <w:r w:rsidR="00A61646" w:rsidRPr="00BB6F19">
              <w:rPr>
                <w:rStyle w:val="Hyperlink"/>
              </w:rPr>
              <w:t>N02.A Especificaciones de casos de uso del sistema para “Gestionar Pedido”</w:t>
            </w:r>
            <w:r w:rsidR="00A61646" w:rsidRPr="00BB6F19">
              <w:rPr>
                <w:webHidden/>
              </w:rPr>
              <w:tab/>
            </w:r>
            <w:r w:rsidR="00A61646" w:rsidRPr="00BB6F19">
              <w:rPr>
                <w:webHidden/>
              </w:rPr>
              <w:fldChar w:fldCharType="begin"/>
            </w:r>
            <w:r w:rsidR="00A61646" w:rsidRPr="00BB6F19">
              <w:rPr>
                <w:webHidden/>
              </w:rPr>
              <w:instrText xml:space="preserve"> PAGEREF _Toc176820724 \h </w:instrText>
            </w:r>
            <w:r w:rsidR="00A61646" w:rsidRPr="00BB6F19">
              <w:rPr>
                <w:webHidden/>
              </w:rPr>
            </w:r>
            <w:r w:rsidR="00A61646" w:rsidRPr="00BB6F19">
              <w:rPr>
                <w:webHidden/>
              </w:rPr>
              <w:fldChar w:fldCharType="separate"/>
            </w:r>
            <w:r w:rsidR="00A61646" w:rsidRPr="00BB6F19">
              <w:rPr>
                <w:webHidden/>
              </w:rPr>
              <w:t>32</w:t>
            </w:r>
            <w:r w:rsidR="00A61646" w:rsidRPr="00BB6F19">
              <w:rPr>
                <w:webHidden/>
              </w:rPr>
              <w:fldChar w:fldCharType="end"/>
            </w:r>
          </w:hyperlink>
        </w:p>
        <w:p w14:paraId="1F309892" w14:textId="15FDD8F3" w:rsidR="00A61646" w:rsidRPr="00BB6F19" w:rsidRDefault="00000000">
          <w:pPr>
            <w:pStyle w:val="TOC3"/>
            <w:tabs>
              <w:tab w:val="right" w:leader="dot" w:pos="9061"/>
            </w:tabs>
            <w:rPr>
              <w:rFonts w:cstheme="minorBidi"/>
              <w:kern w:val="2"/>
              <w:sz w:val="24"/>
              <w:szCs w:val="24"/>
              <w14:ligatures w14:val="standardContextual"/>
            </w:rPr>
          </w:pPr>
          <w:hyperlink w:anchor="_Toc176820725" w:history="1">
            <w:r w:rsidR="00A61646" w:rsidRPr="00BB6F19">
              <w:rPr>
                <w:rStyle w:val="Hyperlink"/>
              </w:rPr>
              <w:t>Diagrama general de casos de uso</w:t>
            </w:r>
            <w:r w:rsidR="00A61646" w:rsidRPr="00BB6F19">
              <w:rPr>
                <w:webHidden/>
              </w:rPr>
              <w:tab/>
            </w:r>
            <w:r w:rsidR="00A61646" w:rsidRPr="00BB6F19">
              <w:rPr>
                <w:webHidden/>
              </w:rPr>
              <w:fldChar w:fldCharType="begin"/>
            </w:r>
            <w:r w:rsidR="00A61646" w:rsidRPr="00BB6F19">
              <w:rPr>
                <w:webHidden/>
              </w:rPr>
              <w:instrText xml:space="preserve"> PAGEREF _Toc176820725 \h </w:instrText>
            </w:r>
            <w:r w:rsidR="00A61646" w:rsidRPr="00BB6F19">
              <w:rPr>
                <w:webHidden/>
              </w:rPr>
            </w:r>
            <w:r w:rsidR="00A61646" w:rsidRPr="00BB6F19">
              <w:rPr>
                <w:webHidden/>
              </w:rPr>
              <w:fldChar w:fldCharType="separate"/>
            </w:r>
            <w:r w:rsidR="00A61646" w:rsidRPr="00BB6F19">
              <w:rPr>
                <w:webHidden/>
              </w:rPr>
              <w:t>32</w:t>
            </w:r>
            <w:r w:rsidR="00A61646" w:rsidRPr="00BB6F19">
              <w:rPr>
                <w:webHidden/>
              </w:rPr>
              <w:fldChar w:fldCharType="end"/>
            </w:r>
          </w:hyperlink>
        </w:p>
        <w:p w14:paraId="2659E970" w14:textId="4659C26F" w:rsidR="00A61646" w:rsidRPr="00BB6F19" w:rsidRDefault="00000000">
          <w:pPr>
            <w:pStyle w:val="TOC3"/>
            <w:tabs>
              <w:tab w:val="right" w:leader="dot" w:pos="9061"/>
            </w:tabs>
            <w:rPr>
              <w:rFonts w:cstheme="minorBidi"/>
              <w:kern w:val="2"/>
              <w:sz w:val="24"/>
              <w:szCs w:val="24"/>
              <w14:ligatures w14:val="standardContextual"/>
            </w:rPr>
          </w:pPr>
          <w:hyperlink w:anchor="_Toc176820726" w:history="1">
            <w:r w:rsidR="00A61646" w:rsidRPr="00BB6F19">
              <w:rPr>
                <w:rStyle w:val="Hyperlink"/>
              </w:rPr>
              <w:t>Caso de uso del sistema CU01 Registrar pedido</w:t>
            </w:r>
            <w:r w:rsidR="00A61646" w:rsidRPr="00BB6F19">
              <w:rPr>
                <w:webHidden/>
              </w:rPr>
              <w:tab/>
            </w:r>
            <w:r w:rsidR="00A61646" w:rsidRPr="00BB6F19">
              <w:rPr>
                <w:webHidden/>
              </w:rPr>
              <w:fldChar w:fldCharType="begin"/>
            </w:r>
            <w:r w:rsidR="00A61646" w:rsidRPr="00BB6F19">
              <w:rPr>
                <w:webHidden/>
              </w:rPr>
              <w:instrText xml:space="preserve"> PAGEREF _Toc176820726 \h </w:instrText>
            </w:r>
            <w:r w:rsidR="00A61646" w:rsidRPr="00BB6F19">
              <w:rPr>
                <w:webHidden/>
              </w:rPr>
            </w:r>
            <w:r w:rsidR="00A61646" w:rsidRPr="00BB6F19">
              <w:rPr>
                <w:webHidden/>
              </w:rPr>
              <w:fldChar w:fldCharType="separate"/>
            </w:r>
            <w:r w:rsidR="00A61646" w:rsidRPr="00BB6F19">
              <w:rPr>
                <w:webHidden/>
              </w:rPr>
              <w:t>33</w:t>
            </w:r>
            <w:r w:rsidR="00A61646" w:rsidRPr="00BB6F19">
              <w:rPr>
                <w:webHidden/>
              </w:rPr>
              <w:fldChar w:fldCharType="end"/>
            </w:r>
          </w:hyperlink>
        </w:p>
        <w:p w14:paraId="625D43B4" w14:textId="4B70DCE0" w:rsidR="00A61646" w:rsidRPr="00BB6F19" w:rsidRDefault="00000000">
          <w:pPr>
            <w:pStyle w:val="TOC3"/>
            <w:tabs>
              <w:tab w:val="right" w:leader="dot" w:pos="9061"/>
            </w:tabs>
            <w:rPr>
              <w:rFonts w:cstheme="minorBidi"/>
              <w:kern w:val="2"/>
              <w:sz w:val="24"/>
              <w:szCs w:val="24"/>
              <w14:ligatures w14:val="standardContextual"/>
            </w:rPr>
          </w:pPr>
          <w:hyperlink w:anchor="_Toc176820727" w:history="1">
            <w:r w:rsidR="00A61646" w:rsidRPr="00BB6F19">
              <w:rPr>
                <w:rStyle w:val="Hyperlink"/>
              </w:rPr>
              <w:t>Caso de uso del sistema CU02 Verificar disponibilidad</w:t>
            </w:r>
            <w:r w:rsidR="00A61646" w:rsidRPr="00BB6F19">
              <w:rPr>
                <w:webHidden/>
              </w:rPr>
              <w:tab/>
            </w:r>
            <w:r w:rsidR="00A61646" w:rsidRPr="00BB6F19">
              <w:rPr>
                <w:webHidden/>
              </w:rPr>
              <w:fldChar w:fldCharType="begin"/>
            </w:r>
            <w:r w:rsidR="00A61646" w:rsidRPr="00BB6F19">
              <w:rPr>
                <w:webHidden/>
              </w:rPr>
              <w:instrText xml:space="preserve"> PAGEREF _Toc176820727 \h </w:instrText>
            </w:r>
            <w:r w:rsidR="00A61646" w:rsidRPr="00BB6F19">
              <w:rPr>
                <w:webHidden/>
              </w:rPr>
            </w:r>
            <w:r w:rsidR="00A61646" w:rsidRPr="00BB6F19">
              <w:rPr>
                <w:webHidden/>
              </w:rPr>
              <w:fldChar w:fldCharType="separate"/>
            </w:r>
            <w:r w:rsidR="00A61646" w:rsidRPr="00BB6F19">
              <w:rPr>
                <w:webHidden/>
              </w:rPr>
              <w:t>42</w:t>
            </w:r>
            <w:r w:rsidR="00A61646" w:rsidRPr="00BB6F19">
              <w:rPr>
                <w:webHidden/>
              </w:rPr>
              <w:fldChar w:fldCharType="end"/>
            </w:r>
          </w:hyperlink>
        </w:p>
        <w:p w14:paraId="2EFB3E50" w14:textId="0E45382C" w:rsidR="00A61646" w:rsidRPr="00BB6F19" w:rsidRDefault="00000000">
          <w:pPr>
            <w:pStyle w:val="TOC3"/>
            <w:tabs>
              <w:tab w:val="right" w:leader="dot" w:pos="9061"/>
            </w:tabs>
            <w:rPr>
              <w:rFonts w:cstheme="minorBidi"/>
              <w:kern w:val="2"/>
              <w:sz w:val="24"/>
              <w:szCs w:val="24"/>
              <w14:ligatures w14:val="standardContextual"/>
            </w:rPr>
          </w:pPr>
          <w:hyperlink w:anchor="_Toc176820728" w:history="1">
            <w:r w:rsidR="00A61646" w:rsidRPr="00BB6F19">
              <w:rPr>
                <w:rStyle w:val="Hyperlink"/>
              </w:rPr>
              <w:t>Caso de uso del sistema CU03 Cobrar pedido</w:t>
            </w:r>
            <w:r w:rsidR="00A61646" w:rsidRPr="00BB6F19">
              <w:rPr>
                <w:webHidden/>
              </w:rPr>
              <w:tab/>
            </w:r>
            <w:r w:rsidR="00A61646" w:rsidRPr="00BB6F19">
              <w:rPr>
                <w:webHidden/>
              </w:rPr>
              <w:fldChar w:fldCharType="begin"/>
            </w:r>
            <w:r w:rsidR="00A61646" w:rsidRPr="00BB6F19">
              <w:rPr>
                <w:webHidden/>
              </w:rPr>
              <w:instrText xml:space="preserve"> PAGEREF _Toc176820728 \h </w:instrText>
            </w:r>
            <w:r w:rsidR="00A61646" w:rsidRPr="00BB6F19">
              <w:rPr>
                <w:webHidden/>
              </w:rPr>
            </w:r>
            <w:r w:rsidR="00A61646" w:rsidRPr="00BB6F19">
              <w:rPr>
                <w:webHidden/>
              </w:rPr>
              <w:fldChar w:fldCharType="separate"/>
            </w:r>
            <w:r w:rsidR="00A61646" w:rsidRPr="00BB6F19">
              <w:rPr>
                <w:webHidden/>
              </w:rPr>
              <w:t>51</w:t>
            </w:r>
            <w:r w:rsidR="00A61646" w:rsidRPr="00BB6F19">
              <w:rPr>
                <w:webHidden/>
              </w:rPr>
              <w:fldChar w:fldCharType="end"/>
            </w:r>
          </w:hyperlink>
        </w:p>
        <w:p w14:paraId="77924871" w14:textId="08D2D405" w:rsidR="00A61646" w:rsidRPr="00BB6F19" w:rsidRDefault="00000000">
          <w:pPr>
            <w:pStyle w:val="TOC3"/>
            <w:tabs>
              <w:tab w:val="right" w:leader="dot" w:pos="9061"/>
            </w:tabs>
            <w:rPr>
              <w:rFonts w:cstheme="minorBidi"/>
              <w:kern w:val="2"/>
              <w:sz w:val="24"/>
              <w:szCs w:val="24"/>
              <w14:ligatures w14:val="standardContextual"/>
            </w:rPr>
          </w:pPr>
          <w:hyperlink w:anchor="_Toc176820729" w:history="1">
            <w:r w:rsidR="00A61646" w:rsidRPr="00BB6F19">
              <w:rPr>
                <w:rStyle w:val="Hyperlink"/>
              </w:rPr>
              <w:t>Caso de uso del sistema CU04 Ordenar preparación</w:t>
            </w:r>
            <w:r w:rsidR="00A61646" w:rsidRPr="00BB6F19">
              <w:rPr>
                <w:webHidden/>
              </w:rPr>
              <w:tab/>
            </w:r>
            <w:r w:rsidR="00A61646" w:rsidRPr="00BB6F19">
              <w:rPr>
                <w:webHidden/>
              </w:rPr>
              <w:fldChar w:fldCharType="begin"/>
            </w:r>
            <w:r w:rsidR="00A61646" w:rsidRPr="00BB6F19">
              <w:rPr>
                <w:webHidden/>
              </w:rPr>
              <w:instrText xml:space="preserve"> PAGEREF _Toc176820729 \h </w:instrText>
            </w:r>
            <w:r w:rsidR="00A61646" w:rsidRPr="00BB6F19">
              <w:rPr>
                <w:webHidden/>
              </w:rPr>
            </w:r>
            <w:r w:rsidR="00A61646" w:rsidRPr="00BB6F19">
              <w:rPr>
                <w:webHidden/>
              </w:rPr>
              <w:fldChar w:fldCharType="separate"/>
            </w:r>
            <w:r w:rsidR="00A61646" w:rsidRPr="00BB6F19">
              <w:rPr>
                <w:webHidden/>
              </w:rPr>
              <w:t>60</w:t>
            </w:r>
            <w:r w:rsidR="00A61646" w:rsidRPr="00BB6F19">
              <w:rPr>
                <w:webHidden/>
              </w:rPr>
              <w:fldChar w:fldCharType="end"/>
            </w:r>
          </w:hyperlink>
        </w:p>
        <w:p w14:paraId="41F21EE5" w14:textId="54302037" w:rsidR="00A61646" w:rsidRPr="00BB6F19" w:rsidRDefault="00000000">
          <w:pPr>
            <w:pStyle w:val="TOC3"/>
            <w:tabs>
              <w:tab w:val="right" w:leader="dot" w:pos="9061"/>
            </w:tabs>
            <w:rPr>
              <w:rFonts w:cstheme="minorBidi"/>
              <w:kern w:val="2"/>
              <w:sz w:val="24"/>
              <w:szCs w:val="24"/>
              <w14:ligatures w14:val="standardContextual"/>
            </w:rPr>
          </w:pPr>
          <w:hyperlink w:anchor="_Toc176820730" w:history="1">
            <w:r w:rsidR="00A61646" w:rsidRPr="00BB6F19">
              <w:rPr>
                <w:rStyle w:val="Hyperlink"/>
              </w:rPr>
              <w:t>Caso de uso del sistema CU05 Notificar pedido listo</w:t>
            </w:r>
            <w:r w:rsidR="00A61646" w:rsidRPr="00BB6F19">
              <w:rPr>
                <w:webHidden/>
              </w:rPr>
              <w:tab/>
            </w:r>
            <w:r w:rsidR="00A61646" w:rsidRPr="00BB6F19">
              <w:rPr>
                <w:webHidden/>
              </w:rPr>
              <w:fldChar w:fldCharType="begin"/>
            </w:r>
            <w:r w:rsidR="00A61646" w:rsidRPr="00BB6F19">
              <w:rPr>
                <w:webHidden/>
              </w:rPr>
              <w:instrText xml:space="preserve"> PAGEREF _Toc176820730 \h </w:instrText>
            </w:r>
            <w:r w:rsidR="00A61646" w:rsidRPr="00BB6F19">
              <w:rPr>
                <w:webHidden/>
              </w:rPr>
            </w:r>
            <w:r w:rsidR="00A61646" w:rsidRPr="00BB6F19">
              <w:rPr>
                <w:webHidden/>
              </w:rPr>
              <w:fldChar w:fldCharType="separate"/>
            </w:r>
            <w:r w:rsidR="00A61646" w:rsidRPr="00BB6F19">
              <w:rPr>
                <w:webHidden/>
              </w:rPr>
              <w:t>69</w:t>
            </w:r>
            <w:r w:rsidR="00A61646" w:rsidRPr="00BB6F19">
              <w:rPr>
                <w:webHidden/>
              </w:rPr>
              <w:fldChar w:fldCharType="end"/>
            </w:r>
          </w:hyperlink>
        </w:p>
        <w:p w14:paraId="00981D2C" w14:textId="01DB81FD" w:rsidR="00A61646" w:rsidRPr="00BB6F19" w:rsidRDefault="00000000">
          <w:pPr>
            <w:pStyle w:val="TOC3"/>
            <w:tabs>
              <w:tab w:val="right" w:leader="dot" w:pos="9061"/>
            </w:tabs>
            <w:rPr>
              <w:rFonts w:cstheme="minorBidi"/>
              <w:kern w:val="2"/>
              <w:sz w:val="24"/>
              <w:szCs w:val="24"/>
              <w14:ligatures w14:val="standardContextual"/>
            </w:rPr>
          </w:pPr>
          <w:hyperlink w:anchor="_Toc176820731" w:history="1">
            <w:r w:rsidR="00A61646" w:rsidRPr="00BB6F19">
              <w:rPr>
                <w:rStyle w:val="Hyperlink"/>
              </w:rPr>
              <w:t>Caso de uso del sistema CU06 Cerrar pedido</w:t>
            </w:r>
            <w:r w:rsidR="00A61646" w:rsidRPr="00BB6F19">
              <w:rPr>
                <w:webHidden/>
              </w:rPr>
              <w:tab/>
            </w:r>
            <w:r w:rsidR="00A61646" w:rsidRPr="00BB6F19">
              <w:rPr>
                <w:webHidden/>
              </w:rPr>
              <w:fldChar w:fldCharType="begin"/>
            </w:r>
            <w:r w:rsidR="00A61646" w:rsidRPr="00BB6F19">
              <w:rPr>
                <w:webHidden/>
              </w:rPr>
              <w:instrText xml:space="preserve"> PAGEREF _Toc176820731 \h </w:instrText>
            </w:r>
            <w:r w:rsidR="00A61646" w:rsidRPr="00BB6F19">
              <w:rPr>
                <w:webHidden/>
              </w:rPr>
            </w:r>
            <w:r w:rsidR="00A61646" w:rsidRPr="00BB6F19">
              <w:rPr>
                <w:webHidden/>
              </w:rPr>
              <w:fldChar w:fldCharType="separate"/>
            </w:r>
            <w:r w:rsidR="00A61646" w:rsidRPr="00BB6F19">
              <w:rPr>
                <w:webHidden/>
              </w:rPr>
              <w:t>78</w:t>
            </w:r>
            <w:r w:rsidR="00A61646" w:rsidRPr="00BB6F19">
              <w:rPr>
                <w:webHidden/>
              </w:rPr>
              <w:fldChar w:fldCharType="end"/>
            </w:r>
          </w:hyperlink>
        </w:p>
        <w:p w14:paraId="66A3DCA0" w14:textId="1EB619A6" w:rsidR="00A61646" w:rsidRPr="00BB6F19" w:rsidRDefault="00000000">
          <w:pPr>
            <w:pStyle w:val="TOC2"/>
            <w:tabs>
              <w:tab w:val="right" w:leader="dot" w:pos="9061"/>
            </w:tabs>
            <w:rPr>
              <w:rFonts w:cstheme="minorBidi"/>
              <w:kern w:val="2"/>
              <w:sz w:val="24"/>
              <w:szCs w:val="24"/>
              <w14:ligatures w14:val="standardContextual"/>
            </w:rPr>
          </w:pPr>
          <w:hyperlink w:anchor="_Toc176820732" w:history="1">
            <w:r w:rsidR="00A61646" w:rsidRPr="00BB6F19">
              <w:rPr>
                <w:rStyle w:val="Hyperlink"/>
              </w:rPr>
              <w:t>N02.B Especificaciones de casos de uso del sistema para “Comprar insumos”</w:t>
            </w:r>
            <w:r w:rsidR="00A61646" w:rsidRPr="00BB6F19">
              <w:rPr>
                <w:webHidden/>
              </w:rPr>
              <w:tab/>
            </w:r>
            <w:r w:rsidR="00A61646" w:rsidRPr="00BB6F19">
              <w:rPr>
                <w:webHidden/>
              </w:rPr>
              <w:fldChar w:fldCharType="begin"/>
            </w:r>
            <w:r w:rsidR="00A61646" w:rsidRPr="00BB6F19">
              <w:rPr>
                <w:webHidden/>
              </w:rPr>
              <w:instrText xml:space="preserve"> PAGEREF _Toc176820732 \h </w:instrText>
            </w:r>
            <w:r w:rsidR="00A61646" w:rsidRPr="00BB6F19">
              <w:rPr>
                <w:webHidden/>
              </w:rPr>
            </w:r>
            <w:r w:rsidR="00A61646" w:rsidRPr="00BB6F19">
              <w:rPr>
                <w:webHidden/>
              </w:rPr>
              <w:fldChar w:fldCharType="separate"/>
            </w:r>
            <w:r w:rsidR="00A61646" w:rsidRPr="00BB6F19">
              <w:rPr>
                <w:webHidden/>
              </w:rPr>
              <w:t>87</w:t>
            </w:r>
            <w:r w:rsidR="00A61646" w:rsidRPr="00BB6F19">
              <w:rPr>
                <w:webHidden/>
              </w:rPr>
              <w:fldChar w:fldCharType="end"/>
            </w:r>
          </w:hyperlink>
        </w:p>
        <w:p w14:paraId="3753D672" w14:textId="10604B56" w:rsidR="00A61646" w:rsidRPr="00BB6F19" w:rsidRDefault="00000000">
          <w:pPr>
            <w:pStyle w:val="TOC3"/>
            <w:tabs>
              <w:tab w:val="right" w:leader="dot" w:pos="9061"/>
            </w:tabs>
            <w:rPr>
              <w:rFonts w:cstheme="minorBidi"/>
              <w:kern w:val="2"/>
              <w:sz w:val="24"/>
              <w:szCs w:val="24"/>
              <w14:ligatures w14:val="standardContextual"/>
            </w:rPr>
          </w:pPr>
          <w:hyperlink w:anchor="_Toc176820733" w:history="1">
            <w:r w:rsidR="00A61646" w:rsidRPr="00BB6F19">
              <w:rPr>
                <w:rStyle w:val="Hyperlink"/>
              </w:rPr>
              <w:t>Caso de uso del sistema CU06 Cerrar pedido</w:t>
            </w:r>
            <w:r w:rsidR="00A61646" w:rsidRPr="00BB6F19">
              <w:rPr>
                <w:webHidden/>
              </w:rPr>
              <w:tab/>
            </w:r>
            <w:r w:rsidR="00A61646" w:rsidRPr="00BB6F19">
              <w:rPr>
                <w:webHidden/>
              </w:rPr>
              <w:fldChar w:fldCharType="begin"/>
            </w:r>
            <w:r w:rsidR="00A61646" w:rsidRPr="00BB6F19">
              <w:rPr>
                <w:webHidden/>
              </w:rPr>
              <w:instrText xml:space="preserve"> PAGEREF _Toc176820733 \h </w:instrText>
            </w:r>
            <w:r w:rsidR="00A61646" w:rsidRPr="00BB6F19">
              <w:rPr>
                <w:webHidden/>
              </w:rPr>
            </w:r>
            <w:r w:rsidR="00A61646" w:rsidRPr="00BB6F19">
              <w:rPr>
                <w:webHidden/>
              </w:rPr>
              <w:fldChar w:fldCharType="separate"/>
            </w:r>
            <w:r w:rsidR="00A61646" w:rsidRPr="00BB6F19">
              <w:rPr>
                <w:webHidden/>
              </w:rPr>
              <w:t>87</w:t>
            </w:r>
            <w:r w:rsidR="00A61646" w:rsidRPr="00BB6F19">
              <w:rPr>
                <w:webHidden/>
              </w:rPr>
              <w:fldChar w:fldCharType="end"/>
            </w:r>
          </w:hyperlink>
        </w:p>
        <w:p w14:paraId="26569D12" w14:textId="48A52467"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34" w:history="1">
            <w:r w:rsidR="00A61646" w:rsidRPr="00BB6F19">
              <w:rPr>
                <w:rStyle w:val="Hyperlink"/>
              </w:rPr>
              <w:t>T00. Documentos de aspectos técnicos que provee el sistema de información.</w:t>
            </w:r>
            <w:r w:rsidR="00A61646" w:rsidRPr="00BB6F19">
              <w:rPr>
                <w:webHidden/>
              </w:rPr>
              <w:tab/>
            </w:r>
            <w:r w:rsidR="00A61646" w:rsidRPr="00BB6F19">
              <w:rPr>
                <w:webHidden/>
              </w:rPr>
              <w:fldChar w:fldCharType="begin"/>
            </w:r>
            <w:r w:rsidR="00A61646" w:rsidRPr="00BB6F19">
              <w:rPr>
                <w:webHidden/>
              </w:rPr>
              <w:instrText xml:space="preserve"> PAGEREF _Toc176820734 \h </w:instrText>
            </w:r>
            <w:r w:rsidR="00A61646" w:rsidRPr="00BB6F19">
              <w:rPr>
                <w:webHidden/>
              </w:rPr>
            </w:r>
            <w:r w:rsidR="00A61646" w:rsidRPr="00BB6F19">
              <w:rPr>
                <w:webHidden/>
              </w:rPr>
              <w:fldChar w:fldCharType="separate"/>
            </w:r>
            <w:r w:rsidR="00A61646" w:rsidRPr="00BB6F19">
              <w:rPr>
                <w:webHidden/>
              </w:rPr>
              <w:t>92</w:t>
            </w:r>
            <w:r w:rsidR="00A61646" w:rsidRPr="00BB6F19">
              <w:rPr>
                <w:webHidden/>
              </w:rPr>
              <w:fldChar w:fldCharType="end"/>
            </w:r>
          </w:hyperlink>
        </w:p>
        <w:p w14:paraId="63D48438" w14:textId="3062E4F6"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35" w:history="1">
            <w:r w:rsidR="00A61646" w:rsidRPr="00BB6F19">
              <w:rPr>
                <w:rStyle w:val="Hyperlink"/>
              </w:rPr>
              <w:t>T01. Arquitectura Base</w:t>
            </w:r>
            <w:r w:rsidR="00A61646" w:rsidRPr="00BB6F19">
              <w:rPr>
                <w:webHidden/>
              </w:rPr>
              <w:tab/>
            </w:r>
            <w:r w:rsidR="00A61646" w:rsidRPr="00BB6F19">
              <w:rPr>
                <w:webHidden/>
              </w:rPr>
              <w:fldChar w:fldCharType="begin"/>
            </w:r>
            <w:r w:rsidR="00A61646" w:rsidRPr="00BB6F19">
              <w:rPr>
                <w:webHidden/>
              </w:rPr>
              <w:instrText xml:space="preserve"> PAGEREF _Toc176820735 \h </w:instrText>
            </w:r>
            <w:r w:rsidR="00A61646" w:rsidRPr="00BB6F19">
              <w:rPr>
                <w:webHidden/>
              </w:rPr>
            </w:r>
            <w:r w:rsidR="00A61646" w:rsidRPr="00BB6F19">
              <w:rPr>
                <w:webHidden/>
              </w:rPr>
              <w:fldChar w:fldCharType="separate"/>
            </w:r>
            <w:r w:rsidR="00A61646" w:rsidRPr="00BB6F19">
              <w:rPr>
                <w:webHidden/>
              </w:rPr>
              <w:t>92</w:t>
            </w:r>
            <w:r w:rsidR="00A61646" w:rsidRPr="00BB6F19">
              <w:rPr>
                <w:webHidden/>
              </w:rPr>
              <w:fldChar w:fldCharType="end"/>
            </w:r>
          </w:hyperlink>
        </w:p>
        <w:p w14:paraId="6AE13986" w14:textId="4E273E11" w:rsidR="00A61646" w:rsidRPr="00BB6F19" w:rsidRDefault="00000000">
          <w:pPr>
            <w:pStyle w:val="TOC2"/>
            <w:tabs>
              <w:tab w:val="right" w:leader="dot" w:pos="9061"/>
            </w:tabs>
            <w:rPr>
              <w:rFonts w:cstheme="minorBidi"/>
              <w:kern w:val="2"/>
              <w:sz w:val="24"/>
              <w:szCs w:val="24"/>
              <w14:ligatures w14:val="standardContextual"/>
            </w:rPr>
          </w:pPr>
          <w:hyperlink w:anchor="_Toc176820736" w:history="1">
            <w:r w:rsidR="00A61646" w:rsidRPr="00BB6F19">
              <w:rPr>
                <w:rStyle w:val="Hyperlink"/>
              </w:rPr>
              <w:t>Persistencia</w:t>
            </w:r>
            <w:r w:rsidR="00A61646" w:rsidRPr="00BB6F19">
              <w:rPr>
                <w:webHidden/>
              </w:rPr>
              <w:tab/>
            </w:r>
            <w:r w:rsidR="00A61646" w:rsidRPr="00BB6F19">
              <w:rPr>
                <w:webHidden/>
              </w:rPr>
              <w:fldChar w:fldCharType="begin"/>
            </w:r>
            <w:r w:rsidR="00A61646" w:rsidRPr="00BB6F19">
              <w:rPr>
                <w:webHidden/>
              </w:rPr>
              <w:instrText xml:space="preserve"> PAGEREF _Toc176820736 \h </w:instrText>
            </w:r>
            <w:r w:rsidR="00A61646" w:rsidRPr="00BB6F19">
              <w:rPr>
                <w:webHidden/>
              </w:rPr>
            </w:r>
            <w:r w:rsidR="00A61646" w:rsidRPr="00BB6F19">
              <w:rPr>
                <w:webHidden/>
              </w:rPr>
              <w:fldChar w:fldCharType="separate"/>
            </w:r>
            <w:r w:rsidR="00A61646" w:rsidRPr="00BB6F19">
              <w:rPr>
                <w:webHidden/>
              </w:rPr>
              <w:t>93</w:t>
            </w:r>
            <w:r w:rsidR="00A61646" w:rsidRPr="00BB6F19">
              <w:rPr>
                <w:webHidden/>
              </w:rPr>
              <w:fldChar w:fldCharType="end"/>
            </w:r>
          </w:hyperlink>
        </w:p>
        <w:p w14:paraId="5D68BA12" w14:textId="1C878ED5" w:rsidR="00A61646" w:rsidRPr="00BB6F19" w:rsidRDefault="00000000">
          <w:pPr>
            <w:pStyle w:val="TOC2"/>
            <w:tabs>
              <w:tab w:val="right" w:leader="dot" w:pos="9061"/>
            </w:tabs>
            <w:rPr>
              <w:rFonts w:cstheme="minorBidi"/>
              <w:kern w:val="2"/>
              <w:sz w:val="24"/>
              <w:szCs w:val="24"/>
              <w14:ligatures w14:val="standardContextual"/>
            </w:rPr>
          </w:pPr>
          <w:hyperlink w:anchor="_Toc176820737" w:history="1">
            <w:r w:rsidR="00A61646" w:rsidRPr="00BB6F19">
              <w:rPr>
                <w:rStyle w:val="Hyperlink"/>
              </w:rPr>
              <w:t>Mapa de navegación</w:t>
            </w:r>
            <w:r w:rsidR="00A61646" w:rsidRPr="00BB6F19">
              <w:rPr>
                <w:webHidden/>
              </w:rPr>
              <w:tab/>
            </w:r>
            <w:r w:rsidR="00A61646" w:rsidRPr="00BB6F19">
              <w:rPr>
                <w:webHidden/>
              </w:rPr>
              <w:fldChar w:fldCharType="begin"/>
            </w:r>
            <w:r w:rsidR="00A61646" w:rsidRPr="00BB6F19">
              <w:rPr>
                <w:webHidden/>
              </w:rPr>
              <w:instrText xml:space="preserve"> PAGEREF _Toc176820737 \h </w:instrText>
            </w:r>
            <w:r w:rsidR="00A61646" w:rsidRPr="00BB6F19">
              <w:rPr>
                <w:webHidden/>
              </w:rPr>
            </w:r>
            <w:r w:rsidR="00A61646" w:rsidRPr="00BB6F19">
              <w:rPr>
                <w:webHidden/>
              </w:rPr>
              <w:fldChar w:fldCharType="separate"/>
            </w:r>
            <w:r w:rsidR="00A61646" w:rsidRPr="00BB6F19">
              <w:rPr>
                <w:webHidden/>
              </w:rPr>
              <w:t>96</w:t>
            </w:r>
            <w:r w:rsidR="00A61646" w:rsidRPr="00BB6F19">
              <w:rPr>
                <w:webHidden/>
              </w:rPr>
              <w:fldChar w:fldCharType="end"/>
            </w:r>
          </w:hyperlink>
        </w:p>
        <w:p w14:paraId="15B73010" w14:textId="100358DA" w:rsidR="00A61646" w:rsidRPr="00BB6F19" w:rsidRDefault="00000000">
          <w:pPr>
            <w:pStyle w:val="TOC2"/>
            <w:tabs>
              <w:tab w:val="right" w:leader="dot" w:pos="9061"/>
            </w:tabs>
            <w:rPr>
              <w:rFonts w:cstheme="minorBidi"/>
              <w:kern w:val="2"/>
              <w:sz w:val="24"/>
              <w:szCs w:val="24"/>
              <w14:ligatures w14:val="standardContextual"/>
            </w:rPr>
          </w:pPr>
          <w:hyperlink w:anchor="_Toc176820738" w:history="1">
            <w:r w:rsidR="00A61646" w:rsidRPr="00BB6F19">
              <w:rPr>
                <w:rStyle w:val="Hyperlink"/>
              </w:rPr>
              <w:t>Explorador de soluciones</w:t>
            </w:r>
            <w:r w:rsidR="00A61646" w:rsidRPr="00BB6F19">
              <w:rPr>
                <w:webHidden/>
              </w:rPr>
              <w:tab/>
            </w:r>
            <w:r w:rsidR="00A61646" w:rsidRPr="00BB6F19">
              <w:rPr>
                <w:webHidden/>
              </w:rPr>
              <w:fldChar w:fldCharType="begin"/>
            </w:r>
            <w:r w:rsidR="00A61646" w:rsidRPr="00BB6F19">
              <w:rPr>
                <w:webHidden/>
              </w:rPr>
              <w:instrText xml:space="preserve"> PAGEREF _Toc176820738 \h </w:instrText>
            </w:r>
            <w:r w:rsidR="00A61646" w:rsidRPr="00BB6F19">
              <w:rPr>
                <w:webHidden/>
              </w:rPr>
            </w:r>
            <w:r w:rsidR="00A61646" w:rsidRPr="00BB6F19">
              <w:rPr>
                <w:webHidden/>
              </w:rPr>
              <w:fldChar w:fldCharType="separate"/>
            </w:r>
            <w:r w:rsidR="00A61646" w:rsidRPr="00BB6F19">
              <w:rPr>
                <w:webHidden/>
              </w:rPr>
              <w:t>96</w:t>
            </w:r>
            <w:r w:rsidR="00A61646" w:rsidRPr="00BB6F19">
              <w:rPr>
                <w:webHidden/>
              </w:rPr>
              <w:fldChar w:fldCharType="end"/>
            </w:r>
          </w:hyperlink>
        </w:p>
        <w:p w14:paraId="2FBBA264" w14:textId="02A5F9F6"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39" w:history="1">
            <w:r w:rsidR="00A61646" w:rsidRPr="00BB6F19">
              <w:rPr>
                <w:rStyle w:val="Hyperlink"/>
              </w:rPr>
              <w:t>T02. Gestión de Log In / Log Out del Sistema</w:t>
            </w:r>
            <w:r w:rsidR="00A61646" w:rsidRPr="00BB6F19">
              <w:rPr>
                <w:webHidden/>
              </w:rPr>
              <w:tab/>
            </w:r>
            <w:r w:rsidR="00A61646" w:rsidRPr="00BB6F19">
              <w:rPr>
                <w:webHidden/>
              </w:rPr>
              <w:fldChar w:fldCharType="begin"/>
            </w:r>
            <w:r w:rsidR="00A61646" w:rsidRPr="00BB6F19">
              <w:rPr>
                <w:webHidden/>
              </w:rPr>
              <w:instrText xml:space="preserve"> PAGEREF _Toc176820739 \h </w:instrText>
            </w:r>
            <w:r w:rsidR="00A61646" w:rsidRPr="00BB6F19">
              <w:rPr>
                <w:webHidden/>
              </w:rPr>
            </w:r>
            <w:r w:rsidR="00A61646" w:rsidRPr="00BB6F19">
              <w:rPr>
                <w:webHidden/>
              </w:rPr>
              <w:fldChar w:fldCharType="separate"/>
            </w:r>
            <w:r w:rsidR="00A61646" w:rsidRPr="00BB6F19">
              <w:rPr>
                <w:webHidden/>
              </w:rPr>
              <w:t>97</w:t>
            </w:r>
            <w:r w:rsidR="00A61646" w:rsidRPr="00BB6F19">
              <w:rPr>
                <w:webHidden/>
              </w:rPr>
              <w:fldChar w:fldCharType="end"/>
            </w:r>
          </w:hyperlink>
        </w:p>
        <w:p w14:paraId="4C51A23B" w14:textId="15372B7A" w:rsidR="00A61646" w:rsidRPr="00BB6F19" w:rsidRDefault="00000000">
          <w:pPr>
            <w:pStyle w:val="TOC2"/>
            <w:tabs>
              <w:tab w:val="right" w:leader="dot" w:pos="9061"/>
            </w:tabs>
            <w:rPr>
              <w:rFonts w:cstheme="minorBidi"/>
              <w:kern w:val="2"/>
              <w:sz w:val="24"/>
              <w:szCs w:val="24"/>
              <w14:ligatures w14:val="standardContextual"/>
            </w:rPr>
          </w:pPr>
          <w:hyperlink w:anchor="_Toc176820740"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_Toc176820740 \h </w:instrText>
            </w:r>
            <w:r w:rsidR="00A61646" w:rsidRPr="00BB6F19">
              <w:rPr>
                <w:webHidden/>
              </w:rPr>
            </w:r>
            <w:r w:rsidR="00A61646" w:rsidRPr="00BB6F19">
              <w:rPr>
                <w:webHidden/>
              </w:rPr>
              <w:fldChar w:fldCharType="separate"/>
            </w:r>
            <w:r w:rsidR="00A61646" w:rsidRPr="00BB6F19">
              <w:rPr>
                <w:webHidden/>
              </w:rPr>
              <w:t>97</w:t>
            </w:r>
            <w:r w:rsidR="00A61646" w:rsidRPr="00BB6F19">
              <w:rPr>
                <w:webHidden/>
              </w:rPr>
              <w:fldChar w:fldCharType="end"/>
            </w:r>
          </w:hyperlink>
        </w:p>
        <w:p w14:paraId="72C98B58" w14:textId="4307E63C" w:rsidR="00A61646" w:rsidRPr="00BB6F19" w:rsidRDefault="00000000">
          <w:pPr>
            <w:pStyle w:val="TOC2"/>
            <w:tabs>
              <w:tab w:val="right" w:leader="dot" w:pos="9061"/>
            </w:tabs>
            <w:rPr>
              <w:rFonts w:cstheme="minorBidi"/>
              <w:kern w:val="2"/>
              <w:sz w:val="24"/>
              <w:szCs w:val="24"/>
              <w14:ligatures w14:val="standardContextual"/>
            </w:rPr>
          </w:pPr>
          <w:hyperlink w:anchor="_Toc176820741"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_Toc176820741 \h </w:instrText>
            </w:r>
            <w:r w:rsidR="00A61646" w:rsidRPr="00BB6F19">
              <w:rPr>
                <w:webHidden/>
              </w:rPr>
            </w:r>
            <w:r w:rsidR="00A61646" w:rsidRPr="00BB6F19">
              <w:rPr>
                <w:webHidden/>
              </w:rPr>
              <w:fldChar w:fldCharType="separate"/>
            </w:r>
            <w:r w:rsidR="00A61646" w:rsidRPr="00BB6F19">
              <w:rPr>
                <w:webHidden/>
              </w:rPr>
              <w:t>97</w:t>
            </w:r>
            <w:r w:rsidR="00A61646" w:rsidRPr="00BB6F19">
              <w:rPr>
                <w:webHidden/>
              </w:rPr>
              <w:fldChar w:fldCharType="end"/>
            </w:r>
          </w:hyperlink>
        </w:p>
        <w:p w14:paraId="38F3ADF9" w14:textId="77BAA207" w:rsidR="00A61646" w:rsidRPr="00BB6F19" w:rsidRDefault="00000000">
          <w:pPr>
            <w:pStyle w:val="TOC2"/>
            <w:tabs>
              <w:tab w:val="right" w:leader="dot" w:pos="9061"/>
            </w:tabs>
            <w:rPr>
              <w:rFonts w:cstheme="minorBidi"/>
              <w:kern w:val="2"/>
              <w:sz w:val="24"/>
              <w:szCs w:val="24"/>
              <w14:ligatures w14:val="standardContextual"/>
            </w:rPr>
          </w:pPr>
          <w:hyperlink w:anchor="_Toc176820742"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_Toc176820742 \h </w:instrText>
            </w:r>
            <w:r w:rsidR="00A61646" w:rsidRPr="00BB6F19">
              <w:rPr>
                <w:webHidden/>
              </w:rPr>
            </w:r>
            <w:r w:rsidR="00A61646" w:rsidRPr="00BB6F19">
              <w:rPr>
                <w:webHidden/>
              </w:rPr>
              <w:fldChar w:fldCharType="separate"/>
            </w:r>
            <w:r w:rsidR="00A61646" w:rsidRPr="00BB6F19">
              <w:rPr>
                <w:webHidden/>
              </w:rPr>
              <w:t>98</w:t>
            </w:r>
            <w:r w:rsidR="00A61646" w:rsidRPr="00BB6F19">
              <w:rPr>
                <w:webHidden/>
              </w:rPr>
              <w:fldChar w:fldCharType="end"/>
            </w:r>
          </w:hyperlink>
        </w:p>
        <w:p w14:paraId="7765FECC" w14:textId="2B577048" w:rsidR="00A61646" w:rsidRPr="00BB6F19" w:rsidRDefault="00000000">
          <w:pPr>
            <w:pStyle w:val="TOC2"/>
            <w:tabs>
              <w:tab w:val="right" w:leader="dot" w:pos="9061"/>
            </w:tabs>
            <w:rPr>
              <w:rFonts w:cstheme="minorBidi"/>
              <w:kern w:val="2"/>
              <w:sz w:val="24"/>
              <w:szCs w:val="24"/>
              <w14:ligatures w14:val="standardContextual"/>
            </w:rPr>
          </w:pPr>
          <w:hyperlink w:anchor="_Toc176820743" w:history="1">
            <w:r w:rsidR="00A61646" w:rsidRPr="00BB6F19">
              <w:rPr>
                <w:rStyle w:val="Hyperlink"/>
              </w:rPr>
              <w:t>Diagrama de secuencia Login</w:t>
            </w:r>
            <w:r w:rsidR="00A61646" w:rsidRPr="00BB6F19">
              <w:rPr>
                <w:webHidden/>
              </w:rPr>
              <w:tab/>
            </w:r>
            <w:r w:rsidR="00A61646" w:rsidRPr="00BB6F19">
              <w:rPr>
                <w:webHidden/>
              </w:rPr>
              <w:fldChar w:fldCharType="begin"/>
            </w:r>
            <w:r w:rsidR="00A61646" w:rsidRPr="00BB6F19">
              <w:rPr>
                <w:webHidden/>
              </w:rPr>
              <w:instrText xml:space="preserve"> PAGEREF _Toc176820743 \h </w:instrText>
            </w:r>
            <w:r w:rsidR="00A61646" w:rsidRPr="00BB6F19">
              <w:rPr>
                <w:webHidden/>
              </w:rPr>
            </w:r>
            <w:r w:rsidR="00A61646" w:rsidRPr="00BB6F19">
              <w:rPr>
                <w:webHidden/>
              </w:rPr>
              <w:fldChar w:fldCharType="separate"/>
            </w:r>
            <w:r w:rsidR="00A61646" w:rsidRPr="00BB6F19">
              <w:rPr>
                <w:webHidden/>
              </w:rPr>
              <w:t>99</w:t>
            </w:r>
            <w:r w:rsidR="00A61646" w:rsidRPr="00BB6F19">
              <w:rPr>
                <w:webHidden/>
              </w:rPr>
              <w:fldChar w:fldCharType="end"/>
            </w:r>
          </w:hyperlink>
        </w:p>
        <w:p w14:paraId="1EECD40B" w14:textId="4C91844D" w:rsidR="00A61646" w:rsidRPr="00BB6F19" w:rsidRDefault="00000000">
          <w:pPr>
            <w:pStyle w:val="TOC2"/>
            <w:tabs>
              <w:tab w:val="right" w:leader="dot" w:pos="9061"/>
            </w:tabs>
            <w:rPr>
              <w:rFonts w:cstheme="minorBidi"/>
              <w:kern w:val="2"/>
              <w:sz w:val="24"/>
              <w:szCs w:val="24"/>
              <w14:ligatures w14:val="standardContextual"/>
            </w:rPr>
          </w:pPr>
          <w:hyperlink w:anchor="_Toc176820744" w:history="1">
            <w:r w:rsidR="00A61646" w:rsidRPr="00BB6F19">
              <w:rPr>
                <w:rStyle w:val="Hyperlink"/>
              </w:rPr>
              <w:t>Diagrama de secuencia Logout</w:t>
            </w:r>
            <w:r w:rsidR="00A61646" w:rsidRPr="00BB6F19">
              <w:rPr>
                <w:webHidden/>
              </w:rPr>
              <w:tab/>
            </w:r>
            <w:r w:rsidR="00A61646" w:rsidRPr="00BB6F19">
              <w:rPr>
                <w:webHidden/>
              </w:rPr>
              <w:fldChar w:fldCharType="begin"/>
            </w:r>
            <w:r w:rsidR="00A61646" w:rsidRPr="00BB6F19">
              <w:rPr>
                <w:webHidden/>
              </w:rPr>
              <w:instrText xml:space="preserve"> PAGEREF _Toc176820744 \h </w:instrText>
            </w:r>
            <w:r w:rsidR="00A61646" w:rsidRPr="00BB6F19">
              <w:rPr>
                <w:webHidden/>
              </w:rPr>
            </w:r>
            <w:r w:rsidR="00A61646" w:rsidRPr="00BB6F19">
              <w:rPr>
                <w:webHidden/>
              </w:rPr>
              <w:fldChar w:fldCharType="separate"/>
            </w:r>
            <w:r w:rsidR="00A61646" w:rsidRPr="00BB6F19">
              <w:rPr>
                <w:webHidden/>
              </w:rPr>
              <w:t>100</w:t>
            </w:r>
            <w:r w:rsidR="00A61646" w:rsidRPr="00BB6F19">
              <w:rPr>
                <w:webHidden/>
              </w:rPr>
              <w:fldChar w:fldCharType="end"/>
            </w:r>
          </w:hyperlink>
        </w:p>
        <w:p w14:paraId="7E8F6E41" w14:textId="1E0B483B"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45" w:history="1">
            <w:r w:rsidR="00A61646" w:rsidRPr="00BB6F19">
              <w:rPr>
                <w:rStyle w:val="Hyperlink"/>
              </w:rPr>
              <w:t>T03. Gestión de Encriptado</w:t>
            </w:r>
            <w:r w:rsidR="00A61646" w:rsidRPr="00BB6F19">
              <w:rPr>
                <w:webHidden/>
              </w:rPr>
              <w:tab/>
            </w:r>
            <w:r w:rsidR="00A61646" w:rsidRPr="00BB6F19">
              <w:rPr>
                <w:webHidden/>
              </w:rPr>
              <w:fldChar w:fldCharType="begin"/>
            </w:r>
            <w:r w:rsidR="00A61646" w:rsidRPr="00BB6F19">
              <w:rPr>
                <w:webHidden/>
              </w:rPr>
              <w:instrText xml:space="preserve"> PAGEREF _Toc176820745 \h </w:instrText>
            </w:r>
            <w:r w:rsidR="00A61646" w:rsidRPr="00BB6F19">
              <w:rPr>
                <w:webHidden/>
              </w:rPr>
            </w:r>
            <w:r w:rsidR="00A61646" w:rsidRPr="00BB6F19">
              <w:rPr>
                <w:webHidden/>
              </w:rPr>
              <w:fldChar w:fldCharType="separate"/>
            </w:r>
            <w:r w:rsidR="00A61646" w:rsidRPr="00BB6F19">
              <w:rPr>
                <w:webHidden/>
              </w:rPr>
              <w:t>101</w:t>
            </w:r>
            <w:r w:rsidR="00A61646" w:rsidRPr="00BB6F19">
              <w:rPr>
                <w:webHidden/>
              </w:rPr>
              <w:fldChar w:fldCharType="end"/>
            </w:r>
          </w:hyperlink>
        </w:p>
        <w:p w14:paraId="5F859FA9" w14:textId="3CBA9B04" w:rsidR="00A61646" w:rsidRPr="00BB6F19" w:rsidRDefault="00000000">
          <w:pPr>
            <w:pStyle w:val="TOC2"/>
            <w:tabs>
              <w:tab w:val="right" w:leader="dot" w:pos="9061"/>
            </w:tabs>
            <w:rPr>
              <w:rFonts w:cstheme="minorBidi"/>
              <w:kern w:val="2"/>
              <w:sz w:val="24"/>
              <w:szCs w:val="24"/>
              <w14:ligatures w14:val="standardContextual"/>
            </w:rPr>
          </w:pPr>
          <w:hyperlink w:anchor="_Toc176820746"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_Toc176820746 \h </w:instrText>
            </w:r>
            <w:r w:rsidR="00A61646" w:rsidRPr="00BB6F19">
              <w:rPr>
                <w:webHidden/>
              </w:rPr>
            </w:r>
            <w:r w:rsidR="00A61646" w:rsidRPr="00BB6F19">
              <w:rPr>
                <w:webHidden/>
              </w:rPr>
              <w:fldChar w:fldCharType="separate"/>
            </w:r>
            <w:r w:rsidR="00A61646" w:rsidRPr="00BB6F19">
              <w:rPr>
                <w:webHidden/>
              </w:rPr>
              <w:t>101</w:t>
            </w:r>
            <w:r w:rsidR="00A61646" w:rsidRPr="00BB6F19">
              <w:rPr>
                <w:webHidden/>
              </w:rPr>
              <w:fldChar w:fldCharType="end"/>
            </w:r>
          </w:hyperlink>
        </w:p>
        <w:p w14:paraId="244AED8A" w14:textId="48AFD4A8" w:rsidR="00A61646" w:rsidRPr="00BB6F19" w:rsidRDefault="00000000">
          <w:pPr>
            <w:pStyle w:val="TOC2"/>
            <w:tabs>
              <w:tab w:val="right" w:leader="dot" w:pos="9061"/>
            </w:tabs>
            <w:rPr>
              <w:rFonts w:cstheme="minorBidi"/>
              <w:kern w:val="2"/>
              <w:sz w:val="24"/>
              <w:szCs w:val="24"/>
              <w14:ligatures w14:val="standardContextual"/>
            </w:rPr>
          </w:pPr>
          <w:hyperlink w:anchor="_Toc176820747"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_Toc176820747 \h </w:instrText>
            </w:r>
            <w:r w:rsidR="00A61646" w:rsidRPr="00BB6F19">
              <w:rPr>
                <w:webHidden/>
              </w:rPr>
            </w:r>
            <w:r w:rsidR="00A61646" w:rsidRPr="00BB6F19">
              <w:rPr>
                <w:webHidden/>
              </w:rPr>
              <w:fldChar w:fldCharType="separate"/>
            </w:r>
            <w:r w:rsidR="00A61646" w:rsidRPr="00BB6F19">
              <w:rPr>
                <w:webHidden/>
              </w:rPr>
              <w:t>101</w:t>
            </w:r>
            <w:r w:rsidR="00A61646" w:rsidRPr="00BB6F19">
              <w:rPr>
                <w:webHidden/>
              </w:rPr>
              <w:fldChar w:fldCharType="end"/>
            </w:r>
          </w:hyperlink>
        </w:p>
        <w:p w14:paraId="6987841F" w14:textId="40259F5F" w:rsidR="00A61646" w:rsidRPr="00BB6F19" w:rsidRDefault="00000000">
          <w:pPr>
            <w:pStyle w:val="TOC2"/>
            <w:tabs>
              <w:tab w:val="right" w:leader="dot" w:pos="9061"/>
            </w:tabs>
            <w:rPr>
              <w:rFonts w:cstheme="minorBidi"/>
              <w:kern w:val="2"/>
              <w:sz w:val="24"/>
              <w:szCs w:val="24"/>
              <w14:ligatures w14:val="standardContextual"/>
            </w:rPr>
          </w:pPr>
          <w:hyperlink w:anchor="_Toc176820748"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_Toc176820748 \h </w:instrText>
            </w:r>
            <w:r w:rsidR="00A61646" w:rsidRPr="00BB6F19">
              <w:rPr>
                <w:webHidden/>
              </w:rPr>
            </w:r>
            <w:r w:rsidR="00A61646" w:rsidRPr="00BB6F19">
              <w:rPr>
                <w:webHidden/>
              </w:rPr>
              <w:fldChar w:fldCharType="separate"/>
            </w:r>
            <w:r w:rsidR="00A61646" w:rsidRPr="00BB6F19">
              <w:rPr>
                <w:webHidden/>
              </w:rPr>
              <w:t>101</w:t>
            </w:r>
            <w:r w:rsidR="00A61646" w:rsidRPr="00BB6F19">
              <w:rPr>
                <w:webHidden/>
              </w:rPr>
              <w:fldChar w:fldCharType="end"/>
            </w:r>
          </w:hyperlink>
        </w:p>
        <w:p w14:paraId="0EE493EC" w14:textId="17D00997"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49" w:history="1">
            <w:r w:rsidR="00A61646" w:rsidRPr="00BB6F19">
              <w:rPr>
                <w:rStyle w:val="Hyperlink"/>
              </w:rPr>
              <w:t>T04. Gestión de perfiles de usuario</w:t>
            </w:r>
            <w:r w:rsidR="00A61646" w:rsidRPr="00BB6F19">
              <w:rPr>
                <w:webHidden/>
              </w:rPr>
              <w:tab/>
            </w:r>
            <w:r w:rsidR="00A61646" w:rsidRPr="00BB6F19">
              <w:rPr>
                <w:webHidden/>
              </w:rPr>
              <w:fldChar w:fldCharType="begin"/>
            </w:r>
            <w:r w:rsidR="00A61646" w:rsidRPr="00BB6F19">
              <w:rPr>
                <w:webHidden/>
              </w:rPr>
              <w:instrText xml:space="preserve"> PAGEREF _Toc176820749 \h </w:instrText>
            </w:r>
            <w:r w:rsidR="00A61646" w:rsidRPr="00BB6F19">
              <w:rPr>
                <w:webHidden/>
              </w:rPr>
            </w:r>
            <w:r w:rsidR="00A61646" w:rsidRPr="00BB6F19">
              <w:rPr>
                <w:webHidden/>
              </w:rPr>
              <w:fldChar w:fldCharType="separate"/>
            </w:r>
            <w:r w:rsidR="00A61646" w:rsidRPr="00BB6F19">
              <w:rPr>
                <w:webHidden/>
              </w:rPr>
              <w:t>102</w:t>
            </w:r>
            <w:r w:rsidR="00A61646" w:rsidRPr="00BB6F19">
              <w:rPr>
                <w:webHidden/>
              </w:rPr>
              <w:fldChar w:fldCharType="end"/>
            </w:r>
          </w:hyperlink>
        </w:p>
        <w:p w14:paraId="720B8578" w14:textId="66535352" w:rsidR="00A61646" w:rsidRPr="00BB6F19" w:rsidRDefault="00000000">
          <w:pPr>
            <w:pStyle w:val="TOC2"/>
            <w:tabs>
              <w:tab w:val="right" w:leader="dot" w:pos="9061"/>
            </w:tabs>
            <w:rPr>
              <w:rFonts w:cstheme="minorBidi"/>
              <w:kern w:val="2"/>
              <w:sz w:val="24"/>
              <w:szCs w:val="24"/>
              <w14:ligatures w14:val="standardContextual"/>
            </w:rPr>
          </w:pPr>
          <w:hyperlink w:anchor="_Toc176820750"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_Toc176820750 \h </w:instrText>
            </w:r>
            <w:r w:rsidR="00A61646" w:rsidRPr="00BB6F19">
              <w:rPr>
                <w:webHidden/>
              </w:rPr>
            </w:r>
            <w:r w:rsidR="00A61646" w:rsidRPr="00BB6F19">
              <w:rPr>
                <w:webHidden/>
              </w:rPr>
              <w:fldChar w:fldCharType="separate"/>
            </w:r>
            <w:r w:rsidR="00A61646" w:rsidRPr="00BB6F19">
              <w:rPr>
                <w:webHidden/>
              </w:rPr>
              <w:t>102</w:t>
            </w:r>
            <w:r w:rsidR="00A61646" w:rsidRPr="00BB6F19">
              <w:rPr>
                <w:webHidden/>
              </w:rPr>
              <w:fldChar w:fldCharType="end"/>
            </w:r>
          </w:hyperlink>
        </w:p>
        <w:p w14:paraId="3F0C4A66" w14:textId="00EB45C3" w:rsidR="00A61646" w:rsidRPr="00BB6F19" w:rsidRDefault="00000000">
          <w:pPr>
            <w:pStyle w:val="TOC2"/>
            <w:tabs>
              <w:tab w:val="right" w:leader="dot" w:pos="9061"/>
            </w:tabs>
            <w:rPr>
              <w:rFonts w:cstheme="minorBidi"/>
              <w:kern w:val="2"/>
              <w:sz w:val="24"/>
              <w:szCs w:val="24"/>
              <w14:ligatures w14:val="standardContextual"/>
            </w:rPr>
          </w:pPr>
          <w:hyperlink w:anchor="_Toc176820751"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_Toc176820751 \h </w:instrText>
            </w:r>
            <w:r w:rsidR="00A61646" w:rsidRPr="00BB6F19">
              <w:rPr>
                <w:webHidden/>
              </w:rPr>
            </w:r>
            <w:r w:rsidR="00A61646" w:rsidRPr="00BB6F19">
              <w:rPr>
                <w:webHidden/>
              </w:rPr>
              <w:fldChar w:fldCharType="separate"/>
            </w:r>
            <w:r w:rsidR="00A61646" w:rsidRPr="00BB6F19">
              <w:rPr>
                <w:webHidden/>
              </w:rPr>
              <w:t>102</w:t>
            </w:r>
            <w:r w:rsidR="00A61646" w:rsidRPr="00BB6F19">
              <w:rPr>
                <w:webHidden/>
              </w:rPr>
              <w:fldChar w:fldCharType="end"/>
            </w:r>
          </w:hyperlink>
        </w:p>
        <w:p w14:paraId="558F03FE" w14:textId="503C201D" w:rsidR="00A61646" w:rsidRPr="00BB6F19" w:rsidRDefault="00000000">
          <w:pPr>
            <w:pStyle w:val="TOC2"/>
            <w:tabs>
              <w:tab w:val="right" w:leader="dot" w:pos="9061"/>
            </w:tabs>
            <w:rPr>
              <w:rFonts w:cstheme="minorBidi"/>
              <w:kern w:val="2"/>
              <w:sz w:val="24"/>
              <w:szCs w:val="24"/>
              <w14:ligatures w14:val="standardContextual"/>
            </w:rPr>
          </w:pPr>
          <w:hyperlink w:anchor="_Toc176820752"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_Toc176820752 \h </w:instrText>
            </w:r>
            <w:r w:rsidR="00A61646" w:rsidRPr="00BB6F19">
              <w:rPr>
                <w:webHidden/>
              </w:rPr>
            </w:r>
            <w:r w:rsidR="00A61646" w:rsidRPr="00BB6F19">
              <w:rPr>
                <w:webHidden/>
              </w:rPr>
              <w:fldChar w:fldCharType="separate"/>
            </w:r>
            <w:r w:rsidR="00A61646" w:rsidRPr="00BB6F19">
              <w:rPr>
                <w:webHidden/>
              </w:rPr>
              <w:t>105</w:t>
            </w:r>
            <w:r w:rsidR="00A61646" w:rsidRPr="00BB6F19">
              <w:rPr>
                <w:webHidden/>
              </w:rPr>
              <w:fldChar w:fldCharType="end"/>
            </w:r>
          </w:hyperlink>
        </w:p>
        <w:p w14:paraId="6A99186A" w14:textId="7F2AC1D6" w:rsidR="00A61646" w:rsidRPr="00BB6F19" w:rsidRDefault="00000000">
          <w:pPr>
            <w:pStyle w:val="TOC2"/>
            <w:tabs>
              <w:tab w:val="right" w:leader="dot" w:pos="9061"/>
            </w:tabs>
            <w:rPr>
              <w:rFonts w:cstheme="minorBidi"/>
              <w:kern w:val="2"/>
              <w:sz w:val="24"/>
              <w:szCs w:val="24"/>
              <w14:ligatures w14:val="standardContextual"/>
            </w:rPr>
          </w:pPr>
          <w:hyperlink w:anchor="_Toc176820753" w:history="1">
            <w:r w:rsidR="00A61646" w:rsidRPr="00BB6F19">
              <w:rPr>
                <w:rStyle w:val="Hyperlink"/>
              </w:rPr>
              <w:t>DER</w:t>
            </w:r>
            <w:r w:rsidR="00A61646" w:rsidRPr="00BB6F19">
              <w:rPr>
                <w:webHidden/>
              </w:rPr>
              <w:tab/>
            </w:r>
            <w:r w:rsidR="00A61646" w:rsidRPr="00BB6F19">
              <w:rPr>
                <w:webHidden/>
              </w:rPr>
              <w:fldChar w:fldCharType="begin"/>
            </w:r>
            <w:r w:rsidR="00A61646" w:rsidRPr="00BB6F19">
              <w:rPr>
                <w:webHidden/>
              </w:rPr>
              <w:instrText xml:space="preserve"> PAGEREF _Toc176820753 \h </w:instrText>
            </w:r>
            <w:r w:rsidR="00A61646" w:rsidRPr="00BB6F19">
              <w:rPr>
                <w:webHidden/>
              </w:rPr>
            </w:r>
            <w:r w:rsidR="00A61646" w:rsidRPr="00BB6F19">
              <w:rPr>
                <w:webHidden/>
              </w:rPr>
              <w:fldChar w:fldCharType="separate"/>
            </w:r>
            <w:r w:rsidR="00A61646" w:rsidRPr="00BB6F19">
              <w:rPr>
                <w:webHidden/>
              </w:rPr>
              <w:t>106</w:t>
            </w:r>
            <w:r w:rsidR="00A61646" w:rsidRPr="00BB6F19">
              <w:rPr>
                <w:webHidden/>
              </w:rPr>
              <w:fldChar w:fldCharType="end"/>
            </w:r>
          </w:hyperlink>
        </w:p>
        <w:p w14:paraId="0E4A7EFD" w14:textId="0013438B"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54" w:history="1">
            <w:r w:rsidR="00A61646" w:rsidRPr="00BB6F19">
              <w:rPr>
                <w:rStyle w:val="Hyperlink"/>
              </w:rPr>
              <w:t>T05. Gestión de Múltiples Idiomas</w:t>
            </w:r>
            <w:r w:rsidR="00A61646" w:rsidRPr="00BB6F19">
              <w:rPr>
                <w:webHidden/>
              </w:rPr>
              <w:tab/>
            </w:r>
            <w:r w:rsidR="00A61646" w:rsidRPr="00BB6F19">
              <w:rPr>
                <w:webHidden/>
              </w:rPr>
              <w:fldChar w:fldCharType="begin"/>
            </w:r>
            <w:r w:rsidR="00A61646" w:rsidRPr="00BB6F19">
              <w:rPr>
                <w:webHidden/>
              </w:rPr>
              <w:instrText xml:space="preserve"> PAGEREF _Toc176820754 \h </w:instrText>
            </w:r>
            <w:r w:rsidR="00A61646" w:rsidRPr="00BB6F19">
              <w:rPr>
                <w:webHidden/>
              </w:rPr>
            </w:r>
            <w:r w:rsidR="00A61646" w:rsidRPr="00BB6F19">
              <w:rPr>
                <w:webHidden/>
              </w:rPr>
              <w:fldChar w:fldCharType="separate"/>
            </w:r>
            <w:r w:rsidR="00A61646" w:rsidRPr="00BB6F19">
              <w:rPr>
                <w:webHidden/>
              </w:rPr>
              <w:t>107</w:t>
            </w:r>
            <w:r w:rsidR="00A61646" w:rsidRPr="00BB6F19">
              <w:rPr>
                <w:webHidden/>
              </w:rPr>
              <w:fldChar w:fldCharType="end"/>
            </w:r>
          </w:hyperlink>
        </w:p>
        <w:p w14:paraId="5AF679A3" w14:textId="50E2A8C1" w:rsidR="00A61646" w:rsidRPr="00BB6F19" w:rsidRDefault="00000000">
          <w:pPr>
            <w:pStyle w:val="TOC2"/>
            <w:tabs>
              <w:tab w:val="right" w:leader="dot" w:pos="9061"/>
            </w:tabs>
            <w:rPr>
              <w:rFonts w:cstheme="minorBidi"/>
              <w:kern w:val="2"/>
              <w:sz w:val="24"/>
              <w:szCs w:val="24"/>
              <w14:ligatures w14:val="standardContextual"/>
            </w:rPr>
          </w:pPr>
          <w:hyperlink w:anchor="_Toc176820755"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_Toc176820755 \h </w:instrText>
            </w:r>
            <w:r w:rsidR="00A61646" w:rsidRPr="00BB6F19">
              <w:rPr>
                <w:webHidden/>
              </w:rPr>
            </w:r>
            <w:r w:rsidR="00A61646" w:rsidRPr="00BB6F19">
              <w:rPr>
                <w:webHidden/>
              </w:rPr>
              <w:fldChar w:fldCharType="separate"/>
            </w:r>
            <w:r w:rsidR="00A61646" w:rsidRPr="00BB6F19">
              <w:rPr>
                <w:webHidden/>
              </w:rPr>
              <w:t>107</w:t>
            </w:r>
            <w:r w:rsidR="00A61646" w:rsidRPr="00BB6F19">
              <w:rPr>
                <w:webHidden/>
              </w:rPr>
              <w:fldChar w:fldCharType="end"/>
            </w:r>
          </w:hyperlink>
        </w:p>
        <w:p w14:paraId="3CA5583A" w14:textId="1B532EC1" w:rsidR="00A61646" w:rsidRPr="00BB6F19" w:rsidRDefault="00000000">
          <w:pPr>
            <w:pStyle w:val="TOC2"/>
            <w:tabs>
              <w:tab w:val="right" w:leader="dot" w:pos="9061"/>
            </w:tabs>
            <w:rPr>
              <w:rFonts w:cstheme="minorBidi"/>
              <w:kern w:val="2"/>
              <w:sz w:val="24"/>
              <w:szCs w:val="24"/>
              <w14:ligatures w14:val="standardContextual"/>
            </w:rPr>
          </w:pPr>
          <w:hyperlink w:anchor="_Toc176820756"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_Toc176820756 \h </w:instrText>
            </w:r>
            <w:r w:rsidR="00A61646" w:rsidRPr="00BB6F19">
              <w:rPr>
                <w:webHidden/>
              </w:rPr>
            </w:r>
            <w:r w:rsidR="00A61646" w:rsidRPr="00BB6F19">
              <w:rPr>
                <w:webHidden/>
              </w:rPr>
              <w:fldChar w:fldCharType="separate"/>
            </w:r>
            <w:r w:rsidR="00A61646" w:rsidRPr="00BB6F19">
              <w:rPr>
                <w:webHidden/>
              </w:rPr>
              <w:t>107</w:t>
            </w:r>
            <w:r w:rsidR="00A61646" w:rsidRPr="00BB6F19">
              <w:rPr>
                <w:webHidden/>
              </w:rPr>
              <w:fldChar w:fldCharType="end"/>
            </w:r>
          </w:hyperlink>
        </w:p>
        <w:p w14:paraId="2E368622" w14:textId="300F0CE0" w:rsidR="00A61646" w:rsidRPr="00BB6F19" w:rsidRDefault="00000000">
          <w:pPr>
            <w:pStyle w:val="TOC2"/>
            <w:tabs>
              <w:tab w:val="right" w:leader="dot" w:pos="9061"/>
            </w:tabs>
            <w:rPr>
              <w:rFonts w:cstheme="minorBidi"/>
              <w:kern w:val="2"/>
              <w:sz w:val="24"/>
              <w:szCs w:val="24"/>
              <w14:ligatures w14:val="standardContextual"/>
            </w:rPr>
          </w:pPr>
          <w:hyperlink w:anchor="_Toc176820757"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_Toc176820757 \h </w:instrText>
            </w:r>
            <w:r w:rsidR="00A61646" w:rsidRPr="00BB6F19">
              <w:rPr>
                <w:webHidden/>
              </w:rPr>
            </w:r>
            <w:r w:rsidR="00A61646" w:rsidRPr="00BB6F19">
              <w:rPr>
                <w:webHidden/>
              </w:rPr>
              <w:fldChar w:fldCharType="separate"/>
            </w:r>
            <w:r w:rsidR="00A61646" w:rsidRPr="00BB6F19">
              <w:rPr>
                <w:webHidden/>
              </w:rPr>
              <w:t>108</w:t>
            </w:r>
            <w:r w:rsidR="00A61646" w:rsidRPr="00BB6F19">
              <w:rPr>
                <w:webHidden/>
              </w:rPr>
              <w:fldChar w:fldCharType="end"/>
            </w:r>
          </w:hyperlink>
        </w:p>
        <w:p w14:paraId="7CC490C1" w14:textId="0230C430" w:rsidR="00A61646" w:rsidRPr="00BB6F19" w:rsidRDefault="00000000">
          <w:pPr>
            <w:pStyle w:val="TOC2"/>
            <w:tabs>
              <w:tab w:val="right" w:leader="dot" w:pos="9061"/>
            </w:tabs>
            <w:rPr>
              <w:rFonts w:cstheme="minorBidi"/>
              <w:kern w:val="2"/>
              <w:sz w:val="24"/>
              <w:szCs w:val="24"/>
              <w14:ligatures w14:val="standardContextual"/>
            </w:rPr>
          </w:pPr>
          <w:hyperlink w:anchor="_Toc176820758" w:history="1">
            <w:r w:rsidR="00A61646" w:rsidRPr="00BB6F19">
              <w:rPr>
                <w:rStyle w:val="Hyperlink"/>
              </w:rPr>
              <w:t>DER</w:t>
            </w:r>
            <w:r w:rsidR="00A61646" w:rsidRPr="00BB6F19">
              <w:rPr>
                <w:webHidden/>
              </w:rPr>
              <w:tab/>
            </w:r>
            <w:r w:rsidR="00A61646" w:rsidRPr="00BB6F19">
              <w:rPr>
                <w:webHidden/>
              </w:rPr>
              <w:fldChar w:fldCharType="begin"/>
            </w:r>
            <w:r w:rsidR="00A61646" w:rsidRPr="00BB6F19">
              <w:rPr>
                <w:webHidden/>
              </w:rPr>
              <w:instrText xml:space="preserve"> PAGEREF _Toc176820758 \h </w:instrText>
            </w:r>
            <w:r w:rsidR="00A61646" w:rsidRPr="00BB6F19">
              <w:rPr>
                <w:webHidden/>
              </w:rPr>
            </w:r>
            <w:r w:rsidR="00A61646" w:rsidRPr="00BB6F19">
              <w:rPr>
                <w:webHidden/>
              </w:rPr>
              <w:fldChar w:fldCharType="separate"/>
            </w:r>
            <w:r w:rsidR="00A61646" w:rsidRPr="00BB6F19">
              <w:rPr>
                <w:webHidden/>
              </w:rPr>
              <w:t>109</w:t>
            </w:r>
            <w:r w:rsidR="00A61646" w:rsidRPr="00BB6F19">
              <w:rPr>
                <w:webHidden/>
              </w:rPr>
              <w:fldChar w:fldCharType="end"/>
            </w:r>
          </w:hyperlink>
        </w:p>
        <w:p w14:paraId="1BF2241E" w14:textId="5111F343"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59" w:history="1">
            <w:r w:rsidR="00A61646" w:rsidRPr="00BB6F19">
              <w:rPr>
                <w:rStyle w:val="Hyperlink"/>
              </w:rPr>
              <w:t>T06. Gestión de Bitácora y Control de cambios</w:t>
            </w:r>
            <w:r w:rsidR="00A61646" w:rsidRPr="00BB6F19">
              <w:rPr>
                <w:webHidden/>
              </w:rPr>
              <w:tab/>
            </w:r>
            <w:r w:rsidR="00A61646" w:rsidRPr="00BB6F19">
              <w:rPr>
                <w:webHidden/>
              </w:rPr>
              <w:fldChar w:fldCharType="begin"/>
            </w:r>
            <w:r w:rsidR="00A61646" w:rsidRPr="00BB6F19">
              <w:rPr>
                <w:webHidden/>
              </w:rPr>
              <w:instrText xml:space="preserve"> PAGEREF _Toc176820759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33604ADF" w14:textId="11A13477" w:rsidR="00A61646" w:rsidRPr="00BB6F19" w:rsidRDefault="00000000">
          <w:pPr>
            <w:pStyle w:val="TOC2"/>
            <w:tabs>
              <w:tab w:val="right" w:leader="dot" w:pos="9061"/>
            </w:tabs>
            <w:rPr>
              <w:rFonts w:cstheme="minorBidi"/>
              <w:kern w:val="2"/>
              <w:sz w:val="24"/>
              <w:szCs w:val="24"/>
              <w14:ligatures w14:val="standardContextual"/>
            </w:rPr>
          </w:pPr>
          <w:hyperlink w:anchor="_Toc176820760" w:history="1">
            <w:r w:rsidR="00A61646" w:rsidRPr="00BB6F19">
              <w:rPr>
                <w:rStyle w:val="Hyperlink"/>
              </w:rPr>
              <w:t>T06a. Gestión de Bitácora</w:t>
            </w:r>
            <w:r w:rsidR="00A61646" w:rsidRPr="00BB6F19">
              <w:rPr>
                <w:webHidden/>
              </w:rPr>
              <w:tab/>
            </w:r>
            <w:r w:rsidR="00A61646" w:rsidRPr="00BB6F19">
              <w:rPr>
                <w:webHidden/>
              </w:rPr>
              <w:fldChar w:fldCharType="begin"/>
            </w:r>
            <w:r w:rsidR="00A61646" w:rsidRPr="00BB6F19">
              <w:rPr>
                <w:webHidden/>
              </w:rPr>
              <w:instrText xml:space="preserve"> PAGEREF _Toc176820760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10251ACA" w14:textId="3B2B5F5B" w:rsidR="00A61646" w:rsidRPr="00BB6F19" w:rsidRDefault="00000000">
          <w:pPr>
            <w:pStyle w:val="TOC3"/>
            <w:tabs>
              <w:tab w:val="right" w:leader="dot" w:pos="9061"/>
            </w:tabs>
            <w:rPr>
              <w:rFonts w:cstheme="minorBidi"/>
              <w:kern w:val="2"/>
              <w:sz w:val="24"/>
              <w:szCs w:val="24"/>
              <w14:ligatures w14:val="standardContextual"/>
            </w:rPr>
          </w:pPr>
          <w:hyperlink w:anchor="_Toc176820761"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_Toc176820761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7A817FAF" w14:textId="75619DB9" w:rsidR="00A61646" w:rsidRPr="00BB6F19" w:rsidRDefault="00000000">
          <w:pPr>
            <w:pStyle w:val="TOC3"/>
            <w:tabs>
              <w:tab w:val="right" w:leader="dot" w:pos="9061"/>
            </w:tabs>
            <w:rPr>
              <w:rFonts w:cstheme="minorBidi"/>
              <w:kern w:val="2"/>
              <w:sz w:val="24"/>
              <w:szCs w:val="24"/>
              <w14:ligatures w14:val="standardContextual"/>
            </w:rPr>
          </w:pPr>
          <w:hyperlink w:anchor="_Toc176820762"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_Toc176820762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550C67A4" w14:textId="245A2D78" w:rsidR="00A61646" w:rsidRPr="00BB6F19" w:rsidRDefault="00000000">
          <w:pPr>
            <w:pStyle w:val="TOC3"/>
            <w:tabs>
              <w:tab w:val="right" w:leader="dot" w:pos="9061"/>
            </w:tabs>
            <w:rPr>
              <w:rFonts w:cstheme="minorBidi"/>
              <w:kern w:val="2"/>
              <w:sz w:val="24"/>
              <w:szCs w:val="24"/>
              <w14:ligatures w14:val="standardContextual"/>
            </w:rPr>
          </w:pPr>
          <w:hyperlink w:anchor="_Toc176820763"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_Toc176820763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57F0DD36" w14:textId="7A540C62" w:rsidR="00A61646" w:rsidRPr="00BB6F19" w:rsidRDefault="00000000">
          <w:pPr>
            <w:pStyle w:val="TOC3"/>
            <w:tabs>
              <w:tab w:val="right" w:leader="dot" w:pos="9061"/>
            </w:tabs>
            <w:rPr>
              <w:rFonts w:cstheme="minorBidi"/>
              <w:kern w:val="2"/>
              <w:sz w:val="24"/>
              <w:szCs w:val="24"/>
              <w14:ligatures w14:val="standardContextual"/>
            </w:rPr>
          </w:pPr>
          <w:hyperlink w:anchor="_Toc176820764" w:history="1">
            <w:r w:rsidR="00A61646" w:rsidRPr="00BB6F19">
              <w:rPr>
                <w:rStyle w:val="Hyperlink"/>
              </w:rPr>
              <w:t>DER</w:t>
            </w:r>
            <w:r w:rsidR="00A61646" w:rsidRPr="00BB6F19">
              <w:rPr>
                <w:webHidden/>
              </w:rPr>
              <w:tab/>
            </w:r>
            <w:r w:rsidR="00A61646" w:rsidRPr="00BB6F19">
              <w:rPr>
                <w:webHidden/>
              </w:rPr>
              <w:fldChar w:fldCharType="begin"/>
            </w:r>
            <w:r w:rsidR="00A61646" w:rsidRPr="00BB6F19">
              <w:rPr>
                <w:webHidden/>
              </w:rPr>
              <w:instrText xml:space="preserve"> PAGEREF _Toc176820764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4E634A44" w14:textId="40A75F73" w:rsidR="00A61646" w:rsidRPr="00BB6F19" w:rsidRDefault="00000000">
          <w:pPr>
            <w:pStyle w:val="TOC3"/>
            <w:tabs>
              <w:tab w:val="right" w:leader="dot" w:pos="9061"/>
            </w:tabs>
            <w:rPr>
              <w:rFonts w:cstheme="minorBidi"/>
              <w:kern w:val="2"/>
              <w:sz w:val="24"/>
              <w:szCs w:val="24"/>
              <w14:ligatures w14:val="standardContextual"/>
            </w:rPr>
          </w:pPr>
          <w:hyperlink w:anchor="_Toc176820765" w:history="1">
            <w:r w:rsidR="00A61646" w:rsidRPr="00BB6F19">
              <w:rPr>
                <w:rStyle w:val="Hyperlink"/>
              </w:rPr>
              <w:t>GUI</w:t>
            </w:r>
            <w:r w:rsidR="00A61646" w:rsidRPr="00BB6F19">
              <w:rPr>
                <w:webHidden/>
              </w:rPr>
              <w:tab/>
            </w:r>
            <w:r w:rsidR="00A61646" w:rsidRPr="00BB6F19">
              <w:rPr>
                <w:webHidden/>
              </w:rPr>
              <w:fldChar w:fldCharType="begin"/>
            </w:r>
            <w:r w:rsidR="00A61646" w:rsidRPr="00BB6F19">
              <w:rPr>
                <w:webHidden/>
              </w:rPr>
              <w:instrText xml:space="preserve"> PAGEREF _Toc176820765 \h </w:instrText>
            </w:r>
            <w:r w:rsidR="00A61646" w:rsidRPr="00BB6F19">
              <w:rPr>
                <w:webHidden/>
              </w:rPr>
            </w:r>
            <w:r w:rsidR="00A61646" w:rsidRPr="00BB6F19">
              <w:rPr>
                <w:webHidden/>
              </w:rPr>
              <w:fldChar w:fldCharType="separate"/>
            </w:r>
            <w:r w:rsidR="00A61646" w:rsidRPr="00BB6F19">
              <w:rPr>
                <w:webHidden/>
              </w:rPr>
              <w:t>111</w:t>
            </w:r>
            <w:r w:rsidR="00A61646" w:rsidRPr="00BB6F19">
              <w:rPr>
                <w:webHidden/>
              </w:rPr>
              <w:fldChar w:fldCharType="end"/>
            </w:r>
          </w:hyperlink>
        </w:p>
        <w:p w14:paraId="5224F0E3" w14:textId="5C387903" w:rsidR="00A61646" w:rsidRPr="00BB6F19" w:rsidRDefault="00000000">
          <w:pPr>
            <w:pStyle w:val="TOC2"/>
            <w:tabs>
              <w:tab w:val="right" w:leader="dot" w:pos="9061"/>
            </w:tabs>
            <w:rPr>
              <w:rFonts w:cstheme="minorBidi"/>
              <w:kern w:val="2"/>
              <w:sz w:val="24"/>
              <w:szCs w:val="24"/>
              <w14:ligatures w14:val="standardContextual"/>
            </w:rPr>
          </w:pPr>
          <w:hyperlink w:anchor="_Toc176820766" w:history="1">
            <w:r w:rsidR="00A61646" w:rsidRPr="00BB6F19">
              <w:rPr>
                <w:rStyle w:val="Hyperlink"/>
              </w:rPr>
              <w:t>T06b. Control de cambios</w:t>
            </w:r>
            <w:r w:rsidR="00A61646" w:rsidRPr="00BB6F19">
              <w:rPr>
                <w:webHidden/>
              </w:rPr>
              <w:tab/>
            </w:r>
            <w:r w:rsidR="00A61646" w:rsidRPr="00BB6F19">
              <w:rPr>
                <w:webHidden/>
              </w:rPr>
              <w:fldChar w:fldCharType="begin"/>
            </w:r>
            <w:r w:rsidR="00A61646" w:rsidRPr="00BB6F19">
              <w:rPr>
                <w:webHidden/>
              </w:rPr>
              <w:instrText xml:space="preserve"> PAGEREF _Toc176820766 \h </w:instrText>
            </w:r>
            <w:r w:rsidR="00A61646" w:rsidRPr="00BB6F19">
              <w:rPr>
                <w:webHidden/>
              </w:rPr>
            </w:r>
            <w:r w:rsidR="00A61646" w:rsidRPr="00BB6F19">
              <w:rPr>
                <w:webHidden/>
              </w:rPr>
              <w:fldChar w:fldCharType="separate"/>
            </w:r>
            <w:r w:rsidR="00A61646" w:rsidRPr="00BB6F19">
              <w:rPr>
                <w:webHidden/>
              </w:rPr>
              <w:t>111</w:t>
            </w:r>
            <w:r w:rsidR="00A61646" w:rsidRPr="00BB6F19">
              <w:rPr>
                <w:webHidden/>
              </w:rPr>
              <w:fldChar w:fldCharType="end"/>
            </w:r>
          </w:hyperlink>
        </w:p>
        <w:p w14:paraId="41084FE6" w14:textId="6E3A1AAA"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76820678"/>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76820679"/>
      <w:r w:rsidRPr="00BB6F19">
        <w:lastRenderedPageBreak/>
        <w:t>G00. Descripción Global del Producto</w:t>
      </w:r>
      <w:bookmarkEnd w:id="2"/>
    </w:p>
    <w:p w14:paraId="660CF0FF" w14:textId="03698D91" w:rsidR="00C23EB0" w:rsidRPr="00BB6F19" w:rsidRDefault="00C23EB0" w:rsidP="00C23EB0">
      <w:pPr>
        <w:pStyle w:val="Heading1"/>
      </w:pPr>
      <w:bookmarkStart w:id="3" w:name="_Toc176820680"/>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76820681"/>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76820682"/>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rsidP="0030302D">
      <w:pPr>
        <w:pStyle w:val="ListParagraph"/>
        <w:numPr>
          <w:ilvl w:val="0"/>
          <w:numId w:val="32"/>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rsidP="0030302D">
      <w:pPr>
        <w:pStyle w:val="ListParagraph"/>
        <w:numPr>
          <w:ilvl w:val="0"/>
          <w:numId w:val="32"/>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rsidP="0030302D">
      <w:pPr>
        <w:pStyle w:val="ListParagraph"/>
        <w:numPr>
          <w:ilvl w:val="0"/>
          <w:numId w:val="32"/>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rsidP="0030302D">
      <w:pPr>
        <w:pStyle w:val="ListParagraph"/>
        <w:numPr>
          <w:ilvl w:val="0"/>
          <w:numId w:val="32"/>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rsidP="0030302D">
      <w:pPr>
        <w:pStyle w:val="ListParagraph"/>
        <w:numPr>
          <w:ilvl w:val="0"/>
          <w:numId w:val="32"/>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rsidP="0030302D">
      <w:pPr>
        <w:pStyle w:val="ListParagraph"/>
        <w:numPr>
          <w:ilvl w:val="0"/>
          <w:numId w:val="32"/>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rsidP="0030302D">
      <w:pPr>
        <w:pStyle w:val="ListParagraph"/>
        <w:numPr>
          <w:ilvl w:val="0"/>
          <w:numId w:val="32"/>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rsidP="009119C3">
      <w:pPr>
        <w:pStyle w:val="ListParagraph"/>
        <w:numPr>
          <w:ilvl w:val="0"/>
          <w:numId w:val="33"/>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nombre, cantidad, stockMínimo, stockMáximo, etc.)</w:t>
      </w:r>
      <w:r w:rsidRPr="00BB6F19">
        <w:t xml:space="preserve"> registrados en sistema.</w:t>
      </w:r>
    </w:p>
    <w:p w14:paraId="5DE96707" w14:textId="2CC0D085" w:rsidR="009119C3" w:rsidRPr="00BB6F19" w:rsidRDefault="009119C3" w:rsidP="009119C3">
      <w:pPr>
        <w:pStyle w:val="ListParagraph"/>
        <w:numPr>
          <w:ilvl w:val="0"/>
          <w:numId w:val="33"/>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r w:rsidR="00AF5700" w:rsidRPr="00BB6F19">
        <w:rPr>
          <w:i/>
          <w:iCs/>
        </w:rPr>
        <w:t>nroSolicitud, fecha, ingredientes, estado</w:t>
      </w:r>
      <w:r w:rsidR="00AF5700" w:rsidRPr="00BB6F19">
        <w:t xml:space="preserve">) </w:t>
      </w:r>
      <w:r w:rsidR="0069213C" w:rsidRPr="00BB6F19">
        <w:t>y esta es enviada al encargado.</w:t>
      </w:r>
    </w:p>
    <w:p w14:paraId="481376CA" w14:textId="10BB57E2" w:rsidR="0069213C" w:rsidRPr="00BB6F19" w:rsidRDefault="0069213C" w:rsidP="009119C3">
      <w:pPr>
        <w:pStyle w:val="ListParagraph"/>
        <w:numPr>
          <w:ilvl w:val="0"/>
          <w:numId w:val="33"/>
        </w:numPr>
      </w:pPr>
      <w:r w:rsidRPr="00BB6F19">
        <w:t xml:space="preserve">El encargado procede a verificar la </w:t>
      </w:r>
      <w:r w:rsidRPr="00BB6F19">
        <w:rPr>
          <w:b/>
          <w:bCs/>
        </w:rPr>
        <w:t>solicitud de compra</w:t>
      </w:r>
      <w:r w:rsidR="00AF5700" w:rsidRPr="00BB6F19">
        <w:rPr>
          <w:b/>
          <w:bCs/>
        </w:rPr>
        <w:t xml:space="preserve"> </w:t>
      </w:r>
      <w:r w:rsidR="00AF5700" w:rsidRPr="00BB6F19">
        <w:t>(</w:t>
      </w:r>
      <w:r w:rsidR="00AF5700" w:rsidRPr="00BB6F19">
        <w:rPr>
          <w:i/>
          <w:iCs/>
        </w:rPr>
        <w:t>nroSolicitud,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rsidP="009119C3">
      <w:pPr>
        <w:pStyle w:val="ListParagraph"/>
        <w:numPr>
          <w:ilvl w:val="0"/>
          <w:numId w:val="33"/>
        </w:numPr>
      </w:pPr>
      <w:r w:rsidRPr="00BB6F19">
        <w:t xml:space="preserve">El jefe de suministros pide </w:t>
      </w:r>
      <w:r w:rsidR="00AF5700" w:rsidRPr="00BB6F19">
        <w:rPr>
          <w:b/>
          <w:bCs/>
        </w:rPr>
        <w:t>cotizaciones</w:t>
      </w:r>
      <w:r w:rsidR="00AF5700" w:rsidRPr="00BB6F19">
        <w:t xml:space="preserve"> (</w:t>
      </w:r>
      <w:r w:rsidR="00AF5700" w:rsidRPr="00BB6F19">
        <w:rPr>
          <w:i/>
          <w:iCs/>
        </w:rPr>
        <w:t>fecha, nroCotizacion,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nombre, email, telefono, direccion, cuit</w:t>
      </w:r>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r w:rsidR="00AF5700" w:rsidRPr="00BB6F19">
        <w:rPr>
          <w:i/>
          <w:iCs/>
        </w:rPr>
        <w:t>nroSolicitud,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rsidP="009119C3">
      <w:pPr>
        <w:pStyle w:val="ListParagraph"/>
        <w:numPr>
          <w:ilvl w:val="0"/>
          <w:numId w:val="33"/>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fecha, nroCotizacion,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nombre, email, telefono, direccion, cuit</w:t>
      </w:r>
      <w:r w:rsidR="00AF5700" w:rsidRPr="00BB6F19">
        <w:t>)</w:t>
      </w:r>
      <w:r w:rsidR="00CD57AD" w:rsidRPr="00BB6F19">
        <w:t>.</w:t>
      </w:r>
    </w:p>
    <w:p w14:paraId="724823FE" w14:textId="7FCC5EFD" w:rsidR="00CD57AD" w:rsidRPr="00BB6F19" w:rsidRDefault="00CD57AD" w:rsidP="009119C3">
      <w:pPr>
        <w:pStyle w:val="ListParagraph"/>
        <w:numPr>
          <w:ilvl w:val="0"/>
          <w:numId w:val="33"/>
        </w:numPr>
      </w:pPr>
      <w:r w:rsidRPr="00BB6F19">
        <w:t xml:space="preserve">El jefe de suministros emite una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fecha, nroCotizacion,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nombre, email, telefono, direccion, cuit</w:t>
      </w:r>
      <w:r w:rsidR="00AF5700" w:rsidRPr="00BB6F19">
        <w:t>)</w:t>
      </w:r>
      <w:r w:rsidRPr="00BB6F19">
        <w:t xml:space="preserve">. </w:t>
      </w:r>
    </w:p>
    <w:p w14:paraId="55C19340" w14:textId="5118AD73" w:rsidR="00CD57AD" w:rsidRPr="00BB6F19" w:rsidRDefault="00CD57AD" w:rsidP="009119C3">
      <w:pPr>
        <w:pStyle w:val="ListParagraph"/>
        <w:numPr>
          <w:ilvl w:val="0"/>
          <w:numId w:val="33"/>
        </w:numPr>
      </w:pPr>
      <w:r w:rsidRPr="00BB6F19">
        <w:t xml:space="preserve">El proveedor despacha la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xml:space="preserve"> y emite una factura.</w:t>
      </w:r>
    </w:p>
    <w:p w14:paraId="4FE8F596" w14:textId="23791B84" w:rsidR="00CD57AD" w:rsidRPr="00BB6F19" w:rsidRDefault="00CD57AD" w:rsidP="009119C3">
      <w:pPr>
        <w:pStyle w:val="ListParagraph"/>
        <w:numPr>
          <w:ilvl w:val="0"/>
          <w:numId w:val="33"/>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En caso de que haya discrepancias, se informa la no conformidad al proveedor.</w:t>
      </w:r>
    </w:p>
    <w:p w14:paraId="6989CE51" w14:textId="76C1AC47" w:rsidR="00CD57AD" w:rsidRPr="00BB6F19" w:rsidRDefault="00C74A59" w:rsidP="009119C3">
      <w:pPr>
        <w:pStyle w:val="ListParagraph"/>
        <w:numPr>
          <w:ilvl w:val="0"/>
          <w:numId w:val="33"/>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r w:rsidR="00AF5700" w:rsidRPr="00BB6F19">
        <w:rPr>
          <w:i/>
          <w:iCs/>
        </w:rPr>
        <w:t>nroOrden, fecha, condicionDePago</w:t>
      </w:r>
      <w:r w:rsidR="00511797" w:rsidRPr="00BB6F19">
        <w:t>)</w:t>
      </w:r>
      <w:r w:rsidRPr="00BB6F19">
        <w:t xml:space="preserve">. Registra dicho pago </w:t>
      </w:r>
      <w:r w:rsidR="004D7908" w:rsidRPr="00BB6F19">
        <w:t>(</w:t>
      </w:r>
      <w:r w:rsidR="004D7908" w:rsidRPr="00BB6F19">
        <w:rPr>
          <w:i/>
          <w:iCs/>
        </w:rPr>
        <w:t>orden, monto, fechaEmision, fechaPago</w:t>
      </w:r>
      <w:r w:rsidR="004D7908" w:rsidRPr="00BB6F19">
        <w:t>).</w:t>
      </w:r>
    </w:p>
    <w:p w14:paraId="5FDE0D43" w14:textId="07E5C654" w:rsidR="00C74A59" w:rsidRPr="00BB6F19" w:rsidRDefault="00C74A59" w:rsidP="009119C3">
      <w:pPr>
        <w:pStyle w:val="ListParagraph"/>
        <w:numPr>
          <w:ilvl w:val="0"/>
          <w:numId w:val="33"/>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nombre, cantidad, stockMínimo, stockMáximo,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76820683"/>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76820684"/>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76820685"/>
      <w:r w:rsidRPr="00BB6F19">
        <w:t>Acrónimos</w:t>
      </w:r>
      <w:bookmarkEnd w:id="8"/>
    </w:p>
    <w:p w14:paraId="4DB80FDE" w14:textId="2F2DF4BE" w:rsidR="00AE1862" w:rsidRPr="00BB6F19" w:rsidRDefault="002F21A8" w:rsidP="00AE1862">
      <w:pPr>
        <w:pStyle w:val="ListParagraph"/>
        <w:numPr>
          <w:ilvl w:val="0"/>
          <w:numId w:val="35"/>
        </w:numPr>
      </w:pPr>
      <w:r w:rsidRPr="00BB6F19">
        <w:rPr>
          <w:b/>
          <w:bCs/>
        </w:rPr>
        <w:t>POS</w:t>
      </w:r>
      <w:r w:rsidRPr="00BB6F19">
        <w:t>: Point of sale. Se refiere al Sistema de transacciones de ventas utilizados para procesar los pagos con tarjetas.</w:t>
      </w:r>
    </w:p>
    <w:p w14:paraId="2BA59098" w14:textId="41207055" w:rsidR="002F21A8" w:rsidRPr="00BB6F19" w:rsidRDefault="002F21A8" w:rsidP="00AE1862">
      <w:pPr>
        <w:pStyle w:val="ListParagraph"/>
        <w:numPr>
          <w:ilvl w:val="0"/>
          <w:numId w:val="35"/>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76820686"/>
      <w:r w:rsidRPr="00BB6F19">
        <w:t>Abreviaciones</w:t>
      </w:r>
      <w:bookmarkEnd w:id="9"/>
    </w:p>
    <w:p w14:paraId="7DDADA3E" w14:textId="6ED90EBB" w:rsidR="002F21A8" w:rsidRPr="00BB6F19" w:rsidRDefault="002F21A8" w:rsidP="002F21A8">
      <w:pPr>
        <w:pStyle w:val="ListParagraph"/>
        <w:numPr>
          <w:ilvl w:val="0"/>
          <w:numId w:val="35"/>
        </w:numPr>
      </w:pPr>
      <w:r w:rsidRPr="00BB6F19">
        <w:rPr>
          <w:b/>
          <w:bCs/>
        </w:rPr>
        <w:t>TC</w:t>
      </w:r>
      <w:r w:rsidRPr="00BB6F19">
        <w:t xml:space="preserve">: Tarjeta de Crédito. </w:t>
      </w:r>
    </w:p>
    <w:p w14:paraId="58068EDF" w14:textId="48F5A404" w:rsidR="008C7EB4" w:rsidRPr="00BB6F19" w:rsidRDefault="002F21A8" w:rsidP="002F21A8">
      <w:pPr>
        <w:pStyle w:val="ListParagraph"/>
        <w:numPr>
          <w:ilvl w:val="0"/>
          <w:numId w:val="35"/>
        </w:numPr>
      </w:pPr>
      <w:r w:rsidRPr="00BB6F19">
        <w:rPr>
          <w:b/>
          <w:bCs/>
        </w:rPr>
        <w:t>TD</w:t>
      </w:r>
      <w:r w:rsidRPr="00BB6F19">
        <w:t>: Tarjeta de Débito.</w:t>
      </w:r>
    </w:p>
    <w:p w14:paraId="6EDEA451" w14:textId="2191A039" w:rsidR="002F21A8" w:rsidRPr="00BB6F19" w:rsidRDefault="002F21A8" w:rsidP="002F21A8">
      <w:pPr>
        <w:pStyle w:val="ListParagraph"/>
        <w:numPr>
          <w:ilvl w:val="0"/>
          <w:numId w:val="35"/>
        </w:numPr>
      </w:pPr>
      <w:r w:rsidRPr="00BB6F19">
        <w:rPr>
          <w:b/>
          <w:bCs/>
        </w:rPr>
        <w:t>Ing</w:t>
      </w:r>
      <w:r w:rsidRPr="00BB6F19">
        <w:t>: Ingrediente.</w:t>
      </w:r>
    </w:p>
    <w:p w14:paraId="70288C3F" w14:textId="6ABC68D2" w:rsidR="002F21A8" w:rsidRPr="00BB6F19" w:rsidRDefault="002F21A8" w:rsidP="002F21A8">
      <w:pPr>
        <w:pStyle w:val="ListParagraph"/>
        <w:numPr>
          <w:ilvl w:val="0"/>
          <w:numId w:val="35"/>
        </w:numPr>
      </w:pPr>
      <w:r w:rsidRPr="00BB6F19">
        <w:rPr>
          <w:b/>
          <w:bCs/>
        </w:rPr>
        <w:t>Prod</w:t>
      </w:r>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76820687"/>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Salas, Mariajose</w:t>
            </w:r>
          </w:p>
        </w:tc>
        <w:tc>
          <w:tcPr>
            <w:tcW w:w="3020" w:type="dxa"/>
            <w:vAlign w:val="center"/>
          </w:tcPr>
          <w:p w14:paraId="72915B62" w14:textId="798FB1C0" w:rsidR="002F21A8" w:rsidRPr="00BB6F19" w:rsidRDefault="002F21A8" w:rsidP="00D50B55">
            <w:pPr>
              <w:jc w:val="center"/>
            </w:pPr>
            <w:r w:rsidRPr="00BB6F19">
              <w:t>QA analyst</w:t>
            </w:r>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r w:rsidRPr="00BB6F19">
              <w:t>Kass Hanna, Maria</w:t>
            </w:r>
          </w:p>
        </w:tc>
        <w:tc>
          <w:tcPr>
            <w:tcW w:w="3020" w:type="dxa"/>
            <w:vAlign w:val="center"/>
          </w:tcPr>
          <w:p w14:paraId="437A35CB" w14:textId="3886539B" w:rsidR="002F21A8" w:rsidRPr="00BB6F19" w:rsidRDefault="00B441EE" w:rsidP="00D50B55">
            <w:pPr>
              <w:jc w:val="center"/>
            </w:pPr>
            <w:r w:rsidRPr="00BB6F19">
              <w:t>Lead Developer</w:t>
            </w:r>
          </w:p>
        </w:tc>
        <w:tc>
          <w:tcPr>
            <w:tcW w:w="3021" w:type="dxa"/>
          </w:tcPr>
          <w:p w14:paraId="426E7A26" w14:textId="1D6F67C2" w:rsidR="008551DB" w:rsidRPr="00BB6F19" w:rsidRDefault="008551DB" w:rsidP="007F1F88">
            <w:r w:rsidRPr="00BB6F19">
              <w:t>Desarrollador lider del Proyecto. Supervisa y dirige las etapas mas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r w:rsidRPr="00BB6F19">
              <w:t>Frontend developer</w:t>
            </w:r>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rsidP="00D50B55">
            <w:pPr>
              <w:pStyle w:val="ListParagraph"/>
              <w:numPr>
                <w:ilvl w:val="0"/>
                <w:numId w:val="9"/>
              </w:numPr>
              <w:spacing w:after="160" w:line="259" w:lineRule="auto"/>
            </w:pPr>
            <w:r w:rsidRPr="00BB6F19">
              <w:t>Stock de ingredientes</w:t>
            </w:r>
          </w:p>
          <w:p w14:paraId="2DE80FD6" w14:textId="77777777" w:rsidR="00D50B55" w:rsidRPr="00BB6F19" w:rsidRDefault="00D50B55" w:rsidP="00D50B55">
            <w:pPr>
              <w:pStyle w:val="ListParagraph"/>
              <w:numPr>
                <w:ilvl w:val="0"/>
                <w:numId w:val="9"/>
              </w:numPr>
              <w:spacing w:after="160" w:line="259" w:lineRule="auto"/>
            </w:pPr>
            <w:r w:rsidRPr="00BB6F19">
              <w:t>Stock de productos</w:t>
            </w:r>
          </w:p>
          <w:p w14:paraId="21E4F84F" w14:textId="77777777" w:rsidR="00B749C5" w:rsidRPr="00BB6F19" w:rsidRDefault="00D50B55" w:rsidP="00D50B55">
            <w:pPr>
              <w:pStyle w:val="ListParagraph"/>
              <w:numPr>
                <w:ilvl w:val="0"/>
                <w:numId w:val="9"/>
              </w:numPr>
            </w:pPr>
            <w:r w:rsidRPr="00BB6F19">
              <w:t>Compra</w:t>
            </w:r>
          </w:p>
          <w:p w14:paraId="21E67C79" w14:textId="77777777" w:rsidR="00D50B55" w:rsidRPr="00BB6F19" w:rsidRDefault="00D50B55" w:rsidP="00D50B55">
            <w:pPr>
              <w:pStyle w:val="ListParagraph"/>
              <w:numPr>
                <w:ilvl w:val="0"/>
                <w:numId w:val="9"/>
              </w:numPr>
            </w:pPr>
            <w:r w:rsidRPr="00BB6F19">
              <w:t>Reabastecimiento</w:t>
            </w:r>
          </w:p>
          <w:p w14:paraId="11417156" w14:textId="77777777" w:rsidR="00D50B55" w:rsidRPr="00BB6F19" w:rsidRDefault="00D50B55" w:rsidP="00D50B55">
            <w:pPr>
              <w:pStyle w:val="ListParagraph"/>
              <w:numPr>
                <w:ilvl w:val="0"/>
                <w:numId w:val="9"/>
              </w:numPr>
            </w:pPr>
            <w:r w:rsidRPr="00BB6F19">
              <w:t>Gestión de usuarios y permisos</w:t>
            </w:r>
          </w:p>
          <w:p w14:paraId="76C1E490" w14:textId="77777777" w:rsidR="00D50B55" w:rsidRPr="00BB6F19" w:rsidRDefault="00D50B55" w:rsidP="00D50B55">
            <w:pPr>
              <w:pStyle w:val="ListParagraph"/>
              <w:numPr>
                <w:ilvl w:val="0"/>
                <w:numId w:val="9"/>
              </w:numPr>
            </w:pPr>
            <w:r w:rsidRPr="00BB6F19">
              <w:t>Registro de pedidos</w:t>
            </w:r>
          </w:p>
          <w:p w14:paraId="076A6320" w14:textId="77777777" w:rsidR="00887652" w:rsidRPr="00BB6F19" w:rsidRDefault="00887652" w:rsidP="00887652">
            <w:pPr>
              <w:pStyle w:val="ListParagraph"/>
              <w:numPr>
                <w:ilvl w:val="0"/>
                <w:numId w:val="9"/>
              </w:numPr>
              <w:spacing w:after="160" w:line="259" w:lineRule="auto"/>
            </w:pPr>
            <w:r w:rsidRPr="00BB6F19">
              <w:t>Solicitud de presupuesto</w:t>
            </w:r>
          </w:p>
          <w:p w14:paraId="02320096" w14:textId="38109AB0" w:rsidR="00887652" w:rsidRPr="00BB6F19" w:rsidRDefault="00887652" w:rsidP="00887652">
            <w:pPr>
              <w:pStyle w:val="ListParagraph"/>
              <w:numPr>
                <w:ilvl w:val="0"/>
                <w:numId w:val="9"/>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7AEF8DA" w:rsidR="00E626E7" w:rsidRPr="00BB6F19" w:rsidRDefault="009D0900" w:rsidP="00D50B55">
            <w:pPr>
              <w:jc w:val="center"/>
            </w:pPr>
            <w:r w:rsidRPr="00BB6F19">
              <w:t>Encargado</w:t>
            </w:r>
          </w:p>
        </w:tc>
        <w:tc>
          <w:tcPr>
            <w:tcW w:w="3021" w:type="dxa"/>
          </w:tcPr>
          <w:p w14:paraId="40AC366E" w14:textId="77777777" w:rsidR="00E626E7" w:rsidRPr="00BB6F19" w:rsidRDefault="00B749C5" w:rsidP="00B749C5">
            <w:pPr>
              <w:pStyle w:val="ListParagraph"/>
              <w:numPr>
                <w:ilvl w:val="0"/>
                <w:numId w:val="9"/>
              </w:numPr>
            </w:pPr>
            <w:r w:rsidRPr="00BB6F19">
              <w:t>Apertura y cierre de caja</w:t>
            </w:r>
          </w:p>
          <w:p w14:paraId="7DF9BC11" w14:textId="4D5B1C89" w:rsidR="00B749C5" w:rsidRPr="00BB6F19" w:rsidRDefault="00B749C5" w:rsidP="00B749C5">
            <w:pPr>
              <w:pStyle w:val="ListParagraph"/>
              <w:numPr>
                <w:ilvl w:val="0"/>
                <w:numId w:val="9"/>
              </w:numPr>
            </w:pPr>
            <w:r w:rsidRPr="00BB6F19">
              <w:t>Arqueo de caja automático</w:t>
            </w:r>
          </w:p>
          <w:p w14:paraId="395AB3E0" w14:textId="77777777" w:rsidR="00B749C5" w:rsidRPr="00BB6F19" w:rsidRDefault="00B749C5" w:rsidP="00B749C5">
            <w:pPr>
              <w:pStyle w:val="ListParagraph"/>
              <w:numPr>
                <w:ilvl w:val="0"/>
                <w:numId w:val="9"/>
              </w:numPr>
            </w:pPr>
            <w:r w:rsidRPr="00BB6F19">
              <w:t>Arqueo de caja manual</w:t>
            </w:r>
          </w:p>
          <w:p w14:paraId="7D086EC7" w14:textId="77777777" w:rsidR="00B749C5" w:rsidRPr="00BB6F19" w:rsidRDefault="00B749C5" w:rsidP="00B749C5">
            <w:pPr>
              <w:pStyle w:val="ListParagraph"/>
              <w:numPr>
                <w:ilvl w:val="0"/>
                <w:numId w:val="9"/>
              </w:numPr>
            </w:pPr>
            <w:r w:rsidRPr="00BB6F19">
              <w:lastRenderedPageBreak/>
              <w:t>Stock de ingredientes</w:t>
            </w:r>
          </w:p>
          <w:p w14:paraId="1BEC232F" w14:textId="77777777" w:rsidR="00B749C5" w:rsidRPr="00BB6F19" w:rsidRDefault="00B749C5" w:rsidP="00B749C5">
            <w:pPr>
              <w:pStyle w:val="ListParagraph"/>
              <w:numPr>
                <w:ilvl w:val="0"/>
                <w:numId w:val="9"/>
              </w:numPr>
            </w:pPr>
            <w:r w:rsidRPr="00BB6F19">
              <w:t>Stock de productos</w:t>
            </w:r>
          </w:p>
          <w:p w14:paraId="312A1C71" w14:textId="32C3BA9C" w:rsidR="00887652" w:rsidRPr="00BB6F19" w:rsidRDefault="00887652" w:rsidP="00B749C5">
            <w:pPr>
              <w:pStyle w:val="ListParagraph"/>
              <w:numPr>
                <w:ilvl w:val="0"/>
                <w:numId w:val="9"/>
              </w:numPr>
            </w:pPr>
            <w:r w:rsidRPr="00BB6F19">
              <w:t>Solicitud de presupuesto</w:t>
            </w:r>
          </w:p>
          <w:p w14:paraId="184F15D8" w14:textId="4B3D7374" w:rsidR="00B749C5" w:rsidRPr="00BB6F19" w:rsidRDefault="00887652" w:rsidP="00B749C5">
            <w:pPr>
              <w:pStyle w:val="ListParagraph"/>
              <w:numPr>
                <w:ilvl w:val="0"/>
                <w:numId w:val="9"/>
              </w:numPr>
            </w:pPr>
            <w:r w:rsidRPr="00BB6F19">
              <w:t xml:space="preserve">Orden de </w:t>
            </w:r>
            <w:r w:rsidR="00B749C5" w:rsidRPr="00BB6F19">
              <w:t>Compra</w:t>
            </w:r>
          </w:p>
          <w:p w14:paraId="4A51DAFA" w14:textId="77777777" w:rsidR="00D50B55" w:rsidRPr="00BB6F19" w:rsidRDefault="00D50B55" w:rsidP="00B749C5">
            <w:pPr>
              <w:pStyle w:val="ListParagraph"/>
              <w:numPr>
                <w:ilvl w:val="0"/>
                <w:numId w:val="9"/>
              </w:numPr>
            </w:pPr>
            <w:r w:rsidRPr="00BB6F19">
              <w:t>Facturación</w:t>
            </w:r>
          </w:p>
          <w:p w14:paraId="090AF374" w14:textId="5E72C2FB" w:rsidR="00D50B55" w:rsidRPr="00BB6F19" w:rsidRDefault="00D50B55" w:rsidP="00B749C5">
            <w:pPr>
              <w:pStyle w:val="ListParagraph"/>
              <w:numPr>
                <w:ilvl w:val="0"/>
                <w:numId w:val="9"/>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rsidP="00B749C5">
            <w:pPr>
              <w:pStyle w:val="ListParagraph"/>
              <w:numPr>
                <w:ilvl w:val="0"/>
                <w:numId w:val="8"/>
              </w:numPr>
            </w:pPr>
            <w:r w:rsidRPr="00BB6F19">
              <w:t>Stock de ingredientes</w:t>
            </w:r>
          </w:p>
          <w:p w14:paraId="1E78B2D0" w14:textId="77777777" w:rsidR="00B749C5" w:rsidRPr="00BB6F19" w:rsidRDefault="00B749C5" w:rsidP="00B749C5">
            <w:pPr>
              <w:pStyle w:val="ListParagraph"/>
              <w:numPr>
                <w:ilvl w:val="0"/>
                <w:numId w:val="8"/>
              </w:numPr>
            </w:pPr>
            <w:r w:rsidRPr="00BB6F19">
              <w:t>Catálogo de productos</w:t>
            </w:r>
          </w:p>
          <w:p w14:paraId="18C24871" w14:textId="5341CD95" w:rsidR="00E626E7" w:rsidRPr="00BB6F19" w:rsidRDefault="00B749C5" w:rsidP="00B749C5">
            <w:pPr>
              <w:pStyle w:val="ListParagraph"/>
              <w:numPr>
                <w:ilvl w:val="0"/>
                <w:numId w:val="8"/>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rsidP="00B749C5">
            <w:pPr>
              <w:pStyle w:val="ListParagraph"/>
              <w:numPr>
                <w:ilvl w:val="0"/>
                <w:numId w:val="8"/>
              </w:numPr>
            </w:pPr>
            <w:r w:rsidRPr="00BB6F19">
              <w:t>Catálogo de productos</w:t>
            </w:r>
          </w:p>
          <w:p w14:paraId="7D7BBD5C" w14:textId="6EF8D0A9" w:rsidR="00B749C5" w:rsidRPr="00BB6F19" w:rsidRDefault="00B749C5" w:rsidP="00B749C5">
            <w:pPr>
              <w:pStyle w:val="ListParagraph"/>
              <w:numPr>
                <w:ilvl w:val="0"/>
                <w:numId w:val="8"/>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rsidP="00B749C5">
            <w:pPr>
              <w:pStyle w:val="ListParagraph"/>
              <w:numPr>
                <w:ilvl w:val="0"/>
                <w:numId w:val="8"/>
              </w:numPr>
            </w:pPr>
            <w:r w:rsidRPr="00BB6F19">
              <w:t>Stock de ingredientes</w:t>
            </w:r>
          </w:p>
          <w:p w14:paraId="3CFD9AC5" w14:textId="49D17AEA" w:rsidR="00F379D3" w:rsidRPr="00BB6F19" w:rsidRDefault="00B749C5" w:rsidP="00B749C5">
            <w:pPr>
              <w:pStyle w:val="ListParagraph"/>
              <w:numPr>
                <w:ilvl w:val="0"/>
                <w:numId w:val="8"/>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rsidP="00B749C5">
            <w:pPr>
              <w:pStyle w:val="ListParagraph"/>
              <w:numPr>
                <w:ilvl w:val="0"/>
                <w:numId w:val="8"/>
              </w:numPr>
            </w:pPr>
            <w:r w:rsidRPr="00BB6F19">
              <w:t>Stock de ingredientes</w:t>
            </w:r>
          </w:p>
          <w:p w14:paraId="32A4052A" w14:textId="571A28CA" w:rsidR="00E32CB1" w:rsidRPr="00BB6F19" w:rsidRDefault="00B749C5" w:rsidP="00B749C5">
            <w:pPr>
              <w:pStyle w:val="ListParagraph"/>
              <w:numPr>
                <w:ilvl w:val="0"/>
                <w:numId w:val="8"/>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76820688"/>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76820689"/>
      <w:r w:rsidRPr="00BB6F19">
        <w:t>Requisitos del producto</w:t>
      </w:r>
      <w:bookmarkEnd w:id="12"/>
    </w:p>
    <w:p w14:paraId="2DF61C08" w14:textId="65009BFB" w:rsidR="00A108BC" w:rsidRPr="00BB6F19" w:rsidRDefault="00A108BC" w:rsidP="00A108BC">
      <w:pPr>
        <w:pStyle w:val="Heading3"/>
      </w:pPr>
      <w:bookmarkStart w:id="13" w:name="_Toc176820690"/>
      <w:r w:rsidRPr="00BB6F19">
        <w:t>Estándares aplicables</w:t>
      </w:r>
      <w:bookmarkEnd w:id="13"/>
    </w:p>
    <w:p w14:paraId="7063C892" w14:textId="6F1330EE" w:rsidR="007951F8" w:rsidRPr="00BB6F19" w:rsidRDefault="007951F8" w:rsidP="007951F8">
      <w:pPr>
        <w:pStyle w:val="ListParagraph"/>
        <w:numPr>
          <w:ilvl w:val="0"/>
          <w:numId w:val="10"/>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rsidP="003C0EDC">
      <w:pPr>
        <w:pStyle w:val="ListParagraph"/>
        <w:numPr>
          <w:ilvl w:val="0"/>
          <w:numId w:val="10"/>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rsidP="003C0EDC">
      <w:pPr>
        <w:pStyle w:val="ListParagraph"/>
        <w:numPr>
          <w:ilvl w:val="0"/>
          <w:numId w:val="10"/>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rsidP="003C0EDC">
      <w:pPr>
        <w:pStyle w:val="ListParagraph"/>
        <w:numPr>
          <w:ilvl w:val="0"/>
          <w:numId w:val="10"/>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76820691"/>
      <w:r w:rsidRPr="00BB6F19">
        <w:t>Requisitos del sistema</w:t>
      </w:r>
      <w:bookmarkEnd w:id="14"/>
    </w:p>
    <w:p w14:paraId="605ABC2F" w14:textId="59F8F966" w:rsidR="00E63C77" w:rsidRPr="00BB6F19" w:rsidRDefault="00E63C77" w:rsidP="00E63C77">
      <w:pPr>
        <w:ind w:firstLine="709"/>
      </w:pPr>
      <w:r w:rsidRPr="00BB6F19">
        <w:t>El sistema será compatible con el sistema operativo Windows 10 en adelante al ser desarrollado sobre .NET framework 4.8 usando Winforms.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76820692"/>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76820693"/>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PCs, Microsoft SQL server 2022 Standard Edition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76820694"/>
      <w:r w:rsidRPr="00BB6F19">
        <w:lastRenderedPageBreak/>
        <w:t>Requisitos de documentación</w:t>
      </w:r>
      <w:bookmarkEnd w:id="17"/>
    </w:p>
    <w:p w14:paraId="5788C19C" w14:textId="55E165C1" w:rsidR="00A108BC" w:rsidRPr="00BB6F19" w:rsidRDefault="00A108BC" w:rsidP="00A108BC">
      <w:pPr>
        <w:pStyle w:val="Heading3"/>
      </w:pPr>
      <w:bookmarkStart w:id="18" w:name="_Toc176820695"/>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consistirá de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76820696"/>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76820697"/>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76820698"/>
      <w:r w:rsidRPr="00BB6F19">
        <w:t>Pantalla inicial del sistema</w:t>
      </w:r>
      <w:bookmarkEnd w:id="21"/>
    </w:p>
    <w:p w14:paraId="40723276" w14:textId="224D07B2" w:rsidR="00D60C34" w:rsidRPr="00BB6F19" w:rsidRDefault="00663414" w:rsidP="00D60C34">
      <w:r w:rsidRPr="00BB6F19">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76820699"/>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76820700"/>
      <w:r w:rsidRPr="00BB6F19">
        <w:t>Diagrama de clases global</w:t>
      </w:r>
      <w:r w:rsidR="009E1660" w:rsidRPr="00BB6F19">
        <w:t xml:space="preserve"> del negocio</w:t>
      </w:r>
      <w:bookmarkEnd w:id="23"/>
    </w:p>
    <w:p w14:paraId="08511676" w14:textId="05D23C30" w:rsidR="00A33C03" w:rsidRPr="00BB6F19" w:rsidRDefault="009E1660" w:rsidP="00A33C03">
      <w:pPr>
        <w:jc w:val="center"/>
      </w:pPr>
      <w:r w:rsidRPr="00BB6F19">
        <w:drawing>
          <wp:inline distT="0" distB="0" distL="0" distR="0" wp14:anchorId="6D5BACDD" wp14:editId="4C48563E">
            <wp:extent cx="6514741" cy="4857008"/>
            <wp:effectExtent l="0" t="0" r="635" b="1270"/>
            <wp:docPr id="84948487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875"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9413" cy="4860491"/>
                    </a:xfrm>
                    <a:prstGeom prst="rect">
                      <a:avLst/>
                    </a:prstGeom>
                  </pic:spPr>
                </pic:pic>
              </a:graphicData>
            </a:graphic>
          </wp:inline>
        </w:drawing>
      </w:r>
    </w:p>
    <w:p w14:paraId="3014A8EE" w14:textId="0416A520" w:rsidR="00A33C03" w:rsidRPr="00BB6F19" w:rsidRDefault="00A33C03" w:rsidP="00A33C03">
      <w:pPr>
        <w:pStyle w:val="Heading2"/>
      </w:pPr>
      <w:bookmarkStart w:id="24" w:name="_Toc176820701"/>
      <w:r w:rsidRPr="00BB6F19">
        <w:lastRenderedPageBreak/>
        <w:t>Diagrama de clases de BE</w:t>
      </w:r>
      <w:bookmarkEnd w:id="24"/>
    </w:p>
    <w:p w14:paraId="10CA7389" w14:textId="5C201EF1" w:rsidR="00A33C03" w:rsidRPr="00BB6F19" w:rsidRDefault="00A33C03" w:rsidP="00A33C03">
      <w:pPr>
        <w:jc w:val="center"/>
      </w:pPr>
      <w:r w:rsidRPr="00BB6F19">
        <w:drawing>
          <wp:inline distT="0" distB="0" distL="0" distR="0" wp14:anchorId="574FE3E9" wp14:editId="38025374">
            <wp:extent cx="7263993" cy="4630338"/>
            <wp:effectExtent l="0" t="0" r="0" b="0"/>
            <wp:docPr id="597092080" name="Picture 2"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080" name="Picture 2" descr="A computer screen shot of a computer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99813" cy="4653171"/>
                    </a:xfrm>
                    <a:prstGeom prst="rect">
                      <a:avLst/>
                    </a:prstGeom>
                  </pic:spPr>
                </pic:pic>
              </a:graphicData>
            </a:graphic>
          </wp:inline>
        </w:drawing>
      </w:r>
    </w:p>
    <w:p w14:paraId="44412F71" w14:textId="30BF257A" w:rsidR="00A33C03" w:rsidRPr="00BB6F19" w:rsidRDefault="00A33C03" w:rsidP="00A33C03">
      <w:pPr>
        <w:pStyle w:val="Heading2"/>
      </w:pPr>
      <w:bookmarkStart w:id="25" w:name="_Toc176820702"/>
      <w:r w:rsidRPr="00BB6F19">
        <w:lastRenderedPageBreak/>
        <w:t>Diagrama de clases de BLL</w:t>
      </w:r>
      <w:bookmarkEnd w:id="25"/>
    </w:p>
    <w:p w14:paraId="2616773F" w14:textId="054F1E2E" w:rsidR="00A33C03" w:rsidRPr="00BB6F19" w:rsidRDefault="00A33C03" w:rsidP="00A33C03">
      <w:pPr>
        <w:jc w:val="center"/>
      </w:pPr>
      <w:r w:rsidRPr="00BB6F19">
        <w:drawing>
          <wp:inline distT="0" distB="0" distL="0" distR="0" wp14:anchorId="47458588" wp14:editId="09E88350">
            <wp:extent cx="5786323" cy="4639184"/>
            <wp:effectExtent l="0" t="0" r="5080" b="9525"/>
            <wp:docPr id="1528686912"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912" name="Picture 3" descr="A screenshot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61" cy="4672568"/>
                    </a:xfrm>
                    <a:prstGeom prst="rect">
                      <a:avLst/>
                    </a:prstGeom>
                  </pic:spPr>
                </pic:pic>
              </a:graphicData>
            </a:graphic>
          </wp:inline>
        </w:drawing>
      </w:r>
    </w:p>
    <w:p w14:paraId="5FB08308" w14:textId="180D476D" w:rsidR="00A33C03" w:rsidRPr="00BB6F19" w:rsidRDefault="00A33C03" w:rsidP="00A33C03">
      <w:pPr>
        <w:pStyle w:val="Heading2"/>
      </w:pPr>
      <w:bookmarkStart w:id="26" w:name="_Toc176820703"/>
      <w:r w:rsidRPr="00BB6F19">
        <w:lastRenderedPageBreak/>
        <w:t>Diagrama de clases de DAL</w:t>
      </w:r>
      <w:bookmarkEnd w:id="26"/>
    </w:p>
    <w:p w14:paraId="6F1999DE" w14:textId="1D709C91" w:rsidR="00A33C03" w:rsidRPr="00BB6F19" w:rsidRDefault="00A33C03" w:rsidP="00A33C03">
      <w:pPr>
        <w:jc w:val="center"/>
      </w:pPr>
      <w:r w:rsidRPr="00BB6F19">
        <w:drawing>
          <wp:inline distT="0" distB="0" distL="0" distR="0" wp14:anchorId="043334C1" wp14:editId="63E60206">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76820704"/>
      <w:r w:rsidRPr="00BB6F19">
        <w:lastRenderedPageBreak/>
        <w:t>Diagrama de clases de Servicios</w:t>
      </w:r>
      <w:bookmarkEnd w:id="27"/>
    </w:p>
    <w:p w14:paraId="29C226CA" w14:textId="5941FC1A" w:rsidR="00A33C03" w:rsidRPr="00BB6F19" w:rsidRDefault="00A33C03" w:rsidP="00A33C03">
      <w:pPr>
        <w:jc w:val="center"/>
      </w:pPr>
      <w:r w:rsidRPr="00BB6F19">
        <w:drawing>
          <wp:inline distT="0" distB="0" distL="0" distR="0" wp14:anchorId="53716150" wp14:editId="3F0D793C">
            <wp:extent cx="7795815" cy="4615891"/>
            <wp:effectExtent l="0" t="0" r="0" b="0"/>
            <wp:docPr id="155284060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0604"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840254" cy="4642203"/>
                    </a:xfrm>
                    <a:prstGeom prst="rect">
                      <a:avLst/>
                    </a:prstGeom>
                  </pic:spPr>
                </pic:pic>
              </a:graphicData>
            </a:graphic>
          </wp:inline>
        </w:drawing>
      </w:r>
    </w:p>
    <w:p w14:paraId="59866862" w14:textId="57170278" w:rsidR="00A33C03" w:rsidRPr="00BB6F19" w:rsidRDefault="00A33C03" w:rsidP="00A33C03">
      <w:pPr>
        <w:pStyle w:val="Heading2"/>
      </w:pPr>
      <w:bookmarkStart w:id="28" w:name="_Toc176820705"/>
      <w:r w:rsidRPr="00BB6F19">
        <w:lastRenderedPageBreak/>
        <w:t>Diagrama de clases de Interfaces</w:t>
      </w:r>
      <w:bookmarkEnd w:id="28"/>
    </w:p>
    <w:p w14:paraId="68AE347E" w14:textId="7A2CDA14" w:rsidR="00A33C03" w:rsidRPr="00BB6F19" w:rsidRDefault="00A33C03" w:rsidP="00A33C03">
      <w:pPr>
        <w:jc w:val="center"/>
      </w:pPr>
      <w:r w:rsidRPr="00BB6F19">
        <w:drawing>
          <wp:inline distT="0" distB="0" distL="0" distR="0" wp14:anchorId="25B738BD" wp14:editId="3FF33842">
            <wp:extent cx="7802082" cy="4374489"/>
            <wp:effectExtent l="0" t="0" r="8890" b="7620"/>
            <wp:docPr id="115731885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8855"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39153" cy="4395274"/>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76820706"/>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drawing>
          <wp:inline distT="0" distB="0" distL="0" distR="0" wp14:anchorId="23B0ADD7" wp14:editId="78AB6F9E">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76820707"/>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8">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76820708"/>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76820709"/>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76820710"/>
      <w:r w:rsidRPr="00BB6F19">
        <w:t>Roles intervinientes</w:t>
      </w:r>
      <w:bookmarkEnd w:id="33"/>
    </w:p>
    <w:p w14:paraId="563771E5" w14:textId="61D69443" w:rsidR="00115B22" w:rsidRPr="00BB6F19" w:rsidRDefault="00115B22" w:rsidP="00115B22">
      <w:pPr>
        <w:pStyle w:val="ListParagraph"/>
        <w:numPr>
          <w:ilvl w:val="0"/>
          <w:numId w:val="11"/>
        </w:numPr>
      </w:pPr>
      <w:r w:rsidRPr="00BB6F19">
        <w:rPr>
          <w:b/>
          <w:bCs/>
        </w:rPr>
        <w:t>Cliente</w:t>
      </w:r>
      <w:r w:rsidRPr="00BB6F19">
        <w:t>: Es el iniciador, no interviene con la GUI, y genera la informacion de entrada del proceso:</w:t>
      </w:r>
    </w:p>
    <w:p w14:paraId="6564D174" w14:textId="7A606BD0" w:rsidR="00115B22" w:rsidRPr="00BB6F19" w:rsidRDefault="00115B22" w:rsidP="00115B22">
      <w:pPr>
        <w:pStyle w:val="ListParagraph"/>
        <w:numPr>
          <w:ilvl w:val="0"/>
          <w:numId w:val="11"/>
        </w:numPr>
      </w:pPr>
      <w:r w:rsidRPr="00BB6F19">
        <w:rPr>
          <w:b/>
          <w:bCs/>
        </w:rPr>
        <w:t>Cajero</w:t>
      </w:r>
      <w:r w:rsidRPr="00BB6F19">
        <w:t>: Actor primario, usuario del sistema</w:t>
      </w:r>
    </w:p>
    <w:p w14:paraId="7BEEFBED" w14:textId="1A73A0C0" w:rsidR="00115B22" w:rsidRPr="00BB6F19" w:rsidRDefault="00115B22" w:rsidP="00115B22">
      <w:pPr>
        <w:pStyle w:val="ListParagraph"/>
        <w:numPr>
          <w:ilvl w:val="0"/>
          <w:numId w:val="11"/>
        </w:numPr>
      </w:pPr>
      <w:r w:rsidRPr="00BB6F19">
        <w:rPr>
          <w:b/>
          <w:bCs/>
        </w:rPr>
        <w:t>Jefe de Cocina</w:t>
      </w:r>
      <w:r w:rsidRPr="00BB6F19">
        <w:t>: Actor primario, usuario del sistema</w:t>
      </w:r>
    </w:p>
    <w:p w14:paraId="6542B721" w14:textId="18EDDF0B" w:rsidR="00115B22" w:rsidRPr="00BB6F19" w:rsidRDefault="00115B22" w:rsidP="00115B22">
      <w:pPr>
        <w:pStyle w:val="ListParagraph"/>
        <w:numPr>
          <w:ilvl w:val="0"/>
          <w:numId w:val="11"/>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76820711"/>
      <w:r w:rsidRPr="00BB6F19">
        <w:lastRenderedPageBreak/>
        <w:t>Diagrama de roles</w:t>
      </w:r>
      <w:bookmarkEnd w:id="34"/>
    </w:p>
    <w:p w14:paraId="334090AC" w14:textId="09801417" w:rsidR="00115B22" w:rsidRPr="00BB6F19" w:rsidRDefault="00914417" w:rsidP="005561FB">
      <w:pPr>
        <w:jc w:val="center"/>
      </w:pPr>
      <w:r w:rsidRPr="00BB6F19">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76820712"/>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76820713"/>
      <w:r w:rsidRPr="00BB6F19">
        <w:lastRenderedPageBreak/>
        <w:t>Diagrama Entrada-Comportamiento-Salida</w:t>
      </w:r>
      <w:bookmarkEnd w:id="36"/>
    </w:p>
    <w:p w14:paraId="0EF8A40C" w14:textId="20E277E5" w:rsidR="00502874" w:rsidRPr="00BB6F19" w:rsidRDefault="005A5B3B" w:rsidP="00502874">
      <w:r w:rsidRPr="00BB6F19">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76820714"/>
      <w:r w:rsidRPr="00BB6F19">
        <w:lastRenderedPageBreak/>
        <w:t>Diagrama de actividades del proceso de negocio</w:t>
      </w:r>
      <w:bookmarkEnd w:id="37"/>
    </w:p>
    <w:p w14:paraId="7AA9E58F" w14:textId="58D601BA" w:rsidR="00362F14" w:rsidRPr="00BB6F19" w:rsidRDefault="00717691" w:rsidP="00097BA4">
      <w:pPr>
        <w:jc w:val="center"/>
      </w:pPr>
      <w:r w:rsidRPr="00BB6F19">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76820715"/>
      <w:r w:rsidRPr="00BB6F19">
        <w:lastRenderedPageBreak/>
        <w:t>Modelo conceptual</w:t>
      </w:r>
      <w:bookmarkEnd w:id="38"/>
    </w:p>
    <w:p w14:paraId="27C1803E" w14:textId="01637BAE" w:rsidR="004D6893" w:rsidRPr="00BB6F19" w:rsidRDefault="004063BF" w:rsidP="004D6893">
      <w:r w:rsidRPr="00BB6F19">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76820716"/>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76820717"/>
      <w:r w:rsidRPr="00BB6F19">
        <w:t>Roles intervinientes</w:t>
      </w:r>
      <w:bookmarkEnd w:id="40"/>
    </w:p>
    <w:p w14:paraId="7ECFCDCA" w14:textId="439E27EA" w:rsidR="004D0B78" w:rsidRPr="00BB6F19" w:rsidRDefault="004D0B78" w:rsidP="004D0B78">
      <w:pPr>
        <w:pStyle w:val="ListParagraph"/>
        <w:numPr>
          <w:ilvl w:val="0"/>
          <w:numId w:val="34"/>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1B12055F" w:rsidR="004D0B78" w:rsidRPr="00BB6F19" w:rsidRDefault="004D0B78" w:rsidP="004D0B78">
      <w:pPr>
        <w:pStyle w:val="ListParagraph"/>
        <w:numPr>
          <w:ilvl w:val="0"/>
          <w:numId w:val="34"/>
        </w:numPr>
      </w:pPr>
      <w:r w:rsidRPr="00BB6F19">
        <w:rPr>
          <w:b/>
          <w:bCs/>
        </w:rPr>
        <w:t>Encargado</w:t>
      </w:r>
      <w:r w:rsidRPr="00BB6F19">
        <w:t>:</w:t>
      </w:r>
      <w:r w:rsidR="00F80953" w:rsidRPr="00BB6F19">
        <w:t xml:space="preserve"> Actor primario. Usuario del sistema.</w:t>
      </w:r>
    </w:p>
    <w:p w14:paraId="681ED7BA" w14:textId="00344218" w:rsidR="004D0B78" w:rsidRPr="00BB6F19" w:rsidRDefault="004D0B78" w:rsidP="004D0B78">
      <w:pPr>
        <w:pStyle w:val="ListParagraph"/>
        <w:numPr>
          <w:ilvl w:val="0"/>
          <w:numId w:val="34"/>
        </w:numPr>
      </w:pPr>
      <w:r w:rsidRPr="00BB6F19">
        <w:rPr>
          <w:b/>
          <w:bCs/>
        </w:rPr>
        <w:t>Jefe de suministros</w:t>
      </w:r>
      <w:r w:rsidRPr="00BB6F19">
        <w:t>:</w:t>
      </w:r>
      <w:r w:rsidR="00F80953" w:rsidRPr="00BB6F19">
        <w:t xml:space="preserve"> Actor primario. Usuario principal del sistema.</w:t>
      </w:r>
    </w:p>
    <w:p w14:paraId="0CC3BAC5" w14:textId="2F387016" w:rsidR="004D0B78" w:rsidRPr="00BB6F19" w:rsidRDefault="004D0B78" w:rsidP="004D0B78">
      <w:pPr>
        <w:pStyle w:val="ListParagraph"/>
        <w:numPr>
          <w:ilvl w:val="0"/>
          <w:numId w:val="34"/>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76820718"/>
      <w:r w:rsidRPr="00BB6F19">
        <w:t>Diagrama de roles</w:t>
      </w:r>
      <w:bookmarkEnd w:id="41"/>
    </w:p>
    <w:p w14:paraId="1ACF39F0" w14:textId="44F587F6" w:rsidR="00415417" w:rsidRPr="00BB6F19" w:rsidRDefault="00914417" w:rsidP="00415417">
      <w:r w:rsidRPr="00BB6F19">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76820719"/>
      <w:r w:rsidRPr="00BB6F19">
        <w:lastRenderedPageBreak/>
        <w:t>Diagrama de secuencia del proceso de negocio “Comprar insumos”</w:t>
      </w:r>
      <w:bookmarkEnd w:id="42"/>
    </w:p>
    <w:p w14:paraId="7349D368" w14:textId="273BC4EE" w:rsidR="002951A4" w:rsidRPr="00BB6F19" w:rsidRDefault="00EE72D9" w:rsidP="002951A4">
      <w:r w:rsidRPr="00BB6F19">
        <w:drawing>
          <wp:inline distT="0" distB="0" distL="0" distR="0" wp14:anchorId="3AFEAB90" wp14:editId="2185F29A">
            <wp:extent cx="5508660" cy="7827264"/>
            <wp:effectExtent l="0" t="0" r="0" b="2540"/>
            <wp:docPr id="86428104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1049" name="Picture 3"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26397" cy="7852467"/>
                    </a:xfrm>
                    <a:prstGeom prst="rect">
                      <a:avLst/>
                    </a:prstGeom>
                  </pic:spPr>
                </pic:pic>
              </a:graphicData>
            </a:graphic>
          </wp:inline>
        </w:drawing>
      </w:r>
    </w:p>
    <w:p w14:paraId="65395E16" w14:textId="5A273D68" w:rsidR="0030302D" w:rsidRPr="00BB6F19" w:rsidRDefault="002F6C0F" w:rsidP="00C74A59">
      <w:pPr>
        <w:pStyle w:val="Heading3"/>
      </w:pPr>
      <w:bookmarkStart w:id="43" w:name="_Toc176820720"/>
      <w:r w:rsidRPr="00BB6F19">
        <w:lastRenderedPageBreak/>
        <w:t>Diagrama Entrada-Comportamiento-Salida</w:t>
      </w:r>
      <w:bookmarkEnd w:id="43"/>
    </w:p>
    <w:p w14:paraId="7099FFA1" w14:textId="5EF0BC92" w:rsidR="00C74A59" w:rsidRPr="00BB6F19" w:rsidRDefault="00C74A59" w:rsidP="00C74A59">
      <w:r w:rsidRPr="00BB6F19">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E35BF" w14:textId="77777777" w:rsidR="002F6C0F" w:rsidRPr="00BB6F19" w:rsidRDefault="002F6C0F" w:rsidP="002F6C0F">
      <w:pPr>
        <w:pStyle w:val="Heading3"/>
      </w:pPr>
      <w:bookmarkStart w:id="44" w:name="_Toc176820721"/>
      <w:r w:rsidRPr="00BB6F19">
        <w:lastRenderedPageBreak/>
        <w:t>Diagrama de actividades del proceso de negocio</w:t>
      </w:r>
      <w:bookmarkEnd w:id="44"/>
    </w:p>
    <w:p w14:paraId="43099EB9" w14:textId="54DECC48" w:rsidR="00883B84" w:rsidRPr="00BB6F19" w:rsidRDefault="00C27680" w:rsidP="00883B84">
      <w:r w:rsidRPr="00BB6F19">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76820722"/>
      <w:r w:rsidRPr="00BB6F19">
        <w:lastRenderedPageBreak/>
        <w:t>Primer Modelo conceptual</w:t>
      </w:r>
      <w:bookmarkEnd w:id="45"/>
    </w:p>
    <w:p w14:paraId="0686F8B8" w14:textId="4AC7DC63" w:rsidR="002F6C0F" w:rsidRPr="00BB6F19" w:rsidRDefault="00FF4C81" w:rsidP="00C233C3">
      <w:r w:rsidRPr="00BB6F19">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76820723"/>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76820724"/>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76820725"/>
      <w:r w:rsidRPr="00BB6F19">
        <w:t>Diagrama general de casos de uso</w:t>
      </w:r>
      <w:bookmarkEnd w:id="48"/>
    </w:p>
    <w:p w14:paraId="4CF243E2" w14:textId="2FEB7A6E" w:rsidR="0005354F" w:rsidRPr="00BB6F19" w:rsidRDefault="005B051A" w:rsidP="00DF2E90">
      <w:pPr>
        <w:jc w:val="center"/>
      </w:pPr>
      <w:r w:rsidRPr="00BB6F19">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7">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76820726"/>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6C1836">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6C1836">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6C1836">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6C1836">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6C1836">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6C1836">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6C1836">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6C1836">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rsidP="0033499D">
            <w:pPr>
              <w:pStyle w:val="ListParagraph"/>
              <w:numPr>
                <w:ilvl w:val="0"/>
                <w:numId w:val="13"/>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rsidP="0033499D">
            <w:pPr>
              <w:pStyle w:val="ListParagraph"/>
              <w:numPr>
                <w:ilvl w:val="0"/>
                <w:numId w:val="13"/>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rsidP="0033499D">
            <w:pPr>
              <w:pStyle w:val="ListParagraph"/>
              <w:numPr>
                <w:ilvl w:val="0"/>
                <w:numId w:val="13"/>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rsidP="0033499D">
            <w:pPr>
              <w:pStyle w:val="ListParagraph"/>
              <w:numPr>
                <w:ilvl w:val="0"/>
                <w:numId w:val="13"/>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rsidP="0033499D">
            <w:pPr>
              <w:pStyle w:val="ListParagraph"/>
              <w:numPr>
                <w:ilvl w:val="0"/>
                <w:numId w:val="13"/>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rsidP="0033499D">
            <w:pPr>
              <w:pStyle w:val="ListParagraph"/>
              <w:numPr>
                <w:ilvl w:val="0"/>
                <w:numId w:val="13"/>
              </w:numPr>
              <w:spacing w:line="360" w:lineRule="auto"/>
              <w:rPr>
                <w:rFonts w:cs="Arial"/>
              </w:rPr>
            </w:pPr>
            <w:r w:rsidRPr="00BB6F19">
              <w:rPr>
                <w:rFonts w:cs="Arial"/>
              </w:rPr>
              <w:t>Se repite el paso 4 cuantas veces se requiera.</w:t>
            </w:r>
          </w:p>
          <w:p w14:paraId="74682FA9" w14:textId="633A5740" w:rsidR="006C535C" w:rsidRPr="00BB6F19" w:rsidRDefault="006C535C" w:rsidP="0033499D">
            <w:pPr>
              <w:pStyle w:val="ListParagraph"/>
              <w:numPr>
                <w:ilvl w:val="0"/>
                <w:numId w:val="13"/>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rsidP="0033499D">
            <w:pPr>
              <w:pStyle w:val="ListParagraph"/>
              <w:numPr>
                <w:ilvl w:val="0"/>
                <w:numId w:val="13"/>
              </w:numPr>
              <w:spacing w:line="360" w:lineRule="auto"/>
              <w:rPr>
                <w:rFonts w:cs="Arial"/>
              </w:rPr>
            </w:pPr>
            <w:r w:rsidRPr="00BB6F19">
              <w:rPr>
                <w:rFonts w:cs="Arial"/>
              </w:rPr>
              <w:t>El sistema almacena los datos del pedido y del cliente.</w:t>
            </w:r>
          </w:p>
          <w:p w14:paraId="0D1DE83B" w14:textId="3959B863" w:rsidR="0033499D" w:rsidRPr="00BB6F19" w:rsidRDefault="0033499D" w:rsidP="0033499D">
            <w:pPr>
              <w:pStyle w:val="ListParagraph"/>
              <w:numPr>
                <w:ilvl w:val="0"/>
                <w:numId w:val="13"/>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6C1836">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rsidP="0033499D">
            <w:pPr>
              <w:pStyle w:val="ListParagraph"/>
              <w:numPr>
                <w:ilvl w:val="1"/>
                <w:numId w:val="19"/>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rsidP="006C535C">
            <w:pPr>
              <w:pStyle w:val="ListParagraph"/>
              <w:numPr>
                <w:ilvl w:val="1"/>
                <w:numId w:val="28"/>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39">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2"/>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76820727"/>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6C1836">
            <w:pPr>
              <w:jc w:val="center"/>
            </w:pPr>
            <w:r w:rsidRPr="00BB6F19">
              <w:t>Fecha</w:t>
            </w:r>
          </w:p>
        </w:tc>
        <w:tc>
          <w:tcPr>
            <w:tcW w:w="2265" w:type="dxa"/>
          </w:tcPr>
          <w:p w14:paraId="6C723A3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6C1836">
            <w:r w:rsidRPr="00BB6F19">
              <w:t>27/05/2024</w:t>
            </w:r>
          </w:p>
        </w:tc>
        <w:tc>
          <w:tcPr>
            <w:tcW w:w="2265" w:type="dxa"/>
          </w:tcPr>
          <w:p w14:paraId="13BFB056"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6C1836">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6C1836">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6C1836">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6C1836">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r w:rsidR="00580F0A" w:rsidRPr="00BB6F19">
              <w:rPr>
                <w:rFonts w:cs="Arial"/>
              </w:rPr>
              <w:t>Jefe de cocina</w:t>
            </w:r>
          </w:p>
        </w:tc>
      </w:tr>
      <w:tr w:rsidR="009F4134" w:rsidRPr="00BB6F19" w14:paraId="0B4FD556" w14:textId="77777777" w:rsidTr="006C1836">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6C1836">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6C1836">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6C1836">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rsidP="00225415">
            <w:pPr>
              <w:pStyle w:val="ListParagraph"/>
              <w:numPr>
                <w:ilvl w:val="0"/>
                <w:numId w:val="14"/>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rsidP="00225415">
            <w:pPr>
              <w:pStyle w:val="ListParagraph"/>
              <w:numPr>
                <w:ilvl w:val="0"/>
                <w:numId w:val="14"/>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rsidP="00E04617">
            <w:pPr>
              <w:pStyle w:val="ListParagraph"/>
              <w:numPr>
                <w:ilvl w:val="0"/>
                <w:numId w:val="14"/>
              </w:numPr>
              <w:spacing w:line="360" w:lineRule="auto"/>
              <w:rPr>
                <w:rFonts w:cs="Arial"/>
              </w:rPr>
            </w:pPr>
            <w:r w:rsidRPr="00BB6F19">
              <w:rPr>
                <w:rFonts w:cs="Arial"/>
              </w:rPr>
              <w:t>El jefe de cocina selecciona el botón “verificar”.</w:t>
            </w:r>
          </w:p>
          <w:p w14:paraId="24DF98B1" w14:textId="617F3D6D" w:rsidR="00225415" w:rsidRPr="00BB6F19" w:rsidRDefault="00225415" w:rsidP="00225415">
            <w:pPr>
              <w:pStyle w:val="ListParagraph"/>
              <w:numPr>
                <w:ilvl w:val="0"/>
                <w:numId w:val="14"/>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rsidP="00225415">
            <w:pPr>
              <w:pStyle w:val="ListParagraph"/>
              <w:numPr>
                <w:ilvl w:val="0"/>
                <w:numId w:val="14"/>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rsidP="00225415">
            <w:pPr>
              <w:pStyle w:val="ListParagraph"/>
              <w:numPr>
                <w:ilvl w:val="0"/>
                <w:numId w:val="14"/>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6C1836">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rsidP="00225415">
            <w:pPr>
              <w:pStyle w:val="ListParagraph"/>
              <w:numPr>
                <w:ilvl w:val="1"/>
                <w:numId w:val="14"/>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rsidP="00E04617">
            <w:pPr>
              <w:pStyle w:val="ListParagraph"/>
              <w:numPr>
                <w:ilvl w:val="1"/>
                <w:numId w:val="14"/>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rsidP="00E04617">
            <w:pPr>
              <w:pStyle w:val="ListParagraph"/>
              <w:numPr>
                <w:ilvl w:val="1"/>
                <w:numId w:val="20"/>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rsidP="00A823C3">
            <w:pPr>
              <w:pStyle w:val="ListParagraph"/>
              <w:numPr>
                <w:ilvl w:val="1"/>
                <w:numId w:val="20"/>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drawing>
          <wp:inline distT="0" distB="0" distL="0" distR="0" wp14:anchorId="544DD906" wp14:editId="11D377E6">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7"/>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76820728"/>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6C1836">
            <w:pPr>
              <w:jc w:val="center"/>
            </w:pPr>
            <w:r w:rsidRPr="00BB6F19">
              <w:t>Fecha</w:t>
            </w:r>
          </w:p>
        </w:tc>
        <w:tc>
          <w:tcPr>
            <w:tcW w:w="2265" w:type="dxa"/>
          </w:tcPr>
          <w:p w14:paraId="7EB3030C"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6C1836">
            <w:r w:rsidRPr="00BB6F19">
              <w:t>27/05/2024</w:t>
            </w:r>
          </w:p>
        </w:tc>
        <w:tc>
          <w:tcPr>
            <w:tcW w:w="2265" w:type="dxa"/>
          </w:tcPr>
          <w:p w14:paraId="0333460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6C1836">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6C1836">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6C1836">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6C1836">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6C1836">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6C1836">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6C1836">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6C1836">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rsidP="00C377A2">
            <w:pPr>
              <w:pStyle w:val="ListParagraph"/>
              <w:numPr>
                <w:ilvl w:val="0"/>
                <w:numId w:val="15"/>
              </w:numPr>
              <w:spacing w:line="360" w:lineRule="auto"/>
              <w:rPr>
                <w:rFonts w:cs="Arial"/>
              </w:rPr>
            </w:pPr>
            <w:r w:rsidRPr="00BB6F19">
              <w:rPr>
                <w:rFonts w:cs="Arial"/>
              </w:rPr>
              <w:t>El cajero ingresa a la sección “Cobrar pedido”</w:t>
            </w:r>
          </w:p>
          <w:p w14:paraId="603FF0AC" w14:textId="305781FD" w:rsidR="00C377A2" w:rsidRPr="00BB6F19" w:rsidRDefault="00C377A2" w:rsidP="00C377A2">
            <w:pPr>
              <w:pStyle w:val="ListParagraph"/>
              <w:numPr>
                <w:ilvl w:val="0"/>
                <w:numId w:val="15"/>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rsidP="00C377A2">
            <w:pPr>
              <w:pStyle w:val="ListParagraph"/>
              <w:numPr>
                <w:ilvl w:val="0"/>
                <w:numId w:val="15"/>
              </w:numPr>
              <w:spacing w:line="360" w:lineRule="auto"/>
              <w:rPr>
                <w:rFonts w:cs="Arial"/>
              </w:rPr>
            </w:pPr>
            <w:r w:rsidRPr="00BB6F19">
              <w:rPr>
                <w:rFonts w:cs="Arial"/>
              </w:rPr>
              <w:t>El cajero selecciona el pedido que se desee cobrar</w:t>
            </w:r>
          </w:p>
          <w:p w14:paraId="67489464" w14:textId="4477D057" w:rsidR="004275F0" w:rsidRPr="00BB6F19" w:rsidRDefault="004275F0" w:rsidP="00C377A2">
            <w:pPr>
              <w:pStyle w:val="ListParagraph"/>
              <w:numPr>
                <w:ilvl w:val="0"/>
                <w:numId w:val="15"/>
              </w:numPr>
              <w:spacing w:line="360" w:lineRule="auto"/>
              <w:rPr>
                <w:rFonts w:cs="Arial"/>
              </w:rPr>
            </w:pPr>
            <w:r w:rsidRPr="00BB6F19">
              <w:rPr>
                <w:rFonts w:cs="Arial"/>
              </w:rPr>
              <w:t>El sistema muestra el total a cobrar.</w:t>
            </w:r>
          </w:p>
          <w:p w14:paraId="33DF16CF" w14:textId="1FD587ED" w:rsidR="004275F0" w:rsidRPr="00BB6F19" w:rsidRDefault="004275F0" w:rsidP="00C377A2">
            <w:pPr>
              <w:pStyle w:val="ListParagraph"/>
              <w:numPr>
                <w:ilvl w:val="0"/>
                <w:numId w:val="15"/>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rsidP="00C377A2">
            <w:pPr>
              <w:pStyle w:val="ListParagraph"/>
              <w:numPr>
                <w:ilvl w:val="0"/>
                <w:numId w:val="15"/>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rsidP="00C377A2">
            <w:pPr>
              <w:pStyle w:val="ListParagraph"/>
              <w:numPr>
                <w:ilvl w:val="0"/>
                <w:numId w:val="15"/>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rsidP="00C377A2">
            <w:pPr>
              <w:pStyle w:val="ListParagraph"/>
              <w:numPr>
                <w:ilvl w:val="0"/>
                <w:numId w:val="15"/>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6C1836">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rsidP="007F5DA1">
            <w:pPr>
              <w:pStyle w:val="ListParagraph"/>
              <w:numPr>
                <w:ilvl w:val="1"/>
                <w:numId w:val="15"/>
              </w:numPr>
              <w:spacing w:line="360" w:lineRule="auto"/>
              <w:rPr>
                <w:rFonts w:cs="Arial"/>
              </w:rPr>
            </w:pPr>
            <w:r w:rsidRPr="00BB6F19">
              <w:rPr>
                <w:rFonts w:cs="Arial"/>
              </w:rPr>
              <w:t>Mensaje de error: Seleccione un pedido valido.</w:t>
            </w:r>
          </w:p>
          <w:p w14:paraId="7A6C7E14" w14:textId="037D9A3D" w:rsidR="007F5DA1" w:rsidRPr="00BB6F19" w:rsidRDefault="007F5DA1" w:rsidP="007F5DA1">
            <w:pPr>
              <w:pStyle w:val="ListParagraph"/>
              <w:numPr>
                <w:ilvl w:val="1"/>
                <w:numId w:val="15"/>
              </w:numPr>
              <w:spacing w:line="360" w:lineRule="auto"/>
              <w:rPr>
                <w:rFonts w:cs="Arial"/>
              </w:rPr>
            </w:pPr>
            <w:r w:rsidRPr="00BB6F19">
              <w:rPr>
                <w:rFonts w:cs="Arial"/>
              </w:rPr>
              <w:t>Mensaje de error: Seleccione un metodo de pago.</w:t>
            </w:r>
          </w:p>
          <w:p w14:paraId="0EBB7EFA" w14:textId="5615C499" w:rsidR="007F5DA1" w:rsidRPr="00BB6F19" w:rsidRDefault="007F5DA1" w:rsidP="007F5DA1">
            <w:pPr>
              <w:pStyle w:val="ListParagraph"/>
              <w:numPr>
                <w:ilvl w:val="1"/>
                <w:numId w:val="15"/>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rsidP="007F5DA1">
            <w:pPr>
              <w:pStyle w:val="ListParagraph"/>
              <w:numPr>
                <w:ilvl w:val="1"/>
                <w:numId w:val="15"/>
              </w:numPr>
              <w:spacing w:line="360" w:lineRule="auto"/>
              <w:rPr>
                <w:rFonts w:cs="Arial"/>
              </w:rPr>
            </w:pPr>
            <w:r w:rsidRPr="00BB6F19">
              <w:rPr>
                <w:rFonts w:cs="Arial"/>
              </w:rPr>
              <w:t>Mensaje de error: Ingrese un monto en efectivo</w:t>
            </w:r>
          </w:p>
          <w:p w14:paraId="593B61B7" w14:textId="6C893B3D" w:rsidR="009F4134" w:rsidRPr="00BB6F19" w:rsidRDefault="007F5DA1" w:rsidP="007F5DA1">
            <w:pPr>
              <w:pStyle w:val="ListParagraph"/>
              <w:numPr>
                <w:ilvl w:val="1"/>
                <w:numId w:val="15"/>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49">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drawing>
          <wp:inline distT="0" distB="0" distL="0" distR="0" wp14:anchorId="3DA214C5" wp14:editId="24A966A4">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2"/>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76820729"/>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6C1836">
            <w:pPr>
              <w:jc w:val="center"/>
            </w:pPr>
            <w:r w:rsidRPr="00BB6F19">
              <w:t>Fecha</w:t>
            </w:r>
          </w:p>
        </w:tc>
        <w:tc>
          <w:tcPr>
            <w:tcW w:w="2265" w:type="dxa"/>
          </w:tcPr>
          <w:p w14:paraId="0CCEB45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6C1836">
            <w:r w:rsidRPr="00BB6F19">
              <w:t>27/05/2024</w:t>
            </w:r>
          </w:p>
        </w:tc>
        <w:tc>
          <w:tcPr>
            <w:tcW w:w="2265" w:type="dxa"/>
          </w:tcPr>
          <w:p w14:paraId="44369B7F"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6C1836">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6C1836">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6C1836">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6C1836">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r w:rsidR="00742D3F" w:rsidRPr="00BB6F19">
              <w:rPr>
                <w:rFonts w:cs="Arial"/>
              </w:rPr>
              <w:t>Jefe</w:t>
            </w:r>
            <w:r w:rsidR="00DD4AD4" w:rsidRPr="00BB6F19">
              <w:rPr>
                <w:rFonts w:cs="Arial"/>
              </w:rPr>
              <w:t xml:space="preserve"> De Cocina</w:t>
            </w:r>
          </w:p>
        </w:tc>
      </w:tr>
      <w:tr w:rsidR="009F4134" w:rsidRPr="00BB6F19" w14:paraId="7879E935" w14:textId="77777777" w:rsidTr="006C1836">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6C1836">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6C1836">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rsidP="00DD4AD4">
            <w:pPr>
              <w:pStyle w:val="ListParagraph"/>
              <w:numPr>
                <w:ilvl w:val="0"/>
                <w:numId w:val="16"/>
              </w:numPr>
              <w:spacing w:line="360" w:lineRule="auto"/>
              <w:rPr>
                <w:rFonts w:cs="Arial"/>
              </w:rPr>
            </w:pPr>
            <w:r w:rsidRPr="00BB6F19">
              <w:rPr>
                <w:rFonts w:cs="Arial"/>
              </w:rPr>
              <w:t>El jefe de cocina ingresa a la sección “Generar comanda”</w:t>
            </w:r>
          </w:p>
          <w:p w14:paraId="7B4AD0E3" w14:textId="5DA466E6" w:rsidR="00DD4AD4" w:rsidRPr="00BB6F19" w:rsidRDefault="00DD4AD4" w:rsidP="00DD4AD4">
            <w:pPr>
              <w:pStyle w:val="ListParagraph"/>
              <w:numPr>
                <w:ilvl w:val="0"/>
                <w:numId w:val="16"/>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rsidP="00DD4AD4">
            <w:pPr>
              <w:pStyle w:val="ListParagraph"/>
              <w:numPr>
                <w:ilvl w:val="0"/>
                <w:numId w:val="16"/>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rsidP="00DD4AD4">
            <w:pPr>
              <w:pStyle w:val="ListParagraph"/>
              <w:numPr>
                <w:ilvl w:val="0"/>
                <w:numId w:val="16"/>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rsidP="00DD4AD4">
            <w:pPr>
              <w:pStyle w:val="ListParagraph"/>
              <w:numPr>
                <w:ilvl w:val="0"/>
                <w:numId w:val="16"/>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rsidP="00DD4AD4">
            <w:pPr>
              <w:pStyle w:val="ListParagraph"/>
              <w:numPr>
                <w:ilvl w:val="0"/>
                <w:numId w:val="16"/>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6C1836">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rsidP="00DD4AD4">
            <w:pPr>
              <w:pStyle w:val="ListParagraph"/>
              <w:numPr>
                <w:ilvl w:val="1"/>
                <w:numId w:val="16"/>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rsidP="00DD4AD4">
            <w:pPr>
              <w:pStyle w:val="ListParagraph"/>
              <w:numPr>
                <w:ilvl w:val="1"/>
                <w:numId w:val="16"/>
              </w:numPr>
              <w:spacing w:line="360" w:lineRule="auto"/>
              <w:rPr>
                <w:rFonts w:cs="Arial"/>
              </w:rPr>
            </w:pPr>
            <w:r w:rsidRPr="00BB6F19">
              <w:rPr>
                <w:rFonts w:cs="Arial"/>
              </w:rPr>
              <w:t>Mensaje de error: Por favor, seleccione un cocinero.</w:t>
            </w:r>
          </w:p>
          <w:p w14:paraId="7B585FDB" w14:textId="470692B8" w:rsidR="00DD4AD4" w:rsidRPr="00BB6F19" w:rsidRDefault="009419CD" w:rsidP="009419CD">
            <w:pPr>
              <w:pStyle w:val="ListParagraph"/>
              <w:numPr>
                <w:ilvl w:val="1"/>
                <w:numId w:val="16"/>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drawing>
          <wp:inline distT="0" distB="0" distL="0" distR="0" wp14:anchorId="6C5A48D7" wp14:editId="13B51312">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7"/>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76820730"/>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6C1836">
            <w:pPr>
              <w:jc w:val="center"/>
            </w:pPr>
            <w:r w:rsidRPr="00BB6F19">
              <w:t>Fecha</w:t>
            </w:r>
          </w:p>
        </w:tc>
        <w:tc>
          <w:tcPr>
            <w:tcW w:w="2265" w:type="dxa"/>
          </w:tcPr>
          <w:p w14:paraId="120B4ABC"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6C1836">
            <w:r w:rsidRPr="00BB6F19">
              <w:t>27/05/2024</w:t>
            </w:r>
          </w:p>
        </w:tc>
        <w:tc>
          <w:tcPr>
            <w:tcW w:w="2265" w:type="dxa"/>
          </w:tcPr>
          <w:p w14:paraId="5446EB85"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6C1836">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6C1836">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6C1836">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6C1836">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6C1836">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6C1836">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6C1836">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rsidP="004E6626">
            <w:pPr>
              <w:pStyle w:val="ListParagraph"/>
              <w:numPr>
                <w:ilvl w:val="0"/>
                <w:numId w:val="17"/>
              </w:numPr>
              <w:spacing w:line="360" w:lineRule="auto"/>
              <w:rPr>
                <w:rFonts w:cs="Arial"/>
              </w:rPr>
            </w:pPr>
            <w:r w:rsidRPr="00BB6F19">
              <w:rPr>
                <w:rFonts w:cs="Arial"/>
              </w:rPr>
              <w:t>El cocinero ingresa a la sección de “Ver comanda”.</w:t>
            </w:r>
          </w:p>
          <w:p w14:paraId="0F740DD3" w14:textId="4CECEFDF" w:rsidR="004A24FA" w:rsidRPr="00BB6F19" w:rsidRDefault="004A24FA" w:rsidP="004E6626">
            <w:pPr>
              <w:pStyle w:val="ListParagraph"/>
              <w:numPr>
                <w:ilvl w:val="0"/>
                <w:numId w:val="17"/>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rsidP="004E6626">
            <w:pPr>
              <w:pStyle w:val="ListParagraph"/>
              <w:numPr>
                <w:ilvl w:val="0"/>
                <w:numId w:val="17"/>
              </w:numPr>
              <w:spacing w:line="360" w:lineRule="auto"/>
              <w:rPr>
                <w:rFonts w:cs="Arial"/>
              </w:rPr>
            </w:pPr>
            <w:r w:rsidRPr="00BB6F19">
              <w:rPr>
                <w:rFonts w:cs="Arial"/>
              </w:rPr>
              <w:t>El cocinero selecciona la comanda.</w:t>
            </w:r>
          </w:p>
          <w:p w14:paraId="3274C8A2" w14:textId="445CE3C3" w:rsidR="004A24FA" w:rsidRPr="00BB6F19" w:rsidRDefault="004A24FA" w:rsidP="004E6626">
            <w:pPr>
              <w:pStyle w:val="ListParagraph"/>
              <w:numPr>
                <w:ilvl w:val="0"/>
                <w:numId w:val="17"/>
              </w:numPr>
              <w:spacing w:line="360" w:lineRule="auto"/>
              <w:rPr>
                <w:rFonts w:cs="Arial"/>
              </w:rPr>
            </w:pPr>
            <w:r w:rsidRPr="00BB6F19">
              <w:rPr>
                <w:rFonts w:cs="Arial"/>
              </w:rPr>
              <w:t>El sistema muestra los productos a preparar.</w:t>
            </w:r>
          </w:p>
          <w:p w14:paraId="583B8BE1" w14:textId="550B7E99" w:rsidR="004A24FA" w:rsidRPr="00BB6F19" w:rsidRDefault="004A24FA" w:rsidP="004E6626">
            <w:pPr>
              <w:pStyle w:val="ListParagraph"/>
              <w:numPr>
                <w:ilvl w:val="0"/>
                <w:numId w:val="17"/>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rsidP="004E6626">
            <w:pPr>
              <w:pStyle w:val="ListParagraph"/>
              <w:numPr>
                <w:ilvl w:val="0"/>
                <w:numId w:val="17"/>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6C1836">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rsidP="004E6626">
            <w:pPr>
              <w:pStyle w:val="ListParagraph"/>
              <w:numPr>
                <w:ilvl w:val="1"/>
                <w:numId w:val="24"/>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59">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drawing>
          <wp:inline distT="0" distB="0" distL="0" distR="0" wp14:anchorId="1C504486" wp14:editId="3F434B85">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2"/>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76820731"/>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9F0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9F01BB">
            <w:pPr>
              <w:jc w:val="center"/>
            </w:pPr>
            <w:r w:rsidRPr="00BB6F19">
              <w:t>Fecha</w:t>
            </w:r>
          </w:p>
        </w:tc>
        <w:tc>
          <w:tcPr>
            <w:tcW w:w="2265" w:type="dxa"/>
          </w:tcPr>
          <w:p w14:paraId="540BCCFE"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9F0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9F01BB">
            <w:r w:rsidRPr="00BB6F19">
              <w:t>27/05/2024</w:t>
            </w:r>
          </w:p>
        </w:tc>
        <w:tc>
          <w:tcPr>
            <w:tcW w:w="2265" w:type="dxa"/>
          </w:tcPr>
          <w:p w14:paraId="425E48FD"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9F01BB">
        <w:tc>
          <w:tcPr>
            <w:tcW w:w="5000" w:type="pct"/>
          </w:tcPr>
          <w:p w14:paraId="2375096E" w14:textId="51AA399A" w:rsidR="00D814F6" w:rsidRPr="00BB6F19" w:rsidRDefault="00D814F6" w:rsidP="009F01BB">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9F01BB">
        <w:tc>
          <w:tcPr>
            <w:tcW w:w="5000" w:type="pct"/>
          </w:tcPr>
          <w:p w14:paraId="4323115B" w14:textId="77777777" w:rsidR="00D814F6" w:rsidRPr="00BB6F19" w:rsidRDefault="00D814F6" w:rsidP="009F01BB">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9F01BB">
        <w:tc>
          <w:tcPr>
            <w:tcW w:w="5000" w:type="pct"/>
          </w:tcPr>
          <w:p w14:paraId="2907085A" w14:textId="61826628" w:rsidR="00D814F6" w:rsidRPr="00BB6F19" w:rsidRDefault="00D814F6" w:rsidP="009F01BB">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por ultima vez y lo da por terminado.</w:t>
            </w:r>
          </w:p>
        </w:tc>
      </w:tr>
      <w:tr w:rsidR="00D814F6" w:rsidRPr="00BB6F19" w14:paraId="43FD9CEF" w14:textId="77777777" w:rsidTr="009F01BB">
        <w:tc>
          <w:tcPr>
            <w:tcW w:w="5000" w:type="pct"/>
          </w:tcPr>
          <w:p w14:paraId="3A17F422" w14:textId="2A18B800" w:rsidR="00D814F6" w:rsidRPr="00BB6F19" w:rsidRDefault="00D814F6" w:rsidP="009F01BB">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9F01BB">
        <w:tc>
          <w:tcPr>
            <w:tcW w:w="5000" w:type="pct"/>
          </w:tcPr>
          <w:p w14:paraId="737A5BD5" w14:textId="77777777" w:rsidR="00D814F6" w:rsidRPr="00BB6F19" w:rsidRDefault="00D814F6" w:rsidP="009F01BB">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9F01BB">
        <w:tc>
          <w:tcPr>
            <w:tcW w:w="5000" w:type="pct"/>
          </w:tcPr>
          <w:p w14:paraId="06AEA4E3" w14:textId="77777777" w:rsidR="00D814F6" w:rsidRPr="00BB6F19" w:rsidRDefault="00D814F6" w:rsidP="009F01BB">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9F01BB">
        <w:tc>
          <w:tcPr>
            <w:tcW w:w="5000" w:type="pct"/>
          </w:tcPr>
          <w:p w14:paraId="71F3EBD6" w14:textId="77777777" w:rsidR="00D814F6" w:rsidRPr="00BB6F19" w:rsidRDefault="00D814F6" w:rsidP="009F01BB">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rsidP="00580922">
            <w:pPr>
              <w:pStyle w:val="ListParagraph"/>
              <w:numPr>
                <w:ilvl w:val="0"/>
                <w:numId w:val="29"/>
              </w:numPr>
              <w:spacing w:line="360" w:lineRule="auto"/>
              <w:rPr>
                <w:rFonts w:cs="Arial"/>
              </w:rPr>
            </w:pPr>
            <w:r w:rsidRPr="00BB6F19">
              <w:rPr>
                <w:rFonts w:cs="Arial"/>
              </w:rPr>
              <w:t>El cajero ingresa a la sección de “Pedidos Listos”.</w:t>
            </w:r>
          </w:p>
          <w:p w14:paraId="4FBEA09A" w14:textId="2F47EFFE" w:rsidR="00580922" w:rsidRPr="00BB6F19" w:rsidRDefault="00580922" w:rsidP="00580922">
            <w:pPr>
              <w:pStyle w:val="ListParagraph"/>
              <w:numPr>
                <w:ilvl w:val="0"/>
                <w:numId w:val="29"/>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rsidP="00580922">
            <w:pPr>
              <w:pStyle w:val="ListParagraph"/>
              <w:numPr>
                <w:ilvl w:val="0"/>
                <w:numId w:val="29"/>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rsidP="000D1B28">
            <w:pPr>
              <w:pStyle w:val="ListParagraph"/>
              <w:numPr>
                <w:ilvl w:val="0"/>
                <w:numId w:val="29"/>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9F01BB">
            <w:pPr>
              <w:spacing w:line="360" w:lineRule="auto"/>
              <w:ind w:left="360"/>
              <w:rPr>
                <w:rFonts w:cs="Arial"/>
              </w:rPr>
            </w:pPr>
          </w:p>
        </w:tc>
      </w:tr>
      <w:tr w:rsidR="00D814F6" w:rsidRPr="00BB6F19" w14:paraId="2774A105" w14:textId="77777777" w:rsidTr="009F01BB">
        <w:tc>
          <w:tcPr>
            <w:tcW w:w="5000" w:type="pct"/>
          </w:tcPr>
          <w:p w14:paraId="3DBEC868" w14:textId="77777777" w:rsidR="00D814F6" w:rsidRPr="00BB6F19" w:rsidRDefault="00D814F6" w:rsidP="009F01BB">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rsidP="000D1B28">
            <w:pPr>
              <w:pStyle w:val="ListParagraph"/>
              <w:numPr>
                <w:ilvl w:val="1"/>
                <w:numId w:val="30"/>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rsidP="000D1B28">
            <w:pPr>
              <w:pStyle w:val="ListParagraph"/>
              <w:numPr>
                <w:ilvl w:val="1"/>
                <w:numId w:val="30"/>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9F01BB">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5">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7"/>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76820732"/>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r>
        <w:t>Diagrama general de casos de uso</w:t>
      </w:r>
    </w:p>
    <w:p w14:paraId="7757EE65" w14:textId="3C87ABB0" w:rsidR="008F1702" w:rsidRPr="008F1702" w:rsidRDefault="00784618" w:rsidP="00784618">
      <w:pPr>
        <w:jc w:val="center"/>
      </w:pPr>
      <w:r>
        <w:rPr>
          <w:noProof/>
        </w:rPr>
        <w:drawing>
          <wp:inline distT="0" distB="0" distL="0" distR="0" wp14:anchorId="3BD24333" wp14:editId="53AAEDCD">
            <wp:extent cx="4457700" cy="7547228"/>
            <wp:effectExtent l="0" t="0" r="0" b="0"/>
            <wp:docPr id="1196062100"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2100" name="Picture 17" descr="A diagram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474365" cy="7575443"/>
                    </a:xfrm>
                    <a:prstGeom prst="rect">
                      <a:avLst/>
                    </a:prstGeom>
                  </pic:spPr>
                </pic:pic>
              </a:graphicData>
            </a:graphic>
          </wp:inline>
        </w:drawing>
      </w:r>
    </w:p>
    <w:p w14:paraId="6AD69BF6" w14:textId="77777777" w:rsidR="002F6C0F" w:rsidRPr="00BB6F19" w:rsidRDefault="002F6C0F" w:rsidP="002F6C0F"/>
    <w:p w14:paraId="62FF9363" w14:textId="4035CC75" w:rsidR="00821A9A" w:rsidRPr="00BB6F19" w:rsidRDefault="00821A9A" w:rsidP="00821A9A">
      <w:pPr>
        <w:pStyle w:val="Heading3"/>
      </w:pPr>
      <w:bookmarkStart w:id="56" w:name="_Toc176820733"/>
      <w:r w:rsidRPr="00BB6F19">
        <w:t>Caso de uso del sistema CU</w:t>
      </w:r>
      <w:r w:rsidR="00784618" w:rsidRPr="00784618">
        <w:t>-RFN2-</w:t>
      </w:r>
      <w:r w:rsidR="00784618">
        <w:t>01</w:t>
      </w:r>
      <w:r w:rsidRPr="00BB6F19">
        <w:t xml:space="preserve"> </w:t>
      </w:r>
      <w:bookmarkEnd w:id="56"/>
      <w:r w:rsidR="00784618">
        <w:t>Buscar insumos faltantes</w:t>
      </w:r>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327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327C6D">
            <w:pPr>
              <w:jc w:val="center"/>
            </w:pPr>
            <w:r w:rsidRPr="00BB6F19">
              <w:t>Fecha</w:t>
            </w:r>
          </w:p>
        </w:tc>
        <w:tc>
          <w:tcPr>
            <w:tcW w:w="2265" w:type="dxa"/>
          </w:tcPr>
          <w:p w14:paraId="0B799E8D"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327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327C6D">
            <w:r>
              <w:t>30/09</w:t>
            </w:r>
            <w:r w:rsidR="00821A9A" w:rsidRPr="00BB6F19">
              <w:t>/2024</w:t>
            </w:r>
          </w:p>
        </w:tc>
        <w:tc>
          <w:tcPr>
            <w:tcW w:w="2265" w:type="dxa"/>
          </w:tcPr>
          <w:p w14:paraId="7D9A50C6"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FA08732" w14:textId="77777777" w:rsidR="00821A9A" w:rsidRPr="00BB6F19" w:rsidRDefault="00821A9A" w:rsidP="00821A9A"/>
    <w:p w14:paraId="2C6F7A28" w14:textId="77777777" w:rsidR="00821A9A" w:rsidRPr="00BB6F19" w:rsidRDefault="00821A9A" w:rsidP="00821A9A">
      <w:r w:rsidRPr="00BB6F19">
        <w:br w:type="page"/>
      </w:r>
    </w:p>
    <w:p w14:paraId="4BAE2713" w14:textId="77777777" w:rsidR="00821A9A" w:rsidRPr="00BB6F19" w:rsidRDefault="00821A9A" w:rsidP="00821A9A">
      <w:pPr>
        <w:pStyle w:val="Heading4"/>
      </w:pPr>
      <w:r w:rsidRPr="00BB6F19">
        <w:lastRenderedPageBreak/>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12F67742" w:rsidR="00821A9A" w:rsidRPr="00BB6F19" w:rsidRDefault="00821A9A" w:rsidP="00821A9A">
      <w:r w:rsidRPr="00BB6F19">
        <w:br w:type="page"/>
      </w:r>
    </w:p>
    <w:p w14:paraId="3C4EFAE4" w14:textId="77777777" w:rsidR="00821A9A" w:rsidRPr="00BB6F19" w:rsidRDefault="00821A9A" w:rsidP="00821A9A">
      <w:pPr>
        <w:pStyle w:val="Heading4"/>
      </w:pPr>
      <w:r w:rsidRPr="00BB6F19">
        <w:lastRenderedPageBreak/>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77777777" w:rsidR="00821A9A" w:rsidRPr="00BB6F19" w:rsidRDefault="00821A9A" w:rsidP="00821A9A">
      <w:r w:rsidRPr="00BB6F19">
        <w:br w:type="page"/>
      </w:r>
    </w:p>
    <w:p w14:paraId="0F44F39C" w14:textId="77777777" w:rsidR="00821A9A" w:rsidRPr="00BB6F19" w:rsidRDefault="00821A9A" w:rsidP="00821A9A">
      <w:pPr>
        <w:pStyle w:val="Heading4"/>
      </w:pPr>
      <w:r w:rsidRPr="00BB6F19">
        <w:lastRenderedPageBreak/>
        <w:t>Diagrama del caso de uso</w:t>
      </w:r>
    </w:p>
    <w:p w14:paraId="63426795" w14:textId="77777777" w:rsidR="00821A9A" w:rsidRPr="00BB6F19" w:rsidRDefault="00821A9A" w:rsidP="00821A9A"/>
    <w:p w14:paraId="058CBD03" w14:textId="77777777" w:rsidR="00821A9A" w:rsidRPr="00BB6F19" w:rsidRDefault="00821A9A" w:rsidP="00821A9A">
      <w:pPr>
        <w:jc w:val="center"/>
      </w:pPr>
      <w:r w:rsidRPr="00BB6F19">
        <w:drawing>
          <wp:inline distT="0" distB="0" distL="0" distR="0" wp14:anchorId="1004431B" wp14:editId="0E8F1C95">
            <wp:extent cx="3733800" cy="2305050"/>
            <wp:effectExtent l="0" t="0" r="0" b="0"/>
            <wp:docPr id="1631904925"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033BD590" w14:textId="77777777" w:rsidR="00821A9A" w:rsidRPr="00BB6F19" w:rsidRDefault="00821A9A" w:rsidP="00821A9A">
      <w:r w:rsidRPr="00BB6F19">
        <w:br w:type="page"/>
      </w:r>
    </w:p>
    <w:p w14:paraId="297CB501" w14:textId="77777777" w:rsidR="00821A9A" w:rsidRPr="00BB6F19" w:rsidRDefault="00821A9A" w:rsidP="00821A9A">
      <w:pPr>
        <w:pStyle w:val="Heading4"/>
      </w:pPr>
      <w:r w:rsidRPr="00BB6F19">
        <w:lastRenderedPageBreak/>
        <w:t>Descripción analítica del caso de uso</w:t>
      </w:r>
    </w:p>
    <w:p w14:paraId="3038A9FA" w14:textId="77777777" w:rsidR="00821A9A" w:rsidRPr="00BB6F19" w:rsidRDefault="00821A9A" w:rsidP="00821A9A"/>
    <w:tbl>
      <w:tblPr>
        <w:tblStyle w:val="TableGrid"/>
        <w:tblW w:w="4994" w:type="pct"/>
        <w:tblLook w:val="04A0" w:firstRow="1" w:lastRow="0" w:firstColumn="1" w:lastColumn="0" w:noHBand="0" w:noVBand="1"/>
      </w:tblPr>
      <w:tblGrid>
        <w:gridCol w:w="9050"/>
      </w:tblGrid>
      <w:tr w:rsidR="00821A9A" w:rsidRPr="00BB6F19" w14:paraId="3D01E0E5" w14:textId="77777777" w:rsidTr="00327C6D">
        <w:tc>
          <w:tcPr>
            <w:tcW w:w="5000" w:type="pct"/>
          </w:tcPr>
          <w:p w14:paraId="08DDB8A9" w14:textId="77777777" w:rsidR="00821A9A" w:rsidRPr="00BB6F19" w:rsidRDefault="00821A9A" w:rsidP="00327C6D">
            <w:pPr>
              <w:spacing w:line="360" w:lineRule="auto"/>
              <w:rPr>
                <w:rFonts w:cs="Arial"/>
              </w:rPr>
            </w:pPr>
            <w:r w:rsidRPr="00BB6F19">
              <w:rPr>
                <w:rFonts w:cs="Arial"/>
                <w:b/>
              </w:rPr>
              <w:t>ID y Nombre</w:t>
            </w:r>
            <w:r w:rsidRPr="00BB6F19">
              <w:rPr>
                <w:rFonts w:cs="Arial"/>
              </w:rPr>
              <w:t>: CU06 Cerrar pedido</w:t>
            </w:r>
          </w:p>
        </w:tc>
      </w:tr>
      <w:tr w:rsidR="00821A9A" w:rsidRPr="00BB6F19" w14:paraId="62A55803" w14:textId="77777777" w:rsidTr="00327C6D">
        <w:tc>
          <w:tcPr>
            <w:tcW w:w="5000" w:type="pct"/>
          </w:tcPr>
          <w:p w14:paraId="0C1D7F32" w14:textId="77777777" w:rsidR="00821A9A" w:rsidRPr="00BB6F19" w:rsidRDefault="00821A9A" w:rsidP="00327C6D">
            <w:pPr>
              <w:spacing w:line="360" w:lineRule="auto"/>
              <w:rPr>
                <w:rFonts w:cs="Arial"/>
              </w:rPr>
            </w:pPr>
            <w:r w:rsidRPr="00BB6F19">
              <w:rPr>
                <w:rFonts w:cs="Arial"/>
                <w:b/>
              </w:rPr>
              <w:t>Estado</w:t>
            </w:r>
            <w:r w:rsidRPr="00BB6F19">
              <w:rPr>
                <w:rFonts w:cs="Arial"/>
              </w:rPr>
              <w:t>: Pendiente.</w:t>
            </w:r>
          </w:p>
        </w:tc>
      </w:tr>
      <w:tr w:rsidR="00821A9A" w:rsidRPr="00BB6F19" w14:paraId="15DDB2B9" w14:textId="77777777" w:rsidTr="00327C6D">
        <w:tc>
          <w:tcPr>
            <w:tcW w:w="5000" w:type="pct"/>
          </w:tcPr>
          <w:p w14:paraId="7C2E436D" w14:textId="77777777" w:rsidR="00821A9A" w:rsidRPr="00BB6F19" w:rsidRDefault="00821A9A" w:rsidP="00327C6D">
            <w:pPr>
              <w:spacing w:line="360" w:lineRule="auto"/>
              <w:rPr>
                <w:rFonts w:cs="Arial"/>
              </w:rPr>
            </w:pPr>
            <w:r w:rsidRPr="00BB6F19">
              <w:rPr>
                <w:rFonts w:cs="Arial"/>
                <w:b/>
              </w:rPr>
              <w:t>Descripción</w:t>
            </w:r>
            <w:r w:rsidRPr="00BB6F19">
              <w:rPr>
                <w:rFonts w:cs="Arial"/>
              </w:rPr>
              <w:t>: EL usuario verifica el pedido por ultima vez y lo da por terminado.</w:t>
            </w:r>
          </w:p>
        </w:tc>
      </w:tr>
      <w:tr w:rsidR="00821A9A" w:rsidRPr="00BB6F19" w14:paraId="1F27FFF0" w14:textId="77777777" w:rsidTr="00327C6D">
        <w:tc>
          <w:tcPr>
            <w:tcW w:w="5000" w:type="pct"/>
          </w:tcPr>
          <w:p w14:paraId="751E1C13" w14:textId="77777777" w:rsidR="00821A9A" w:rsidRPr="00BB6F19" w:rsidRDefault="00821A9A" w:rsidP="00327C6D">
            <w:pPr>
              <w:spacing w:line="360" w:lineRule="auto"/>
              <w:rPr>
                <w:rFonts w:cs="Arial"/>
              </w:rPr>
            </w:pPr>
            <w:r w:rsidRPr="00BB6F19">
              <w:rPr>
                <w:rFonts w:cs="Arial"/>
                <w:b/>
              </w:rPr>
              <w:t>Actor Principal</w:t>
            </w:r>
            <w:r w:rsidRPr="00BB6F19">
              <w:rPr>
                <w:rFonts w:cs="Arial"/>
              </w:rPr>
              <w:t>: Cajero</w:t>
            </w:r>
          </w:p>
        </w:tc>
      </w:tr>
      <w:tr w:rsidR="00821A9A" w:rsidRPr="00BB6F19" w14:paraId="7535B35B" w14:textId="77777777" w:rsidTr="00327C6D">
        <w:tc>
          <w:tcPr>
            <w:tcW w:w="5000" w:type="pct"/>
          </w:tcPr>
          <w:p w14:paraId="5C92578D" w14:textId="77777777" w:rsidR="00821A9A" w:rsidRPr="00BB6F19" w:rsidRDefault="00821A9A" w:rsidP="00327C6D">
            <w:pPr>
              <w:spacing w:line="360" w:lineRule="auto"/>
              <w:rPr>
                <w:rFonts w:cs="Arial"/>
              </w:rPr>
            </w:pPr>
            <w:r w:rsidRPr="00BB6F19">
              <w:rPr>
                <w:rFonts w:cs="Arial"/>
                <w:b/>
              </w:rPr>
              <w:t>Actor Secundario</w:t>
            </w:r>
            <w:r w:rsidRPr="00BB6F19">
              <w:rPr>
                <w:rFonts w:cs="Arial"/>
              </w:rPr>
              <w:t xml:space="preserve">: </w:t>
            </w:r>
          </w:p>
        </w:tc>
      </w:tr>
      <w:tr w:rsidR="00821A9A" w:rsidRPr="00BB6F19" w14:paraId="202CEAC3" w14:textId="77777777" w:rsidTr="00327C6D">
        <w:tc>
          <w:tcPr>
            <w:tcW w:w="5000" w:type="pct"/>
          </w:tcPr>
          <w:p w14:paraId="282EA2EB" w14:textId="77777777" w:rsidR="00821A9A" w:rsidRPr="00BB6F19" w:rsidRDefault="00821A9A" w:rsidP="00327C6D">
            <w:pPr>
              <w:spacing w:line="360" w:lineRule="auto"/>
              <w:rPr>
                <w:rFonts w:cs="Arial"/>
              </w:rPr>
            </w:pPr>
            <w:r w:rsidRPr="00BB6F19">
              <w:rPr>
                <w:rFonts w:cs="Arial"/>
                <w:b/>
              </w:rPr>
              <w:t>Puntos de Extensión</w:t>
            </w:r>
            <w:r w:rsidRPr="00BB6F19">
              <w:rPr>
                <w:rFonts w:cs="Arial"/>
              </w:rPr>
              <w:t xml:space="preserve">: </w:t>
            </w:r>
          </w:p>
        </w:tc>
      </w:tr>
      <w:tr w:rsidR="00821A9A" w:rsidRPr="00BB6F19" w14:paraId="5F77ECAA" w14:textId="77777777" w:rsidTr="00327C6D">
        <w:tc>
          <w:tcPr>
            <w:tcW w:w="5000" w:type="pct"/>
          </w:tcPr>
          <w:p w14:paraId="76370910" w14:textId="77777777" w:rsidR="00821A9A" w:rsidRPr="00BB6F19" w:rsidRDefault="00821A9A" w:rsidP="00327C6D">
            <w:pPr>
              <w:spacing w:line="360" w:lineRule="auto"/>
              <w:rPr>
                <w:rFonts w:cs="Arial"/>
              </w:rPr>
            </w:pPr>
            <w:r w:rsidRPr="00BB6F19">
              <w:rPr>
                <w:rFonts w:cs="Arial"/>
                <w:b/>
              </w:rPr>
              <w:t>Escenario Principal</w:t>
            </w:r>
            <w:r w:rsidRPr="00BB6F19">
              <w:rPr>
                <w:rFonts w:cs="Arial"/>
              </w:rPr>
              <w:t>:</w:t>
            </w:r>
          </w:p>
          <w:p w14:paraId="38639CEE" w14:textId="77777777" w:rsidR="00821A9A" w:rsidRPr="00BB6F19" w:rsidRDefault="00821A9A" w:rsidP="00821A9A">
            <w:pPr>
              <w:pStyle w:val="ListParagraph"/>
              <w:numPr>
                <w:ilvl w:val="0"/>
                <w:numId w:val="29"/>
              </w:numPr>
              <w:spacing w:line="360" w:lineRule="auto"/>
              <w:rPr>
                <w:rFonts w:cs="Arial"/>
              </w:rPr>
            </w:pPr>
            <w:r w:rsidRPr="00BB6F19">
              <w:rPr>
                <w:rFonts w:cs="Arial"/>
              </w:rPr>
              <w:t>El cajero ingresa a la sección de “Pedidos Listos”.</w:t>
            </w:r>
          </w:p>
          <w:p w14:paraId="60882283" w14:textId="77777777" w:rsidR="00821A9A" w:rsidRPr="00BB6F19" w:rsidRDefault="00821A9A" w:rsidP="00821A9A">
            <w:pPr>
              <w:pStyle w:val="ListParagraph"/>
              <w:numPr>
                <w:ilvl w:val="0"/>
                <w:numId w:val="29"/>
              </w:numPr>
              <w:spacing w:line="360" w:lineRule="auto"/>
              <w:rPr>
                <w:rFonts w:cs="Arial"/>
              </w:rPr>
            </w:pPr>
            <w:r w:rsidRPr="00BB6F19">
              <w:rPr>
                <w:rFonts w:cs="Arial"/>
              </w:rPr>
              <w:t>El sistema muestra una lista de todos los pedidos marcados como “listo”.</w:t>
            </w:r>
          </w:p>
          <w:p w14:paraId="61A0E370" w14:textId="77777777" w:rsidR="00821A9A" w:rsidRPr="00BB6F19" w:rsidRDefault="00821A9A" w:rsidP="00821A9A">
            <w:pPr>
              <w:pStyle w:val="ListParagraph"/>
              <w:numPr>
                <w:ilvl w:val="0"/>
                <w:numId w:val="29"/>
              </w:numPr>
              <w:spacing w:line="360" w:lineRule="auto"/>
              <w:rPr>
                <w:rFonts w:cs="Arial"/>
              </w:rPr>
            </w:pPr>
            <w:r w:rsidRPr="00BB6F19">
              <w:rPr>
                <w:rFonts w:cs="Arial"/>
              </w:rPr>
              <w:t>El cajero selecciona el pedido que quiera entregar y selecciona “Cerrar pedido”.</w:t>
            </w:r>
          </w:p>
          <w:p w14:paraId="74423672" w14:textId="77777777" w:rsidR="00821A9A" w:rsidRPr="00BB6F19" w:rsidRDefault="00821A9A" w:rsidP="00821A9A">
            <w:pPr>
              <w:pStyle w:val="ListParagraph"/>
              <w:numPr>
                <w:ilvl w:val="0"/>
                <w:numId w:val="29"/>
              </w:numPr>
              <w:spacing w:line="360" w:lineRule="auto"/>
              <w:rPr>
                <w:rFonts w:cs="Arial"/>
              </w:rPr>
            </w:pPr>
            <w:r w:rsidRPr="00BB6F19">
              <w:rPr>
                <w:rFonts w:cs="Arial"/>
              </w:rPr>
              <w:t>El sistema procesa la solicitud e indica que el pedido ya puede ser entregado.</w:t>
            </w:r>
          </w:p>
          <w:p w14:paraId="2B2FAFCC" w14:textId="77777777" w:rsidR="00821A9A" w:rsidRPr="00BB6F19" w:rsidRDefault="00821A9A" w:rsidP="00327C6D">
            <w:pPr>
              <w:spacing w:line="360" w:lineRule="auto"/>
              <w:ind w:left="360"/>
              <w:rPr>
                <w:rFonts w:cs="Arial"/>
              </w:rPr>
            </w:pPr>
          </w:p>
        </w:tc>
      </w:tr>
      <w:tr w:rsidR="00821A9A" w:rsidRPr="00BB6F19" w14:paraId="595FAACC" w14:textId="77777777" w:rsidTr="00327C6D">
        <w:tc>
          <w:tcPr>
            <w:tcW w:w="5000" w:type="pct"/>
          </w:tcPr>
          <w:p w14:paraId="16BF2182" w14:textId="77777777" w:rsidR="00821A9A" w:rsidRPr="00BB6F19" w:rsidRDefault="00821A9A" w:rsidP="00327C6D">
            <w:pPr>
              <w:spacing w:line="360" w:lineRule="auto"/>
              <w:rPr>
                <w:rFonts w:cs="Arial"/>
              </w:rPr>
            </w:pPr>
            <w:r w:rsidRPr="00BB6F19">
              <w:rPr>
                <w:rFonts w:cs="Arial"/>
                <w:b/>
              </w:rPr>
              <w:t>Flujos Alternativos</w:t>
            </w:r>
            <w:r w:rsidRPr="00BB6F19">
              <w:rPr>
                <w:rFonts w:cs="Arial"/>
              </w:rPr>
              <w:t>:</w:t>
            </w:r>
          </w:p>
          <w:p w14:paraId="3D753358" w14:textId="77777777" w:rsidR="00821A9A" w:rsidRPr="00BB6F19" w:rsidRDefault="00821A9A" w:rsidP="00821A9A">
            <w:pPr>
              <w:pStyle w:val="ListParagraph"/>
              <w:numPr>
                <w:ilvl w:val="1"/>
                <w:numId w:val="30"/>
              </w:numPr>
              <w:spacing w:line="360" w:lineRule="auto"/>
              <w:rPr>
                <w:rFonts w:cs="Arial"/>
              </w:rPr>
            </w:pPr>
            <w:r w:rsidRPr="00BB6F19">
              <w:rPr>
                <w:rFonts w:cs="Arial"/>
              </w:rPr>
              <w:t>Mensaje de error: Por favor seleccione un pedido a cerrar.</w:t>
            </w:r>
          </w:p>
          <w:p w14:paraId="543F9CDF" w14:textId="77777777" w:rsidR="00821A9A" w:rsidRPr="00BB6F19" w:rsidRDefault="00821A9A" w:rsidP="00821A9A">
            <w:pPr>
              <w:pStyle w:val="ListParagraph"/>
              <w:numPr>
                <w:ilvl w:val="1"/>
                <w:numId w:val="30"/>
              </w:numPr>
              <w:spacing w:line="360" w:lineRule="auto"/>
              <w:rPr>
                <w:rFonts w:cs="Arial"/>
              </w:rPr>
            </w:pPr>
            <w:r w:rsidRPr="00BB6F19">
              <w:rPr>
                <w:rFonts w:cs="Arial"/>
              </w:rPr>
              <w:t>Mensaje de error: Error al cerrar el pedido. No ha sido pagado.</w:t>
            </w:r>
          </w:p>
          <w:p w14:paraId="2771F20D" w14:textId="77777777" w:rsidR="00821A9A" w:rsidRPr="00BB6F19" w:rsidRDefault="00821A9A" w:rsidP="00327C6D">
            <w:pPr>
              <w:spacing w:line="360" w:lineRule="auto"/>
              <w:rPr>
                <w:rFonts w:cs="Arial"/>
              </w:rPr>
            </w:pPr>
          </w:p>
        </w:tc>
      </w:tr>
    </w:tbl>
    <w:p w14:paraId="4628384A" w14:textId="77777777" w:rsidR="00821A9A" w:rsidRPr="00BB6F19" w:rsidRDefault="00821A9A" w:rsidP="00821A9A"/>
    <w:p w14:paraId="45400E15" w14:textId="77777777" w:rsidR="00012CFE" w:rsidRPr="00BB6F19" w:rsidRDefault="00012CFE"/>
    <w:p w14:paraId="67877352" w14:textId="525FEE26" w:rsidR="00012CFE" w:rsidRPr="00BB6F19" w:rsidRDefault="00012CFE">
      <w:pPr>
        <w:rPr>
          <w:rFonts w:eastAsiaTheme="majorEastAsia" w:cstheme="majorBidi"/>
          <w:b/>
          <w:color w:val="000000" w:themeColor="text1"/>
          <w:sz w:val="28"/>
          <w:szCs w:val="32"/>
        </w:rPr>
      </w:pPr>
      <w:r w:rsidRPr="00BB6F19">
        <w:br w:type="page"/>
      </w:r>
    </w:p>
    <w:p w14:paraId="66B741AC" w14:textId="3B7DE358" w:rsidR="00C23EB0" w:rsidRPr="00BB6F19" w:rsidRDefault="00C23EB0" w:rsidP="00C23EB0">
      <w:pPr>
        <w:pStyle w:val="Titulos"/>
      </w:pPr>
      <w:bookmarkStart w:id="57" w:name="_Toc176820734"/>
      <w:r w:rsidRPr="00BB6F19">
        <w:lastRenderedPageBreak/>
        <w:t>T00. Documentos de aspectos técnicos que provee el sistema de información.</w:t>
      </w:r>
      <w:bookmarkEnd w:id="57"/>
    </w:p>
    <w:p w14:paraId="401AE553" w14:textId="07AFDA85" w:rsidR="00C23EB0" w:rsidRPr="00BB6F19" w:rsidRDefault="00C23EB0" w:rsidP="00C23EB0">
      <w:pPr>
        <w:pStyle w:val="Heading1"/>
      </w:pPr>
      <w:bookmarkStart w:id="58" w:name="_Toc176820735"/>
      <w:r w:rsidRPr="00BB6F19">
        <w:t>T01. Arquitectura Base</w:t>
      </w:r>
      <w:bookmarkEnd w:id="58"/>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69">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59" w:name="_Toc176820736"/>
      <w:r w:rsidRPr="00BB6F19">
        <w:t>Persistencia</w:t>
      </w:r>
      <w:bookmarkEnd w:id="59"/>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rsidP="008C0CA9">
      <w:pPr>
        <w:pStyle w:val="ListParagraph"/>
        <w:numPr>
          <w:ilvl w:val="0"/>
          <w:numId w:val="4"/>
        </w:numPr>
      </w:pPr>
      <w:r w:rsidRPr="00BB6F19">
        <w:t>Insertar</w:t>
      </w:r>
    </w:p>
    <w:p w14:paraId="0FBABEE6" w14:textId="6A0F6649" w:rsidR="008C0CA9" w:rsidRPr="00BB6F19" w:rsidRDefault="008C0CA9" w:rsidP="008C0CA9">
      <w:pPr>
        <w:pStyle w:val="ListParagraph"/>
        <w:numPr>
          <w:ilvl w:val="0"/>
          <w:numId w:val="4"/>
        </w:numPr>
      </w:pPr>
      <w:r w:rsidRPr="00BB6F19">
        <w:t>Listar por id</w:t>
      </w:r>
    </w:p>
    <w:p w14:paraId="3A6D8418" w14:textId="21DCCB87" w:rsidR="008C0CA9" w:rsidRPr="00BB6F19" w:rsidRDefault="008C0CA9" w:rsidP="008C0CA9">
      <w:pPr>
        <w:pStyle w:val="ListParagraph"/>
        <w:numPr>
          <w:ilvl w:val="0"/>
          <w:numId w:val="4"/>
        </w:numPr>
      </w:pPr>
      <w:r w:rsidRPr="00BB6F19">
        <w:t>Listar todos</w:t>
      </w:r>
    </w:p>
    <w:p w14:paraId="66A2B91E" w14:textId="3F5DAF53" w:rsidR="008C0CA9" w:rsidRPr="00BB6F19" w:rsidRDefault="008C0CA9" w:rsidP="008C0CA9">
      <w:pPr>
        <w:pStyle w:val="ListParagraph"/>
        <w:numPr>
          <w:ilvl w:val="0"/>
          <w:numId w:val="4"/>
        </w:numPr>
      </w:pPr>
      <w:r w:rsidRPr="00BB6F19">
        <w:t>Actualizar</w:t>
      </w:r>
    </w:p>
    <w:p w14:paraId="31C5B941" w14:textId="5D3DD5C1" w:rsidR="008C0CA9" w:rsidRPr="00BB6F19" w:rsidRDefault="008C0CA9" w:rsidP="008C0CA9">
      <w:pPr>
        <w:pStyle w:val="ListParagraph"/>
        <w:numPr>
          <w:ilvl w:val="0"/>
          <w:numId w:val="4"/>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DataTable a través del método Fill de la clase SQLDataAdapter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70">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0" w:name="_Toc176820737"/>
      <w:r w:rsidRPr="00BB6F19">
        <w:lastRenderedPageBreak/>
        <w:t>Mapa de navegación</w:t>
      </w:r>
      <w:bookmarkEnd w:id="60"/>
    </w:p>
    <w:p w14:paraId="54869705" w14:textId="77777777" w:rsidR="00FF4C81" w:rsidRPr="00BB6F19" w:rsidRDefault="00FF4C81" w:rsidP="00AC243D"/>
    <w:p w14:paraId="02E4F3EE" w14:textId="55ED577F" w:rsidR="00D940AE" w:rsidRPr="00BB6F19" w:rsidRDefault="00AC243D" w:rsidP="00D940AE">
      <w:r w:rsidRPr="00BB6F19">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61" w:name="_Toc176820738"/>
      <w:r w:rsidRPr="00BB6F19">
        <w:t>Explorador de soluciones</w:t>
      </w:r>
      <w:bookmarkEnd w:id="61"/>
    </w:p>
    <w:p w14:paraId="6B3ADE05" w14:textId="7CDF38DF" w:rsidR="00D940AE" w:rsidRPr="00BB6F19" w:rsidRDefault="00D940AE" w:rsidP="00D940AE">
      <w:pPr>
        <w:jc w:val="center"/>
      </w:pPr>
      <w:r w:rsidRPr="00BB6F19">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77"/>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r w:rsidRPr="00BB6F19">
        <w:lastRenderedPageBreak/>
        <w:t>Menú principal</w:t>
      </w:r>
    </w:p>
    <w:p w14:paraId="6414636D" w14:textId="058655BB" w:rsidR="00663414" w:rsidRPr="00BB6F19" w:rsidRDefault="00663414" w:rsidP="00663414">
      <w:r w:rsidRPr="00BB6F19">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62" w:name="_Toc176820739"/>
      <w:r w:rsidRPr="00BB6F19">
        <w:t>T02. Gestión de Log In / Log Out del Sistema</w:t>
      </w:r>
      <w:bookmarkEnd w:id="62"/>
    </w:p>
    <w:p w14:paraId="10A0B05C" w14:textId="474464AD" w:rsidR="00112E76" w:rsidRPr="00BB6F19" w:rsidRDefault="00112E76" w:rsidP="00112E76">
      <w:pPr>
        <w:pStyle w:val="Heading2"/>
      </w:pPr>
      <w:bookmarkStart w:id="63" w:name="_Toc176820740"/>
      <w:r w:rsidRPr="00BB6F19">
        <w:t>Objetivo</w:t>
      </w:r>
      <w:bookmarkEnd w:id="63"/>
    </w:p>
    <w:p w14:paraId="4AB9E5FE" w14:textId="6A18C48C" w:rsidR="00112E76" w:rsidRPr="00BB6F19"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63395AC0" w14:textId="77777777" w:rsidR="00112E76" w:rsidRPr="00BB6F19" w:rsidRDefault="00112E76" w:rsidP="00112E76"/>
    <w:p w14:paraId="1D715D27" w14:textId="4B8E7AEE" w:rsidR="00112E76" w:rsidRPr="00BB6F19" w:rsidRDefault="00112E76" w:rsidP="00112E76">
      <w:pPr>
        <w:pStyle w:val="Heading2"/>
      </w:pPr>
      <w:bookmarkStart w:id="64" w:name="_Toc176820741"/>
      <w:r w:rsidRPr="00BB6F19">
        <w:t>Descripción detallada de cómo funciona</w:t>
      </w:r>
      <w:bookmarkEnd w:id="64"/>
    </w:p>
    <w:p w14:paraId="65E26190" w14:textId="43326616" w:rsidR="00112E76" w:rsidRPr="00BB6F19" w:rsidRDefault="003D5F7D" w:rsidP="003C3F76">
      <w:pPr>
        <w:ind w:firstLine="709"/>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C3F76">
      <w:pPr>
        <w:ind w:firstLine="709"/>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C3F76">
      <w:pPr>
        <w:ind w:firstLine="709"/>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C3F76">
      <w:pPr>
        <w:ind w:firstLine="709"/>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C3F76">
      <w:pPr>
        <w:ind w:firstLine="709"/>
      </w:pPr>
      <w:r w:rsidRPr="00BB6F19">
        <w:t>Finalmente, una vez dentro del sistema, el usuario tendrá la opcion de cerrar su sesión y salir del sistema.</w:t>
      </w:r>
    </w:p>
    <w:p w14:paraId="4AE0E023" w14:textId="77777777" w:rsidR="003B1BF0" w:rsidRPr="00BB6F19" w:rsidRDefault="003B1BF0" w:rsidP="003B1BF0"/>
    <w:p w14:paraId="709FCA3A" w14:textId="3D15C575" w:rsidR="00980616" w:rsidRPr="00BB6F19" w:rsidRDefault="00980616" w:rsidP="00980616">
      <w:pPr>
        <w:pStyle w:val="Heading2"/>
      </w:pPr>
      <w:bookmarkStart w:id="65" w:name="_Toc176820742"/>
      <w:r w:rsidRPr="00BB6F19">
        <w:lastRenderedPageBreak/>
        <w:t>Diagrama de clases</w:t>
      </w:r>
      <w:bookmarkEnd w:id="65"/>
    </w:p>
    <w:p w14:paraId="5F19532D" w14:textId="3BE52604" w:rsidR="00CE31BD" w:rsidRPr="00BB6F19" w:rsidRDefault="00B63EE5" w:rsidP="00CE31BD">
      <w:r w:rsidRPr="00BB6F19">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78">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7AF62B9D" w14:textId="6AA577AE" w:rsidR="00980616" w:rsidRPr="00BB6F19" w:rsidRDefault="00980616" w:rsidP="00980616">
      <w:pPr>
        <w:pStyle w:val="Heading2"/>
      </w:pPr>
      <w:bookmarkStart w:id="66" w:name="_Toc176820743"/>
      <w:r w:rsidRPr="00BB6F19">
        <w:lastRenderedPageBreak/>
        <w:t>Diagrama de secuencia</w:t>
      </w:r>
      <w:r w:rsidR="002A2FFF" w:rsidRPr="00BB6F19">
        <w:t xml:space="preserve"> Login</w:t>
      </w:r>
      <w:bookmarkEnd w:id="66"/>
    </w:p>
    <w:p w14:paraId="4B354A4F" w14:textId="0D0A22D9" w:rsidR="00102305" w:rsidRPr="00BB6F19" w:rsidRDefault="00385B9A" w:rsidP="00670825">
      <w:pPr>
        <w:jc w:val="center"/>
      </w:pPr>
      <w:r w:rsidRPr="00BB6F19">
        <w:drawing>
          <wp:inline distT="0" distB="0" distL="0" distR="0" wp14:anchorId="58E783C5" wp14:editId="33314B55">
            <wp:extent cx="5760085" cy="5160010"/>
            <wp:effectExtent l="0" t="0" r="0" b="2540"/>
            <wp:docPr id="609274194"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4194" name="Picture 5" descr="A computer screen shot of a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0085" cy="5160010"/>
                    </a:xfrm>
                    <a:prstGeom prst="rect">
                      <a:avLst/>
                    </a:prstGeom>
                  </pic:spPr>
                </pic:pic>
              </a:graphicData>
            </a:graphic>
          </wp:inline>
        </w:drawing>
      </w:r>
    </w:p>
    <w:p w14:paraId="1ACFE7FB" w14:textId="4C661480" w:rsidR="00670825" w:rsidRPr="00BB6F19" w:rsidRDefault="00670825" w:rsidP="00670825">
      <w:pPr>
        <w:pStyle w:val="Heading2"/>
      </w:pPr>
      <w:bookmarkStart w:id="67" w:name="_Toc176820744"/>
      <w:r w:rsidRPr="00BB6F19">
        <w:lastRenderedPageBreak/>
        <w:t>Diagrama de secuencia Logout</w:t>
      </w:r>
      <w:bookmarkEnd w:id="67"/>
    </w:p>
    <w:p w14:paraId="6345E00B" w14:textId="7C49721A" w:rsidR="00670825" w:rsidRPr="00BB6F19" w:rsidRDefault="00670825" w:rsidP="00670825">
      <w:pPr>
        <w:jc w:val="center"/>
      </w:pPr>
      <w:r w:rsidRPr="00BB6F19">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68" w:name="_Toc176820745"/>
      <w:r w:rsidRPr="00BB6F19">
        <w:lastRenderedPageBreak/>
        <w:t>T03. Gestión de Encriptado</w:t>
      </w:r>
      <w:bookmarkEnd w:id="68"/>
    </w:p>
    <w:p w14:paraId="584A8864" w14:textId="30FC3124" w:rsidR="00C23EB0" w:rsidRPr="00BB6F19" w:rsidRDefault="00F9578D" w:rsidP="00F9578D">
      <w:pPr>
        <w:pStyle w:val="Heading2"/>
      </w:pPr>
      <w:bookmarkStart w:id="69" w:name="_Toc176820746"/>
      <w:r w:rsidRPr="00BB6F19">
        <w:t>Objetivo</w:t>
      </w:r>
      <w:bookmarkEnd w:id="69"/>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70" w:name="_Toc176820747"/>
      <w:r w:rsidRPr="00BB6F19">
        <w:t>Descripción detallada de cómo funciona</w:t>
      </w:r>
      <w:bookmarkEnd w:id="70"/>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r w:rsidR="00ED16B9" w:rsidRPr="00BB6F19">
        <w:t>Secure Hash Algorithm</w:t>
      </w:r>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Cipher Block Chainning).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71" w:name="_Toc176820748"/>
      <w:r w:rsidRPr="00BB6F19">
        <w:t>Diagrama de clases</w:t>
      </w:r>
      <w:bookmarkEnd w:id="71"/>
    </w:p>
    <w:p w14:paraId="78EF948E" w14:textId="77777777" w:rsidR="00670825" w:rsidRPr="00BB6F19" w:rsidRDefault="00F9578D" w:rsidP="00F65B4E">
      <w:pPr>
        <w:jc w:val="center"/>
      </w:pPr>
      <w:r w:rsidRPr="00BB6F19">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72" w:name="_Toc176820749"/>
      <w:r w:rsidRPr="00BB6F19">
        <w:lastRenderedPageBreak/>
        <w:t>T04. Gestión de perfiles de usuario</w:t>
      </w:r>
      <w:bookmarkEnd w:id="72"/>
    </w:p>
    <w:p w14:paraId="4BD6A899" w14:textId="113AECD3" w:rsidR="00A535EF" w:rsidRPr="00BB6F19" w:rsidRDefault="00A535EF" w:rsidP="00A535EF">
      <w:pPr>
        <w:pStyle w:val="Heading2"/>
      </w:pPr>
      <w:bookmarkStart w:id="73" w:name="_Toc176820750"/>
      <w:r w:rsidRPr="00BB6F19">
        <w:t>Objetivo</w:t>
      </w:r>
      <w:bookmarkEnd w:id="73"/>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74" w:name="_Toc176820751"/>
      <w:r w:rsidRPr="00BB6F19">
        <w:t>Descripción detallada de cómo funciona</w:t>
      </w:r>
      <w:bookmarkEnd w:id="74"/>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mas importante es el </w:t>
      </w:r>
      <w:r w:rsidRPr="00BB6F19">
        <w:rPr>
          <w:b/>
          <w:bCs/>
        </w:rPr>
        <w:t>admin</w:t>
      </w:r>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CrearPedido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w:t>
            </w:r>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CobrarPedido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JefeDeCocina</w:t>
            </w:r>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Admin</w:t>
            </w:r>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VerProductos</w:t>
            </w:r>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VerIngredientes</w:t>
            </w:r>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NotificarPedidoListo</w:t>
            </w:r>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VerificarPedido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GenerarComanda</w:t>
            </w:r>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VerComanda</w:t>
            </w:r>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GestorUsuario</w:t>
            </w:r>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GestorPerfil</w:t>
            </w:r>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GestorIdioma</w:t>
            </w:r>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GestionarAdmin</w:t>
            </w:r>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GestionarCatalogos</w:t>
            </w:r>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Encargado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GestionarComanda</w:t>
            </w:r>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VerPedidosRegistrados</w:t>
            </w:r>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VerPedidosEnCurso</w:t>
            </w:r>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VerPedidosCerrados</w:t>
            </w:r>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VerPedidosVerificados</w:t>
            </w:r>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VerPedidosListos</w:t>
            </w:r>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rsidP="004D7F12">
      <w:pPr>
        <w:pStyle w:val="ListParagraph"/>
        <w:numPr>
          <w:ilvl w:val="0"/>
          <w:numId w:val="27"/>
        </w:numPr>
        <w:rPr>
          <w:b/>
          <w:bCs/>
        </w:rPr>
      </w:pPr>
      <w:r w:rsidRPr="00BB6F19">
        <w:rPr>
          <w:b/>
          <w:bCs/>
        </w:rPr>
        <w:t>Cajero:</w:t>
      </w:r>
    </w:p>
    <w:p w14:paraId="55B0A76F" w14:textId="426508B4" w:rsidR="004D7F12" w:rsidRPr="00BB6F19" w:rsidRDefault="004D7F12" w:rsidP="004D7F12">
      <w:pPr>
        <w:pStyle w:val="ListParagraph"/>
        <w:numPr>
          <w:ilvl w:val="1"/>
          <w:numId w:val="27"/>
        </w:numPr>
      </w:pPr>
      <w:r w:rsidRPr="00BB6F19">
        <w:t>CrearPedido</w:t>
      </w:r>
    </w:p>
    <w:p w14:paraId="13CF8473" w14:textId="0D99EDC6" w:rsidR="004D7F12" w:rsidRPr="00BB6F19" w:rsidRDefault="004D7F12" w:rsidP="004D7F12">
      <w:pPr>
        <w:pStyle w:val="ListParagraph"/>
        <w:numPr>
          <w:ilvl w:val="1"/>
          <w:numId w:val="27"/>
        </w:numPr>
      </w:pPr>
      <w:r w:rsidRPr="00BB6F19">
        <w:t>VerPedidos</w:t>
      </w:r>
    </w:p>
    <w:p w14:paraId="665577A3" w14:textId="3013B939" w:rsidR="004D7F12" w:rsidRPr="00BB6F19" w:rsidRDefault="004D7F12" w:rsidP="004D7F12">
      <w:pPr>
        <w:pStyle w:val="ListParagraph"/>
        <w:numPr>
          <w:ilvl w:val="1"/>
          <w:numId w:val="27"/>
        </w:numPr>
      </w:pPr>
      <w:r w:rsidRPr="00BB6F19">
        <w:t>CobrarPedido</w:t>
      </w:r>
    </w:p>
    <w:p w14:paraId="754EDBD7" w14:textId="1D32D2BC" w:rsidR="004D7F12" w:rsidRPr="00BB6F19" w:rsidRDefault="004D7F12" w:rsidP="004D7F12">
      <w:pPr>
        <w:pStyle w:val="ListParagraph"/>
        <w:numPr>
          <w:ilvl w:val="1"/>
          <w:numId w:val="27"/>
        </w:numPr>
      </w:pPr>
      <w:r w:rsidRPr="00BB6F19">
        <w:t>VerProductos</w:t>
      </w:r>
    </w:p>
    <w:p w14:paraId="2C27EA6B" w14:textId="074085CE" w:rsidR="004D7F12" w:rsidRPr="00BB6F19" w:rsidRDefault="004D7F12" w:rsidP="004D7F12">
      <w:pPr>
        <w:pStyle w:val="ListParagraph"/>
        <w:numPr>
          <w:ilvl w:val="1"/>
          <w:numId w:val="27"/>
        </w:numPr>
      </w:pPr>
      <w:r w:rsidRPr="00BB6F19">
        <w:t>GestionarCatalogos</w:t>
      </w:r>
    </w:p>
    <w:p w14:paraId="7F897035" w14:textId="1995EC7F" w:rsidR="004D7F12" w:rsidRPr="00BB6F19" w:rsidRDefault="004D7F12" w:rsidP="004D7F12">
      <w:pPr>
        <w:pStyle w:val="ListParagraph"/>
        <w:numPr>
          <w:ilvl w:val="1"/>
          <w:numId w:val="27"/>
        </w:numPr>
      </w:pPr>
      <w:r w:rsidRPr="00BB6F19">
        <w:t>GestionarPedido</w:t>
      </w:r>
    </w:p>
    <w:p w14:paraId="1BD0EBD8" w14:textId="306B8E96" w:rsidR="008A0F2E" w:rsidRPr="00BB6F19" w:rsidRDefault="008A0F2E" w:rsidP="004D7F12">
      <w:pPr>
        <w:pStyle w:val="ListParagraph"/>
        <w:numPr>
          <w:ilvl w:val="1"/>
          <w:numId w:val="27"/>
        </w:numPr>
      </w:pPr>
      <w:r w:rsidRPr="00BB6F19">
        <w:t>VerPedidosRegistrados</w:t>
      </w:r>
    </w:p>
    <w:p w14:paraId="770E2F63" w14:textId="5476F073" w:rsidR="008A0F2E" w:rsidRPr="00BB6F19" w:rsidRDefault="008A0F2E" w:rsidP="004D7F12">
      <w:pPr>
        <w:pStyle w:val="ListParagraph"/>
        <w:numPr>
          <w:ilvl w:val="1"/>
          <w:numId w:val="27"/>
        </w:numPr>
      </w:pPr>
      <w:r w:rsidRPr="00BB6F19">
        <w:t>VerPedidosEnCurso</w:t>
      </w:r>
    </w:p>
    <w:p w14:paraId="20BC224B" w14:textId="40C1C08B" w:rsidR="008A0F2E" w:rsidRPr="00BB6F19" w:rsidRDefault="008A0F2E" w:rsidP="004D7F12">
      <w:pPr>
        <w:pStyle w:val="ListParagraph"/>
        <w:numPr>
          <w:ilvl w:val="1"/>
          <w:numId w:val="27"/>
        </w:numPr>
      </w:pPr>
      <w:r w:rsidRPr="00BB6F19">
        <w:t>VerPedidosCerrados</w:t>
      </w:r>
    </w:p>
    <w:p w14:paraId="12C3DB29" w14:textId="79E8E2F8" w:rsidR="008A0F2E" w:rsidRPr="00BB6F19" w:rsidRDefault="008A0F2E" w:rsidP="004D7F12">
      <w:pPr>
        <w:pStyle w:val="ListParagraph"/>
        <w:numPr>
          <w:ilvl w:val="1"/>
          <w:numId w:val="27"/>
        </w:numPr>
      </w:pPr>
      <w:r w:rsidRPr="00BB6F19">
        <w:t>VerPedidosVerificados</w:t>
      </w:r>
    </w:p>
    <w:p w14:paraId="31E51915" w14:textId="3768F195" w:rsidR="008A0F2E" w:rsidRPr="00BB6F19" w:rsidRDefault="008A0F2E" w:rsidP="004D7F12">
      <w:pPr>
        <w:pStyle w:val="ListParagraph"/>
        <w:numPr>
          <w:ilvl w:val="1"/>
          <w:numId w:val="27"/>
        </w:numPr>
      </w:pPr>
      <w:r w:rsidRPr="00BB6F19">
        <w:t>VerPedidosListos</w:t>
      </w:r>
    </w:p>
    <w:p w14:paraId="7927303B" w14:textId="77777777" w:rsidR="004D7F12" w:rsidRPr="00BB6F19" w:rsidRDefault="004D7F12" w:rsidP="004D7F12">
      <w:pPr>
        <w:pStyle w:val="ListParagraph"/>
      </w:pPr>
    </w:p>
    <w:p w14:paraId="073CBE3E" w14:textId="6F723068" w:rsidR="004D7F12" w:rsidRPr="00BB6F19" w:rsidRDefault="004D7F12" w:rsidP="004D7F12">
      <w:pPr>
        <w:pStyle w:val="ListParagraph"/>
        <w:numPr>
          <w:ilvl w:val="0"/>
          <w:numId w:val="27"/>
        </w:numPr>
        <w:rPr>
          <w:b/>
          <w:bCs/>
        </w:rPr>
      </w:pPr>
      <w:r w:rsidRPr="00BB6F19">
        <w:rPr>
          <w:b/>
          <w:bCs/>
        </w:rPr>
        <w:lastRenderedPageBreak/>
        <w:t>JefeDeCocina:</w:t>
      </w:r>
    </w:p>
    <w:p w14:paraId="4DCDC8B2" w14:textId="6E57FF62" w:rsidR="004D7F12" w:rsidRPr="00BB6F19" w:rsidRDefault="004D7F12" w:rsidP="004D7F12">
      <w:pPr>
        <w:pStyle w:val="ListParagraph"/>
        <w:numPr>
          <w:ilvl w:val="1"/>
          <w:numId w:val="27"/>
        </w:numPr>
      </w:pPr>
      <w:r w:rsidRPr="00BB6F19">
        <w:t>VerPedidos</w:t>
      </w:r>
    </w:p>
    <w:p w14:paraId="697AB295" w14:textId="75EEE69A" w:rsidR="004D7F12" w:rsidRPr="00BB6F19" w:rsidRDefault="004D7F12" w:rsidP="004D7F12">
      <w:pPr>
        <w:pStyle w:val="ListParagraph"/>
        <w:numPr>
          <w:ilvl w:val="1"/>
          <w:numId w:val="27"/>
        </w:numPr>
      </w:pPr>
      <w:r w:rsidRPr="00BB6F19">
        <w:t>VerProductos</w:t>
      </w:r>
    </w:p>
    <w:p w14:paraId="617880BA" w14:textId="47C249FB" w:rsidR="004D7F12" w:rsidRPr="00BB6F19" w:rsidRDefault="004D7F12" w:rsidP="004D7F12">
      <w:pPr>
        <w:pStyle w:val="ListParagraph"/>
        <w:numPr>
          <w:ilvl w:val="1"/>
          <w:numId w:val="27"/>
        </w:numPr>
      </w:pPr>
      <w:r w:rsidRPr="00BB6F19">
        <w:t>VerIngredientes</w:t>
      </w:r>
    </w:p>
    <w:p w14:paraId="39FE7286" w14:textId="5D1D99A7" w:rsidR="004D7F12" w:rsidRPr="00BB6F19" w:rsidRDefault="004D7F12" w:rsidP="004D7F12">
      <w:pPr>
        <w:pStyle w:val="ListParagraph"/>
        <w:numPr>
          <w:ilvl w:val="1"/>
          <w:numId w:val="27"/>
        </w:numPr>
      </w:pPr>
      <w:r w:rsidRPr="00BB6F19">
        <w:t>NotificarPedidoListo</w:t>
      </w:r>
    </w:p>
    <w:p w14:paraId="3773E9F2" w14:textId="7CEFBF28" w:rsidR="004D7F12" w:rsidRPr="00BB6F19" w:rsidRDefault="004D7F12" w:rsidP="004D7F12">
      <w:pPr>
        <w:pStyle w:val="ListParagraph"/>
        <w:numPr>
          <w:ilvl w:val="1"/>
          <w:numId w:val="27"/>
        </w:numPr>
      </w:pPr>
      <w:r w:rsidRPr="00BB6F19">
        <w:t>VerificarPedido</w:t>
      </w:r>
    </w:p>
    <w:p w14:paraId="5DC686AA" w14:textId="34790F32" w:rsidR="004D7F12" w:rsidRPr="00BB6F19" w:rsidRDefault="004D7F12" w:rsidP="004D7F12">
      <w:pPr>
        <w:pStyle w:val="ListParagraph"/>
        <w:numPr>
          <w:ilvl w:val="1"/>
          <w:numId w:val="27"/>
        </w:numPr>
      </w:pPr>
      <w:r w:rsidRPr="00BB6F19">
        <w:t>GenerarComanda</w:t>
      </w:r>
    </w:p>
    <w:p w14:paraId="38FD09EB" w14:textId="1057248C" w:rsidR="004D7F12" w:rsidRPr="00BB6F19" w:rsidRDefault="004D7F12" w:rsidP="004D7F12">
      <w:pPr>
        <w:pStyle w:val="ListParagraph"/>
        <w:numPr>
          <w:ilvl w:val="1"/>
          <w:numId w:val="27"/>
        </w:numPr>
      </w:pPr>
      <w:r w:rsidRPr="00BB6F19">
        <w:t>VerComanda</w:t>
      </w:r>
    </w:p>
    <w:p w14:paraId="7C3D4E01" w14:textId="5B5F5441" w:rsidR="004D7F12" w:rsidRPr="00BB6F19" w:rsidRDefault="004D7F12" w:rsidP="004D7F12">
      <w:pPr>
        <w:pStyle w:val="ListParagraph"/>
        <w:numPr>
          <w:ilvl w:val="1"/>
          <w:numId w:val="27"/>
        </w:numPr>
      </w:pPr>
      <w:r w:rsidRPr="00BB6F19">
        <w:t>GestionarCatalogos</w:t>
      </w:r>
    </w:p>
    <w:p w14:paraId="17A5824C" w14:textId="4E663B42" w:rsidR="004D7F12" w:rsidRPr="00BB6F19" w:rsidRDefault="004D7F12" w:rsidP="004D7F12">
      <w:pPr>
        <w:pStyle w:val="ListParagraph"/>
        <w:numPr>
          <w:ilvl w:val="1"/>
          <w:numId w:val="27"/>
        </w:numPr>
      </w:pPr>
      <w:r w:rsidRPr="00BB6F19">
        <w:t>GestionarPedido</w:t>
      </w:r>
    </w:p>
    <w:p w14:paraId="1FA2A7F3" w14:textId="77B70CD9" w:rsidR="004D7F12" w:rsidRPr="00BB6F19" w:rsidRDefault="004D7F12" w:rsidP="004D7F12">
      <w:pPr>
        <w:pStyle w:val="ListParagraph"/>
        <w:numPr>
          <w:ilvl w:val="1"/>
          <w:numId w:val="27"/>
        </w:numPr>
      </w:pPr>
      <w:r w:rsidRPr="00BB6F19">
        <w:t>GestionarComanda</w:t>
      </w:r>
    </w:p>
    <w:p w14:paraId="398E1353" w14:textId="77777777" w:rsidR="008A0F2E" w:rsidRPr="00BB6F19" w:rsidRDefault="008A0F2E" w:rsidP="008A0F2E">
      <w:pPr>
        <w:pStyle w:val="ListParagraph"/>
        <w:numPr>
          <w:ilvl w:val="1"/>
          <w:numId w:val="27"/>
        </w:numPr>
      </w:pPr>
      <w:r w:rsidRPr="00BB6F19">
        <w:t>VerPedidosRegistrados</w:t>
      </w:r>
    </w:p>
    <w:p w14:paraId="1A882DEC" w14:textId="77777777" w:rsidR="008A0F2E" w:rsidRPr="00BB6F19" w:rsidRDefault="008A0F2E" w:rsidP="008A0F2E">
      <w:pPr>
        <w:pStyle w:val="ListParagraph"/>
        <w:numPr>
          <w:ilvl w:val="1"/>
          <w:numId w:val="27"/>
        </w:numPr>
      </w:pPr>
      <w:r w:rsidRPr="00BB6F19">
        <w:t>VerPedidosEnCurso</w:t>
      </w:r>
    </w:p>
    <w:p w14:paraId="7556773F" w14:textId="77777777" w:rsidR="008A0F2E" w:rsidRPr="00BB6F19" w:rsidRDefault="008A0F2E" w:rsidP="008A0F2E">
      <w:pPr>
        <w:pStyle w:val="ListParagraph"/>
        <w:numPr>
          <w:ilvl w:val="1"/>
          <w:numId w:val="27"/>
        </w:numPr>
      </w:pPr>
      <w:r w:rsidRPr="00BB6F19">
        <w:t>VerPedidosCerrados</w:t>
      </w:r>
    </w:p>
    <w:p w14:paraId="112994CA" w14:textId="77777777" w:rsidR="008A0F2E" w:rsidRPr="00BB6F19" w:rsidRDefault="008A0F2E" w:rsidP="008A0F2E">
      <w:pPr>
        <w:pStyle w:val="ListParagraph"/>
        <w:numPr>
          <w:ilvl w:val="1"/>
          <w:numId w:val="27"/>
        </w:numPr>
      </w:pPr>
      <w:r w:rsidRPr="00BB6F19">
        <w:t>VerPedidosVerificados</w:t>
      </w:r>
    </w:p>
    <w:p w14:paraId="516C0F26" w14:textId="6623F863" w:rsidR="008A0F2E" w:rsidRPr="00BB6F19" w:rsidRDefault="008A0F2E" w:rsidP="008A0F2E">
      <w:pPr>
        <w:pStyle w:val="ListParagraph"/>
        <w:numPr>
          <w:ilvl w:val="1"/>
          <w:numId w:val="27"/>
        </w:numPr>
      </w:pPr>
      <w:r w:rsidRPr="00BB6F19">
        <w:t>VerPedidosListos</w:t>
      </w:r>
    </w:p>
    <w:p w14:paraId="4FED4A6B" w14:textId="77777777" w:rsidR="004D7F12" w:rsidRPr="00BB6F19" w:rsidRDefault="004D7F12" w:rsidP="004D7F12"/>
    <w:p w14:paraId="49EAFD8F" w14:textId="344141AE" w:rsidR="004D7F12" w:rsidRPr="00BB6F19" w:rsidRDefault="004D7F12" w:rsidP="004D7F12">
      <w:pPr>
        <w:pStyle w:val="ListParagraph"/>
        <w:numPr>
          <w:ilvl w:val="0"/>
          <w:numId w:val="27"/>
        </w:numPr>
        <w:rPr>
          <w:b/>
          <w:bCs/>
        </w:rPr>
      </w:pPr>
      <w:r w:rsidRPr="00BB6F19">
        <w:rPr>
          <w:b/>
          <w:bCs/>
        </w:rPr>
        <w:t>Admin:</w:t>
      </w:r>
    </w:p>
    <w:p w14:paraId="72D083EF" w14:textId="49D45903" w:rsidR="004D7F12" w:rsidRPr="00BB6F19" w:rsidRDefault="004D7F12" w:rsidP="004D7F12">
      <w:pPr>
        <w:pStyle w:val="ListParagraph"/>
        <w:numPr>
          <w:ilvl w:val="1"/>
          <w:numId w:val="27"/>
        </w:numPr>
        <w:rPr>
          <w:b/>
          <w:bCs/>
        </w:rPr>
      </w:pPr>
      <w:r w:rsidRPr="00BB6F19">
        <w:rPr>
          <w:b/>
          <w:bCs/>
        </w:rPr>
        <w:t>Cajero</w:t>
      </w:r>
    </w:p>
    <w:p w14:paraId="0BF5A20F" w14:textId="628227F6" w:rsidR="004D7F12" w:rsidRPr="00BB6F19" w:rsidRDefault="004D7F12" w:rsidP="004D7F12">
      <w:pPr>
        <w:pStyle w:val="ListParagraph"/>
        <w:numPr>
          <w:ilvl w:val="1"/>
          <w:numId w:val="27"/>
        </w:numPr>
        <w:rPr>
          <w:b/>
          <w:bCs/>
        </w:rPr>
      </w:pPr>
      <w:r w:rsidRPr="00BB6F19">
        <w:rPr>
          <w:b/>
          <w:bCs/>
        </w:rPr>
        <w:t>JefeDeCocina</w:t>
      </w:r>
    </w:p>
    <w:p w14:paraId="66A88D25" w14:textId="6152D49A" w:rsidR="004D7F12" w:rsidRPr="00BB6F19" w:rsidRDefault="004D7F12" w:rsidP="004D7F12">
      <w:pPr>
        <w:pStyle w:val="ListParagraph"/>
        <w:numPr>
          <w:ilvl w:val="1"/>
          <w:numId w:val="27"/>
        </w:numPr>
      </w:pPr>
      <w:r w:rsidRPr="00BB6F19">
        <w:t>GestorUsuario</w:t>
      </w:r>
    </w:p>
    <w:p w14:paraId="0931BADA" w14:textId="6BD87AA9" w:rsidR="004D7F12" w:rsidRPr="00BB6F19" w:rsidRDefault="004D7F12" w:rsidP="004D7F12">
      <w:pPr>
        <w:pStyle w:val="ListParagraph"/>
        <w:numPr>
          <w:ilvl w:val="1"/>
          <w:numId w:val="27"/>
        </w:numPr>
      </w:pPr>
      <w:r w:rsidRPr="00BB6F19">
        <w:t>GestorPerfil</w:t>
      </w:r>
    </w:p>
    <w:p w14:paraId="2C9F9970" w14:textId="32B9A7C8" w:rsidR="004D7F12" w:rsidRPr="00BB6F19" w:rsidRDefault="004D7F12" w:rsidP="004D7F12">
      <w:pPr>
        <w:pStyle w:val="ListParagraph"/>
        <w:numPr>
          <w:ilvl w:val="1"/>
          <w:numId w:val="27"/>
        </w:numPr>
      </w:pPr>
      <w:r w:rsidRPr="00BB6F19">
        <w:t>GestorIdioma</w:t>
      </w:r>
    </w:p>
    <w:p w14:paraId="51006D49" w14:textId="5494B597" w:rsidR="004D7F12" w:rsidRPr="00BB6F19" w:rsidRDefault="004D7F12" w:rsidP="004D7F12">
      <w:pPr>
        <w:pStyle w:val="ListParagraph"/>
        <w:numPr>
          <w:ilvl w:val="1"/>
          <w:numId w:val="27"/>
        </w:numPr>
      </w:pPr>
      <w:r w:rsidRPr="00BB6F19">
        <w:t>GestionarAdmin</w:t>
      </w:r>
    </w:p>
    <w:p w14:paraId="5BB49709" w14:textId="77777777" w:rsidR="008A0F2E" w:rsidRPr="00BB6F19" w:rsidRDefault="008A0F2E" w:rsidP="008A0F2E"/>
    <w:p w14:paraId="6AA77254" w14:textId="2B09C54C" w:rsidR="008A0F2E" w:rsidRPr="00BB6F19" w:rsidRDefault="008A0F2E" w:rsidP="008A0F2E">
      <w:pPr>
        <w:pStyle w:val="ListParagraph"/>
        <w:numPr>
          <w:ilvl w:val="0"/>
          <w:numId w:val="31"/>
        </w:numPr>
        <w:rPr>
          <w:b/>
          <w:bCs/>
        </w:rPr>
      </w:pPr>
      <w:r w:rsidRPr="00BB6F19">
        <w:rPr>
          <w:b/>
          <w:bCs/>
        </w:rPr>
        <w:t>Cocinero</w:t>
      </w:r>
    </w:p>
    <w:p w14:paraId="06B8333B" w14:textId="1887C567" w:rsidR="008A0F2E" w:rsidRPr="00BB6F19" w:rsidRDefault="008A0F2E" w:rsidP="008A0F2E">
      <w:pPr>
        <w:pStyle w:val="ListParagraph"/>
        <w:numPr>
          <w:ilvl w:val="1"/>
          <w:numId w:val="31"/>
        </w:numPr>
      </w:pPr>
      <w:r w:rsidRPr="00BB6F19">
        <w:t>VerPedidos</w:t>
      </w:r>
    </w:p>
    <w:p w14:paraId="1F0D60DF" w14:textId="03989588" w:rsidR="008A0F2E" w:rsidRPr="00BB6F19" w:rsidRDefault="008A0F2E" w:rsidP="008A0F2E">
      <w:pPr>
        <w:pStyle w:val="ListParagraph"/>
        <w:numPr>
          <w:ilvl w:val="1"/>
          <w:numId w:val="31"/>
        </w:numPr>
      </w:pPr>
      <w:r w:rsidRPr="00BB6F19">
        <w:t>NotificarPedidoListo</w:t>
      </w:r>
    </w:p>
    <w:p w14:paraId="03047043" w14:textId="458BE7AD" w:rsidR="008A0F2E" w:rsidRPr="00BB6F19" w:rsidRDefault="008A0F2E" w:rsidP="008A0F2E">
      <w:pPr>
        <w:pStyle w:val="ListParagraph"/>
        <w:numPr>
          <w:ilvl w:val="1"/>
          <w:numId w:val="31"/>
        </w:numPr>
      </w:pPr>
      <w:r w:rsidRPr="00BB6F19">
        <w:t>VerComanda</w:t>
      </w:r>
    </w:p>
    <w:p w14:paraId="7823F1AC" w14:textId="0D5A6931" w:rsidR="008A0F2E" w:rsidRPr="00BB6F19" w:rsidRDefault="008A0F2E" w:rsidP="008A0F2E">
      <w:pPr>
        <w:pStyle w:val="ListParagraph"/>
        <w:numPr>
          <w:ilvl w:val="1"/>
          <w:numId w:val="31"/>
        </w:numPr>
      </w:pPr>
      <w:r w:rsidRPr="00BB6F19">
        <w:t>GestionarPedido</w:t>
      </w:r>
    </w:p>
    <w:p w14:paraId="7BF07791" w14:textId="34B8E243" w:rsidR="008A0F2E" w:rsidRPr="00BB6F19" w:rsidRDefault="008A0F2E" w:rsidP="008A0F2E">
      <w:pPr>
        <w:pStyle w:val="ListParagraph"/>
        <w:numPr>
          <w:ilvl w:val="1"/>
          <w:numId w:val="31"/>
        </w:numPr>
      </w:pPr>
      <w:r w:rsidRPr="00BB6F19">
        <w:t>GestionarComanda</w:t>
      </w:r>
    </w:p>
    <w:p w14:paraId="58CA4D32" w14:textId="6BD1796B" w:rsidR="008A0F2E" w:rsidRPr="00BB6F19" w:rsidRDefault="008A0F2E" w:rsidP="008A0F2E">
      <w:pPr>
        <w:pStyle w:val="ListParagraph"/>
        <w:numPr>
          <w:ilvl w:val="1"/>
          <w:numId w:val="31"/>
        </w:numPr>
      </w:pPr>
      <w:r w:rsidRPr="00BB6F19">
        <w:t>VerPedidosEnCurso</w:t>
      </w:r>
    </w:p>
    <w:p w14:paraId="74566EB9" w14:textId="77777777" w:rsidR="004D7F12" w:rsidRPr="00BB6F19" w:rsidRDefault="004D7F12" w:rsidP="004D7F12"/>
    <w:p w14:paraId="7BAEC91F" w14:textId="4CEB785A" w:rsidR="004D7F12" w:rsidRPr="00BB6F19" w:rsidRDefault="00D66B18" w:rsidP="004D7F12">
      <w:pPr>
        <w:ind w:firstLine="709"/>
      </w:pPr>
      <w:r w:rsidRPr="00BB6F19">
        <w:t>El grupo “Encargado”</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75" w:name="_Toc176820752"/>
      <w:r w:rsidRPr="00BB6F19">
        <w:lastRenderedPageBreak/>
        <w:t>Diagrama de clases</w:t>
      </w:r>
      <w:bookmarkEnd w:id="75"/>
    </w:p>
    <w:p w14:paraId="565623F2" w14:textId="3F795A00" w:rsidR="0064547E" w:rsidRPr="00BB6F19" w:rsidRDefault="009668A2" w:rsidP="004D7F12">
      <w:r w:rsidRPr="00BB6F19">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76" w:name="_Toc176820753"/>
      <w:r w:rsidRPr="00BB6F19">
        <w:lastRenderedPageBreak/>
        <w:t>DER</w:t>
      </w:r>
      <w:bookmarkEnd w:id="76"/>
    </w:p>
    <w:p w14:paraId="5C54FF15" w14:textId="5E716F00" w:rsidR="006B090A" w:rsidRPr="00BB6F19" w:rsidRDefault="009668A2" w:rsidP="0064547E">
      <w:r w:rsidRPr="00BB6F19">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77" w:name="_Toc176820754"/>
      <w:r w:rsidRPr="00BB6F19">
        <w:lastRenderedPageBreak/>
        <w:t>T05. Gestión de Múltiples Idiomas</w:t>
      </w:r>
      <w:bookmarkEnd w:id="77"/>
    </w:p>
    <w:p w14:paraId="2851E43C" w14:textId="77777777" w:rsidR="006B090A" w:rsidRPr="00BB6F19" w:rsidRDefault="006B090A" w:rsidP="006B090A">
      <w:pPr>
        <w:pStyle w:val="Heading2"/>
      </w:pPr>
      <w:bookmarkStart w:id="78" w:name="_Toc176820755"/>
      <w:r w:rsidRPr="00BB6F19">
        <w:t>Objetivo</w:t>
      </w:r>
      <w:bookmarkEnd w:id="78"/>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79" w:name="_Toc176820756"/>
      <w:r w:rsidRPr="00BB6F19">
        <w:t>Descripción detallada de cómo funciona</w:t>
      </w:r>
      <w:bookmarkEnd w:id="79"/>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grafica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observer por medio de la interfaz </w:t>
      </w:r>
      <w:r w:rsidRPr="00BB6F19">
        <w:rPr>
          <w:b/>
          <w:bCs/>
        </w:rPr>
        <w:t>IIdiomaObserver</w:t>
      </w:r>
      <w:r w:rsidRPr="00BB6F19">
        <w:t xml:space="preserve">, la cual es implementada por cada formulario del sistema. En este caso, el papel del observado lo maneja el </w:t>
      </w:r>
      <w:r w:rsidRPr="00BB6F19">
        <w:rPr>
          <w:b/>
          <w:bCs/>
        </w:rPr>
        <w:t>SessionManager</w:t>
      </w:r>
      <w:r w:rsidRPr="00BB6F19">
        <w:t xml:space="preserve"> implementando los métodos:</w:t>
      </w:r>
    </w:p>
    <w:p w14:paraId="3096A194" w14:textId="7B195A05" w:rsidR="00670A2E" w:rsidRPr="00BB6F19" w:rsidRDefault="00670A2E" w:rsidP="00670A2E">
      <w:pPr>
        <w:pStyle w:val="ListParagraph"/>
        <w:numPr>
          <w:ilvl w:val="0"/>
          <w:numId w:val="31"/>
        </w:numPr>
      </w:pPr>
      <w:r w:rsidRPr="00BB6F19">
        <w:rPr>
          <w:b/>
          <w:bCs/>
        </w:rPr>
        <w:t xml:space="preserve">SuscribirObservador </w:t>
      </w:r>
      <w:r w:rsidRPr="00BB6F19">
        <w:t>(IIdiomaObserver): void</w:t>
      </w:r>
    </w:p>
    <w:p w14:paraId="5E2410B1" w14:textId="169F6715" w:rsidR="00670A2E" w:rsidRPr="00BB6F19" w:rsidRDefault="00670A2E" w:rsidP="00670A2E">
      <w:pPr>
        <w:pStyle w:val="ListParagraph"/>
        <w:numPr>
          <w:ilvl w:val="0"/>
          <w:numId w:val="31"/>
        </w:numPr>
      </w:pPr>
      <w:r w:rsidRPr="00BB6F19">
        <w:rPr>
          <w:b/>
          <w:bCs/>
        </w:rPr>
        <w:t xml:space="preserve">DesuscribirObservador </w:t>
      </w:r>
      <w:r w:rsidRPr="00BB6F19">
        <w:t>(IIdiomaObserver): void</w:t>
      </w:r>
    </w:p>
    <w:p w14:paraId="7C9427F6" w14:textId="7C424E71" w:rsidR="00670A2E" w:rsidRPr="00BB6F19" w:rsidRDefault="00670A2E" w:rsidP="00670A2E">
      <w:pPr>
        <w:pStyle w:val="ListParagraph"/>
        <w:numPr>
          <w:ilvl w:val="0"/>
          <w:numId w:val="31"/>
        </w:numPr>
      </w:pPr>
      <w:r w:rsidRPr="00BB6F19">
        <w:rPr>
          <w:b/>
          <w:bCs/>
        </w:rPr>
        <w:t xml:space="preserve">Notificar </w:t>
      </w:r>
      <w:r w:rsidRPr="00BB6F19">
        <w:t>(IIdioma): void</w:t>
      </w:r>
    </w:p>
    <w:p w14:paraId="66C65A8A" w14:textId="16C83FA3" w:rsidR="00670A2E" w:rsidRPr="00BB6F19" w:rsidRDefault="00670A2E" w:rsidP="00670A2E">
      <w:pPr>
        <w:pStyle w:val="ListParagraph"/>
        <w:numPr>
          <w:ilvl w:val="0"/>
          <w:numId w:val="31"/>
        </w:numPr>
      </w:pPr>
      <w:r w:rsidRPr="00BB6F19">
        <w:rPr>
          <w:b/>
          <w:bCs/>
        </w:rPr>
        <w:t xml:space="preserve">CambiarIdioma </w:t>
      </w:r>
      <w:r w:rsidRPr="00BB6F19">
        <w:t>(IIdioma): void</w:t>
      </w:r>
    </w:p>
    <w:p w14:paraId="3611E41C" w14:textId="48710357" w:rsidR="00670A2E" w:rsidRPr="00BB6F19" w:rsidRDefault="005317D5" w:rsidP="005317D5">
      <w:pPr>
        <w:ind w:firstLine="360"/>
      </w:pPr>
      <w:r w:rsidRPr="00BB6F19">
        <w:t xml:space="preserve">Al cargar el form principal, este verifica si el usuario está loggeado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El cambio de idioma se maneja de forma dinámica por medio del menú del form principal. A la opcion “</w:t>
      </w:r>
      <w:r w:rsidRPr="00BB6F19">
        <w:rPr>
          <w:b/>
          <w:bCs/>
        </w:rPr>
        <w:t>Cambiar idioma</w:t>
      </w:r>
      <w:r w:rsidRPr="00BB6F19">
        <w:t xml:space="preserve">” se le agrega en tiempo de ejecución la lista de idiomas guardados en base de datos, y al seleccionar alguno, el </w:t>
      </w:r>
      <w:r w:rsidRPr="00BB6F19">
        <w:rPr>
          <w:b/>
          <w:bCs/>
        </w:rPr>
        <w:t>SessionManager</w:t>
      </w:r>
      <w:r w:rsidRPr="00BB6F19">
        <w:t xml:space="preserve"> notifica a cada form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80" w:name="_Toc176820757"/>
      <w:r w:rsidRPr="00BB6F19">
        <w:lastRenderedPageBreak/>
        <w:t>Diagrama de clases</w:t>
      </w:r>
      <w:bookmarkEnd w:id="80"/>
    </w:p>
    <w:p w14:paraId="108C2138" w14:textId="77777777" w:rsidR="005317D5" w:rsidRPr="00BB6F19" w:rsidRDefault="005317D5" w:rsidP="00256F5C"/>
    <w:p w14:paraId="165146B9" w14:textId="702AE8A4" w:rsidR="005317D5" w:rsidRPr="00BB6F19" w:rsidRDefault="00256F5C" w:rsidP="00256F5C">
      <w:r w:rsidRPr="00BB6F19">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84">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81" w:name="_Toc176820758"/>
      <w:r w:rsidRPr="00BB6F19">
        <w:lastRenderedPageBreak/>
        <w:t>DER</w:t>
      </w:r>
      <w:bookmarkEnd w:id="81"/>
    </w:p>
    <w:p w14:paraId="18305247" w14:textId="77777777" w:rsidR="005317D5" w:rsidRPr="00BB6F19" w:rsidRDefault="005317D5" w:rsidP="005317D5"/>
    <w:p w14:paraId="4329B7E7" w14:textId="5CA6F3E0" w:rsidR="005317D5" w:rsidRPr="00BB6F19" w:rsidRDefault="00843B8F" w:rsidP="005317D5">
      <w:r w:rsidRPr="00BB6F19">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82" w:name="_Toc176820759"/>
      <w:r w:rsidRPr="00BB6F19">
        <w:lastRenderedPageBreak/>
        <w:t>T06. Gestión de Bitácora y Control de cambios</w:t>
      </w:r>
      <w:bookmarkEnd w:id="82"/>
    </w:p>
    <w:p w14:paraId="442F192B" w14:textId="5BB750F9" w:rsidR="00FF0982" w:rsidRPr="00BB6F19" w:rsidRDefault="00FF0982" w:rsidP="00FF0982">
      <w:pPr>
        <w:pStyle w:val="Heading2"/>
      </w:pPr>
      <w:bookmarkStart w:id="83" w:name="_Toc176820760"/>
      <w:r w:rsidRPr="00BB6F19">
        <w:t>T06a. Gestión de Bitácora</w:t>
      </w:r>
      <w:bookmarkEnd w:id="83"/>
    </w:p>
    <w:p w14:paraId="64F6B5B2" w14:textId="643190CA" w:rsidR="00A61646" w:rsidRPr="00BB6F19" w:rsidRDefault="00A61646" w:rsidP="00A61646">
      <w:pPr>
        <w:pStyle w:val="Heading3"/>
      </w:pPr>
      <w:r w:rsidRPr="00BB6F19">
        <w:t>Registro de eventos</w:t>
      </w:r>
      <w:r w:rsidR="00090885" w:rsidRPr="00BB6F19">
        <w:t xml:space="preserve"> (Backend)</w:t>
      </w:r>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bookmarkStart w:id="84" w:name="_Toc176820762"/>
      <w:r w:rsidRPr="00BB6F19">
        <w:t>Descripción detallada de cómo funciona</w:t>
      </w:r>
      <w:bookmarkEnd w:id="84"/>
    </w:p>
    <w:p w14:paraId="2F76084B" w14:textId="2CE3233A" w:rsidR="00A61646" w:rsidRPr="00BB6F19" w:rsidRDefault="00A61646" w:rsidP="00A61646">
      <w:pPr>
        <w:pStyle w:val="ListParagraph"/>
        <w:numPr>
          <w:ilvl w:val="0"/>
          <w:numId w:val="36"/>
        </w:numPr>
      </w:pPr>
      <w:r w:rsidRPr="00BB6F19">
        <w:t>Un usuario realiza una acción sensible sobre el sistema.</w:t>
      </w:r>
    </w:p>
    <w:p w14:paraId="5E28ED07" w14:textId="71F897DA" w:rsidR="00A61646" w:rsidRPr="00BB6F19" w:rsidRDefault="00A61646" w:rsidP="00A61646">
      <w:pPr>
        <w:pStyle w:val="ListParagraph"/>
        <w:numPr>
          <w:ilvl w:val="0"/>
          <w:numId w:val="36"/>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rsidP="00A61646">
      <w:pPr>
        <w:pStyle w:val="ListParagraph"/>
        <w:numPr>
          <w:ilvl w:val="0"/>
          <w:numId w:val="36"/>
        </w:numPr>
      </w:pPr>
      <w:r w:rsidRPr="00BB6F19">
        <w:t>El sistema guarda automáticamente este registro en una tabla destinada a fines de control y auditoria, ningún otro proceso opera sobre ella para dar veracidad a los datos.</w:t>
      </w:r>
    </w:p>
    <w:p w14:paraId="30127DF6" w14:textId="419A19A2" w:rsidR="00C927AF" w:rsidRPr="00BB6F19" w:rsidRDefault="00C927AF" w:rsidP="00C927AF">
      <w:r w:rsidRPr="00BB6F19">
        <w:br w:type="page"/>
      </w:r>
    </w:p>
    <w:p w14:paraId="7043DE25" w14:textId="2F95BEC0" w:rsidR="0004625D" w:rsidRPr="00BB6F19" w:rsidRDefault="0004625D" w:rsidP="0004625D">
      <w:pPr>
        <w:pStyle w:val="Heading4"/>
      </w:pPr>
      <w:r w:rsidRPr="00BB6F19">
        <w:lastRenderedPageBreak/>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C21A5ED" w:rsidR="00C927AF" w:rsidRPr="00BB6F19" w:rsidRDefault="00C927AF" w:rsidP="00C927AF">
      <w:r w:rsidRPr="00BB6F19">
        <w:drawing>
          <wp:inline distT="0" distB="0" distL="0" distR="0" wp14:anchorId="01E72488" wp14:editId="62E01495">
            <wp:extent cx="5760085" cy="3684270"/>
            <wp:effectExtent l="0" t="0" r="0" b="0"/>
            <wp:docPr id="194774147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1474" name="Picture 2" descr="A diagram of a projec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368427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bookmarkStart w:id="85" w:name="_Toc176820763"/>
      <w:r w:rsidRPr="00BB6F19">
        <w:lastRenderedPageBreak/>
        <w:t>Diagrama de clases</w:t>
      </w:r>
      <w:bookmarkEnd w:id="85"/>
    </w:p>
    <w:p w14:paraId="73DB2E2D" w14:textId="2936DBEE" w:rsidR="00C927AF" w:rsidRPr="00BB6F19" w:rsidRDefault="00680CA4" w:rsidP="00C927AF">
      <w:r w:rsidRPr="00BB6F19">
        <w:drawing>
          <wp:inline distT="0" distB="0" distL="0" distR="0" wp14:anchorId="38A00BCF" wp14:editId="5627C8DD">
            <wp:extent cx="5760085" cy="3594100"/>
            <wp:effectExtent l="0" t="0" r="0" b="6350"/>
            <wp:docPr id="93725573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5739" name="Picture 4" descr="A screen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3594100"/>
                    </a:xfrm>
                    <a:prstGeom prst="rect">
                      <a:avLst/>
                    </a:prstGeom>
                  </pic:spPr>
                </pic:pic>
              </a:graphicData>
            </a:graphic>
          </wp:inline>
        </w:drawing>
      </w:r>
    </w:p>
    <w:p w14:paraId="6574C9A7" w14:textId="0F82613A" w:rsidR="00FF0982" w:rsidRPr="00BB6F19" w:rsidRDefault="00FF0982" w:rsidP="00090885">
      <w:pPr>
        <w:pStyle w:val="Heading4"/>
      </w:pPr>
      <w:bookmarkStart w:id="86" w:name="_Toc176820764"/>
      <w:r w:rsidRPr="00BB6F19">
        <w:t>DER</w:t>
      </w:r>
      <w:bookmarkEnd w:id="86"/>
    </w:p>
    <w:p w14:paraId="3F53C4AE" w14:textId="639B792C" w:rsidR="004276B7" w:rsidRPr="00BB6F19" w:rsidRDefault="00AC55F8" w:rsidP="00AC55F8">
      <w:pPr>
        <w:jc w:val="center"/>
      </w:pPr>
      <w:r w:rsidRPr="00BB6F19">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88">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r w:rsidRPr="00BB6F19">
        <w:lastRenderedPageBreak/>
        <w:t>Auditoria de eventos (Frontend)</w:t>
      </w:r>
    </w:p>
    <w:p w14:paraId="3B3106CE" w14:textId="0CEC6752" w:rsidR="00680CA4" w:rsidRPr="00BB6F19" w:rsidRDefault="00680CA4" w:rsidP="00680CA4">
      <w:pPr>
        <w:ind w:firstLine="709"/>
      </w:pPr>
      <w:r w:rsidRPr="00BB6F19">
        <w:t xml:space="preserve">La bitácora de eventos tiene como finalidad poder realizar auditorías de los eventos. </w:t>
      </w:r>
      <w:r w:rsidRPr="00BB6F19">
        <w:t xml:space="preserve">Donde </w:t>
      </w:r>
      <w:r w:rsidRPr="00BB6F19">
        <w:t xml:space="preserve">los únicos usuarios con acceso a estos registros serán </w:t>
      </w:r>
      <w:r w:rsidRPr="00BB6F19">
        <w:t>los administradores</w:t>
      </w:r>
      <w:r w:rsidRPr="00BB6F19">
        <w:t>, y en los que solamente podrán realizar operaciones de consultas en una pantalla</w:t>
      </w:r>
      <w:r w:rsidRPr="00BB6F19">
        <w:t>.</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rsidP="00680CA4">
      <w:pPr>
        <w:pStyle w:val="ListParagraph"/>
        <w:numPr>
          <w:ilvl w:val="0"/>
          <w:numId w:val="38"/>
        </w:numPr>
      </w:pPr>
      <w:r w:rsidRPr="00BB6F19">
        <w:t>El administrador ingresa al módulo de Bitácora de eventos.</w:t>
      </w:r>
    </w:p>
    <w:p w14:paraId="173F401C" w14:textId="3798E380" w:rsidR="00680CA4" w:rsidRPr="00BB6F19" w:rsidRDefault="00680CA4" w:rsidP="00680CA4">
      <w:pPr>
        <w:pStyle w:val="ListParagraph"/>
        <w:numPr>
          <w:ilvl w:val="0"/>
          <w:numId w:val="38"/>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rsidP="00680CA4">
      <w:pPr>
        <w:pStyle w:val="ListParagraph"/>
        <w:numPr>
          <w:ilvl w:val="0"/>
          <w:numId w:val="38"/>
        </w:numPr>
      </w:pPr>
      <w:r w:rsidRPr="00BB6F19">
        <w:t>El administrador podrá aplicar filtro</w:t>
      </w:r>
      <w:r w:rsidR="00C05866" w:rsidRPr="00BB6F19">
        <w:t>s en base a las siguientes opciones:</w:t>
      </w:r>
    </w:p>
    <w:p w14:paraId="73080A8E" w14:textId="4EFD224A" w:rsidR="00C05866" w:rsidRPr="00BB6F19" w:rsidRDefault="00C05866" w:rsidP="00C05866">
      <w:pPr>
        <w:pStyle w:val="ListParagraph"/>
        <w:numPr>
          <w:ilvl w:val="1"/>
          <w:numId w:val="38"/>
        </w:numPr>
      </w:pPr>
      <w:r w:rsidRPr="00BB6F19">
        <w:t>Fecha de inicio</w:t>
      </w:r>
    </w:p>
    <w:p w14:paraId="47F22EBF" w14:textId="500E6912" w:rsidR="00C05866" w:rsidRPr="00BB6F19" w:rsidRDefault="00C05866" w:rsidP="00C05866">
      <w:pPr>
        <w:pStyle w:val="ListParagraph"/>
        <w:numPr>
          <w:ilvl w:val="1"/>
          <w:numId w:val="38"/>
        </w:numPr>
      </w:pPr>
      <w:r w:rsidRPr="00BB6F19">
        <w:t>Fecha de fin</w:t>
      </w:r>
    </w:p>
    <w:p w14:paraId="152ABEBB" w14:textId="70616B0E" w:rsidR="00C05866" w:rsidRPr="00BB6F19" w:rsidRDefault="00C05866" w:rsidP="00C05866">
      <w:pPr>
        <w:pStyle w:val="ListParagraph"/>
        <w:numPr>
          <w:ilvl w:val="1"/>
          <w:numId w:val="38"/>
        </w:numPr>
      </w:pPr>
      <w:r w:rsidRPr="00BB6F19">
        <w:t>Usuario</w:t>
      </w:r>
    </w:p>
    <w:p w14:paraId="274AE8B9" w14:textId="65ED0BAB" w:rsidR="00C05866" w:rsidRPr="00BB6F19" w:rsidRDefault="00C05866" w:rsidP="00C05866">
      <w:pPr>
        <w:pStyle w:val="ListParagraph"/>
        <w:numPr>
          <w:ilvl w:val="1"/>
          <w:numId w:val="38"/>
        </w:numPr>
      </w:pPr>
      <w:r w:rsidRPr="00BB6F19">
        <w:t>Modulo</w:t>
      </w:r>
    </w:p>
    <w:p w14:paraId="704F0E22" w14:textId="5BA0FC7E" w:rsidR="00C05866" w:rsidRPr="00BB6F19" w:rsidRDefault="00C05866" w:rsidP="00C05866">
      <w:pPr>
        <w:pStyle w:val="ListParagraph"/>
        <w:numPr>
          <w:ilvl w:val="1"/>
          <w:numId w:val="38"/>
        </w:numPr>
      </w:pPr>
      <w:r w:rsidRPr="00BB6F19">
        <w:t>Operación</w:t>
      </w:r>
    </w:p>
    <w:p w14:paraId="04A59AB0" w14:textId="18A216BB" w:rsidR="00C05866" w:rsidRPr="00BB6F19" w:rsidRDefault="00C05866" w:rsidP="00C05866">
      <w:pPr>
        <w:pStyle w:val="ListParagraph"/>
        <w:numPr>
          <w:ilvl w:val="1"/>
          <w:numId w:val="38"/>
        </w:numPr>
      </w:pPr>
      <w:r w:rsidRPr="00BB6F19">
        <w:t>Criticidad</w:t>
      </w:r>
    </w:p>
    <w:p w14:paraId="7337A246" w14:textId="427CC926" w:rsidR="00C05866" w:rsidRPr="00BB6F19" w:rsidRDefault="00C05866" w:rsidP="00C05866">
      <w:pPr>
        <w:pStyle w:val="ListParagraph"/>
        <w:numPr>
          <w:ilvl w:val="0"/>
          <w:numId w:val="38"/>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rsidP="00C05866">
      <w:pPr>
        <w:pStyle w:val="ListParagraph"/>
        <w:numPr>
          <w:ilvl w:val="0"/>
          <w:numId w:val="38"/>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89">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364BD4">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364BD4">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364BD4">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364BD4">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364BD4">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364BD4">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364BD4">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364BD4">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364BD4">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rsidP="00D9564B">
            <w:pPr>
              <w:numPr>
                <w:ilvl w:val="0"/>
                <w:numId w:val="39"/>
              </w:numPr>
              <w:spacing w:after="160" w:line="259" w:lineRule="auto"/>
            </w:pPr>
            <w:r w:rsidRPr="00BB6F19">
              <w:t>El administrador ingresa al módulo de Bitácora de eventos.</w:t>
            </w:r>
          </w:p>
          <w:p w14:paraId="2B564FF3" w14:textId="3B2110EC" w:rsidR="00D9564B" w:rsidRPr="00BB6F19" w:rsidRDefault="00D9564B" w:rsidP="00D9564B">
            <w:pPr>
              <w:numPr>
                <w:ilvl w:val="0"/>
                <w:numId w:val="39"/>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rsidP="00D9564B">
            <w:pPr>
              <w:numPr>
                <w:ilvl w:val="0"/>
                <w:numId w:val="39"/>
              </w:numPr>
              <w:spacing w:after="160" w:line="259" w:lineRule="auto"/>
            </w:pPr>
            <w:r w:rsidRPr="00BB6F19">
              <w:t>El administrador aplica los filtros que desee y selecciona “consultar”.</w:t>
            </w:r>
          </w:p>
          <w:p w14:paraId="786DBCB6" w14:textId="1F948829" w:rsidR="00D9564B" w:rsidRPr="00D9564B" w:rsidRDefault="00CD77CC" w:rsidP="00CD77CC">
            <w:pPr>
              <w:numPr>
                <w:ilvl w:val="0"/>
                <w:numId w:val="39"/>
              </w:numPr>
              <w:spacing w:after="160" w:line="259" w:lineRule="auto"/>
            </w:pPr>
            <w:r w:rsidRPr="00BB6F19">
              <w:t>El sistema muestra los registros que coincidan con los filtros aplicados.</w:t>
            </w:r>
          </w:p>
        </w:tc>
      </w:tr>
      <w:tr w:rsidR="00D9564B" w:rsidRPr="00D9564B" w14:paraId="55668575" w14:textId="77777777" w:rsidTr="00364BD4">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rsidP="00CD77CC">
            <w:pPr>
              <w:numPr>
                <w:ilvl w:val="1"/>
                <w:numId w:val="39"/>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364BD4">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90">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70F2E2C0" w:rsidR="00184CB7" w:rsidRPr="00BB6F19" w:rsidRDefault="0054393E" w:rsidP="00184CB7">
      <w:r w:rsidRPr="00BB6F19">
        <w:drawing>
          <wp:inline distT="0" distB="0" distL="0" distR="0" wp14:anchorId="30F1E3ED" wp14:editId="3E77EF43">
            <wp:extent cx="5760085" cy="4520565"/>
            <wp:effectExtent l="0" t="0" r="0" b="0"/>
            <wp:docPr id="886339702"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9702" name="Picture 7" descr="A diagram of a computer program&#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60085" cy="452056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bookmarkStart w:id="87" w:name="_Toc176820765"/>
      <w:r w:rsidRPr="00BB6F19">
        <w:lastRenderedPageBreak/>
        <w:t>GUI</w:t>
      </w:r>
      <w:bookmarkEnd w:id="87"/>
    </w:p>
    <w:p w14:paraId="5A468F6F" w14:textId="480B542D" w:rsidR="00FF0982" w:rsidRPr="00BB6F19" w:rsidRDefault="00AF394B" w:rsidP="00FF0982">
      <w:r w:rsidRPr="00BB6F19">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93"/>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88" w:name="_Toc176820766"/>
      <w:r w:rsidRPr="00BB6F19">
        <w:t>T06b. Control de cambios</w:t>
      </w:r>
      <w:bookmarkEnd w:id="88"/>
    </w:p>
    <w:p w14:paraId="73F4C9EF" w14:textId="6E596069" w:rsidR="00BB6F19" w:rsidRPr="00BB6F19" w:rsidRDefault="00BB6F19" w:rsidP="00BB6F19">
      <w:pPr>
        <w:pStyle w:val="Heading3"/>
      </w:pPr>
      <w:r w:rsidRPr="00BB6F19">
        <w:t>Registro de cambios (Backend)</w:t>
      </w:r>
    </w:p>
    <w:p w14:paraId="76F7FC98" w14:textId="3596B4B9" w:rsidR="00BB6F19" w:rsidRDefault="00BB6F19" w:rsidP="00BB6F19">
      <w:pPr>
        <w:pStyle w:val="Heading4"/>
      </w:pPr>
      <w:r w:rsidRPr="00BB6F19">
        <w:t>Descripción detallada de cómo funciona</w:t>
      </w:r>
    </w:p>
    <w:p w14:paraId="27085030" w14:textId="77777777" w:rsidR="00BB6F19" w:rsidRPr="00BB6F19" w:rsidRDefault="00BB6F19" w:rsidP="00BB6F19">
      <w:pPr>
        <w:pStyle w:val="ListParagraph"/>
        <w:numPr>
          <w:ilvl w:val="0"/>
          <w:numId w:val="40"/>
        </w:numPr>
      </w:pPr>
    </w:p>
    <w:p w14:paraId="0383D1EA" w14:textId="5AEEDC85" w:rsidR="00BB6F19" w:rsidRPr="00BB6F19" w:rsidRDefault="00BB6F19" w:rsidP="00BB6F19">
      <w:pPr>
        <w:pStyle w:val="Heading4"/>
      </w:pPr>
      <w:r>
        <w:t>Aplicación</w:t>
      </w:r>
      <w:r w:rsidRPr="00BB6F19">
        <w:t xml:space="preserve"> de triggers para guardar los cambios.</w:t>
      </w:r>
    </w:p>
    <w:p w14:paraId="012AE158" w14:textId="5702ED24" w:rsidR="00BB6F19" w:rsidRPr="00BB6F19" w:rsidRDefault="00BB6F19" w:rsidP="00BB6F19">
      <w:pPr>
        <w:pStyle w:val="Heading4"/>
      </w:pPr>
      <w:r w:rsidRPr="00BB6F19">
        <w:t>Diagrama de actividad</w:t>
      </w:r>
    </w:p>
    <w:p w14:paraId="741B7A99" w14:textId="77777777" w:rsidR="00BB6F19" w:rsidRDefault="00BB6F19" w:rsidP="00BB6F19"/>
    <w:p w14:paraId="1D7CBF93" w14:textId="05D32E4E" w:rsidR="00BB6F19" w:rsidRDefault="00BB6F19" w:rsidP="00BB6F19">
      <w:pPr>
        <w:pStyle w:val="Heading3"/>
      </w:pPr>
      <w:r>
        <w:t>Auditoria de cambios (Frontend)</w:t>
      </w:r>
    </w:p>
    <w:p w14:paraId="615F1CA3" w14:textId="355EF317" w:rsidR="00BB6F19" w:rsidRDefault="00BB6F19" w:rsidP="00BB6F19">
      <w:pPr>
        <w:pStyle w:val="Heading4"/>
      </w:pPr>
      <w:r>
        <w:t>Descripción detalla de cómo funciona</w:t>
      </w:r>
    </w:p>
    <w:p w14:paraId="5EF0332C" w14:textId="21AC99F4" w:rsidR="00BB6F19" w:rsidRDefault="00BB6F19" w:rsidP="00BB6F19">
      <w:pPr>
        <w:pStyle w:val="Heading4"/>
      </w:pPr>
      <w:r>
        <w:t>Diagrama del caso de uso</w:t>
      </w:r>
    </w:p>
    <w:p w14:paraId="538A82E9" w14:textId="60E5CE98" w:rsidR="00BB6F19" w:rsidRDefault="00BB6F19" w:rsidP="00BB6F19">
      <w:pPr>
        <w:pStyle w:val="Heading4"/>
      </w:pPr>
      <w:r>
        <w:t>Especificación del caso de uso</w:t>
      </w:r>
    </w:p>
    <w:p w14:paraId="411A2020" w14:textId="0690C614" w:rsidR="00BB6F19" w:rsidRDefault="00BB6F19" w:rsidP="00BB6F19">
      <w:pPr>
        <w:pStyle w:val="Heading4"/>
      </w:pPr>
      <w:r>
        <w:t>Diagrama de secuencia</w:t>
      </w:r>
    </w:p>
    <w:p w14:paraId="06A9DBA4" w14:textId="027B12C8" w:rsidR="00BB6F19" w:rsidRDefault="00BB6F19" w:rsidP="00BB6F19">
      <w:pPr>
        <w:pStyle w:val="Heading4"/>
      </w:pPr>
      <w:r>
        <w:t>Diagrama de clases</w:t>
      </w:r>
    </w:p>
    <w:p w14:paraId="0CCEBEFA" w14:textId="76598E17" w:rsidR="00BB6F19" w:rsidRDefault="00BB6F19" w:rsidP="00BB6F19">
      <w:pPr>
        <w:pStyle w:val="Heading4"/>
      </w:pPr>
      <w:r>
        <w:t>DER</w:t>
      </w:r>
    </w:p>
    <w:p w14:paraId="5B765B8E" w14:textId="1E4EDD38" w:rsidR="00BB6F19" w:rsidRPr="00BB6F19" w:rsidRDefault="00BB6F19" w:rsidP="00BB6F19">
      <w:pPr>
        <w:pStyle w:val="Heading4"/>
      </w:pPr>
      <w:r>
        <w:t>GUI</w:t>
      </w:r>
    </w:p>
    <w:p w14:paraId="45E26A24" w14:textId="77777777" w:rsidR="00BB6F19" w:rsidRDefault="00BB6F19" w:rsidP="00BB6F19"/>
    <w:p w14:paraId="446946ED" w14:textId="15D2D24F" w:rsidR="00C43D76" w:rsidRDefault="00C43D76">
      <w:r>
        <w:br w:type="page"/>
      </w:r>
    </w:p>
    <w:p w14:paraId="53DADCDE" w14:textId="0339948B" w:rsidR="00C43D76" w:rsidRDefault="00C43D76" w:rsidP="00C43D76">
      <w:pPr>
        <w:pStyle w:val="Heading1"/>
      </w:pPr>
      <w:r>
        <w:lastRenderedPageBreak/>
        <w:t>T07. Gestión de respaldos</w:t>
      </w:r>
    </w:p>
    <w:p w14:paraId="73964C64" w14:textId="186D6371" w:rsidR="00C43D76" w:rsidRDefault="00052671" w:rsidP="00C43D76">
      <w:pPr>
        <w:pStyle w:val="Heading2"/>
      </w:pPr>
      <w:r>
        <w:t>Descripción</w:t>
      </w:r>
      <w:r w:rsidR="00C43D76">
        <w:t xml:space="preserve"> detallada de </w:t>
      </w:r>
      <w:r>
        <w:t>cómo</w:t>
      </w:r>
      <w:r w:rsidR="00C43D76">
        <w:t xml:space="preserve"> funciona</w:t>
      </w:r>
    </w:p>
    <w:p w14:paraId="4D9A03BD" w14:textId="7CC34712" w:rsidR="000C5925" w:rsidRDefault="00524C0A" w:rsidP="000C5925">
      <w:pPr>
        <w:pStyle w:val="ListParagraph"/>
        <w:numPr>
          <w:ilvl w:val="0"/>
          <w:numId w:val="42"/>
        </w:numPr>
      </w:pPr>
      <w:r>
        <w:t xml:space="preserve">El administrador ingresa al menú </w:t>
      </w:r>
      <w:r w:rsidRPr="00524C0A">
        <w:t>“</w:t>
      </w:r>
      <w:r>
        <w:t>Administrador”.</w:t>
      </w:r>
    </w:p>
    <w:p w14:paraId="66A93D54" w14:textId="4F61EBD8" w:rsidR="00524C0A" w:rsidRDefault="00524C0A" w:rsidP="000C5925">
      <w:pPr>
        <w:pStyle w:val="ListParagraph"/>
        <w:numPr>
          <w:ilvl w:val="0"/>
          <w:numId w:val="42"/>
        </w:numPr>
      </w:pPr>
      <w:r>
        <w:t>El sistema muestra las opciones que puede realizar en base a su perfil de Admin.</w:t>
      </w:r>
    </w:p>
    <w:p w14:paraId="259AF356" w14:textId="54A126BA" w:rsidR="00524C0A" w:rsidRDefault="00524C0A" w:rsidP="000C5925">
      <w:pPr>
        <w:pStyle w:val="ListParagraph"/>
        <w:numPr>
          <w:ilvl w:val="0"/>
          <w:numId w:val="42"/>
        </w:numPr>
      </w:pPr>
      <w:r>
        <w:t xml:space="preserve">El administrador selecciona la opción de </w:t>
      </w:r>
      <w:r w:rsidRPr="00524C0A">
        <w:t>“</w:t>
      </w:r>
      <w:r>
        <w:t>Gestionar respaldos”</w:t>
      </w:r>
    </w:p>
    <w:p w14:paraId="045EC8C6" w14:textId="6FC1324E" w:rsidR="00524C0A" w:rsidRDefault="00524C0A" w:rsidP="00524C0A">
      <w:pPr>
        <w:pStyle w:val="ListParagraph"/>
        <w:numPr>
          <w:ilvl w:val="0"/>
          <w:numId w:val="42"/>
        </w:numPr>
      </w:pPr>
      <w:r>
        <w:t>El sistema muestra una pantalla con:</w:t>
      </w:r>
    </w:p>
    <w:p w14:paraId="49EDE7CF" w14:textId="1103CF55" w:rsidR="00524C0A" w:rsidRDefault="00524C0A" w:rsidP="00524C0A">
      <w:pPr>
        <w:pStyle w:val="ListParagraph"/>
        <w:numPr>
          <w:ilvl w:val="1"/>
          <w:numId w:val="42"/>
        </w:numPr>
      </w:pPr>
      <w:r>
        <w:t>Botón para examinar y escoger una ruta para guardar una copia de seguridad de la base de datos.</w:t>
      </w:r>
    </w:p>
    <w:p w14:paraId="46FE0C03" w14:textId="116E917A" w:rsidR="00524C0A" w:rsidRDefault="00524C0A" w:rsidP="00524C0A">
      <w:pPr>
        <w:pStyle w:val="ListParagraph"/>
        <w:numPr>
          <w:ilvl w:val="1"/>
          <w:numId w:val="42"/>
        </w:numPr>
      </w:pPr>
      <w:r>
        <w:t>Botón para generar la copia de seguridad en la ruta escogida.</w:t>
      </w:r>
    </w:p>
    <w:p w14:paraId="603482FE" w14:textId="17A05598" w:rsidR="00524C0A" w:rsidRDefault="00524C0A" w:rsidP="00524C0A">
      <w:pPr>
        <w:pStyle w:val="ListParagraph"/>
        <w:numPr>
          <w:ilvl w:val="1"/>
          <w:numId w:val="42"/>
        </w:numPr>
      </w:pPr>
      <w:r>
        <w:t>Botón para examinar y escoger la ruta del archivo de copia de seguridad del cual se quiere restaurar la base de datos.</w:t>
      </w:r>
    </w:p>
    <w:p w14:paraId="474C5EBA" w14:textId="51C58A4E" w:rsidR="00524C0A" w:rsidRDefault="00524C0A" w:rsidP="00524C0A">
      <w:pPr>
        <w:pStyle w:val="ListParagraph"/>
        <w:numPr>
          <w:ilvl w:val="1"/>
          <w:numId w:val="42"/>
        </w:numPr>
      </w:pPr>
      <w:r>
        <w:t>Botón para restaurar la base de datos con el archivo escogido.</w:t>
      </w:r>
    </w:p>
    <w:p w14:paraId="41737F8B" w14:textId="1CCCD3C3" w:rsidR="00524C0A" w:rsidRDefault="00524C0A" w:rsidP="00524C0A">
      <w:pPr>
        <w:pStyle w:val="ListParagraph"/>
        <w:numPr>
          <w:ilvl w:val="0"/>
          <w:numId w:val="42"/>
        </w:numPr>
      </w:pPr>
      <w:r>
        <w:t>El administrador selecciona la ruta donde se va a generar la copia.</w:t>
      </w:r>
    </w:p>
    <w:p w14:paraId="78276BBA" w14:textId="547F364C" w:rsidR="00524C0A" w:rsidRDefault="00524C0A" w:rsidP="00524C0A">
      <w:pPr>
        <w:pStyle w:val="ListParagraph"/>
        <w:numPr>
          <w:ilvl w:val="0"/>
          <w:numId w:val="42"/>
        </w:numPr>
      </w:pPr>
      <w:r>
        <w:t>El sistema en base a la ruta escogida genera la copia de seguridad, identificándola con el nombre de la base de datos (TpRestaurante) y la fecha de creación en el formato: ddMMYY_hhmm.</w:t>
      </w:r>
    </w:p>
    <w:p w14:paraId="1885DEC8" w14:textId="08C84C96" w:rsidR="00524C0A" w:rsidRDefault="00524C0A" w:rsidP="00524C0A">
      <w:pPr>
        <w:pStyle w:val="ListParagraph"/>
        <w:numPr>
          <w:ilvl w:val="0"/>
          <w:numId w:val="42"/>
        </w:numPr>
      </w:pPr>
      <w:r>
        <w:t>Ahora el administrador puede escoger la ruta donde se encuentra el archivo para restaurar la base de datos.</w:t>
      </w:r>
    </w:p>
    <w:p w14:paraId="0AC98227" w14:textId="20CDB7A4" w:rsidR="00524C0A" w:rsidRPr="000C5925" w:rsidRDefault="00524C0A" w:rsidP="00524C0A">
      <w:pPr>
        <w:pStyle w:val="ListParagraph"/>
        <w:numPr>
          <w:ilvl w:val="0"/>
          <w:numId w:val="42"/>
        </w:numPr>
      </w:pPr>
      <w:r>
        <w:t>El sistema restaura la base datos utilizando el archivo escogido.</w:t>
      </w:r>
    </w:p>
    <w:p w14:paraId="0D8D9D87" w14:textId="69EEDBBC" w:rsidR="00C43D76" w:rsidRPr="00524C0A" w:rsidRDefault="00C43D76" w:rsidP="00C43D76">
      <w:pPr>
        <w:pStyle w:val="Heading2"/>
      </w:pPr>
      <w:r>
        <w:t>Diagrama de caso de uso</w:t>
      </w:r>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r>
        <w:lastRenderedPageBreak/>
        <w:t>Especificación</w:t>
      </w:r>
      <w:r w:rsidR="00C43D76">
        <w:t xml:space="preserve"> del caso de uso</w:t>
      </w:r>
    </w:p>
    <w:tbl>
      <w:tblPr>
        <w:tblStyle w:val="TableGrid"/>
        <w:tblW w:w="4994" w:type="pct"/>
        <w:tblLook w:val="04A0" w:firstRow="1" w:lastRow="0" w:firstColumn="1" w:lastColumn="0" w:noHBand="0" w:noVBand="1"/>
      </w:tblPr>
      <w:tblGrid>
        <w:gridCol w:w="9050"/>
      </w:tblGrid>
      <w:tr w:rsidR="00952EF1" w:rsidRPr="00952EF1" w14:paraId="3DD471F6" w14:textId="77777777" w:rsidTr="00364BD4">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364BD4">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364BD4">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364BD4">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364BD4">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364BD4">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364BD4">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364BD4">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364BD4">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rsidP="00952EF1">
            <w:pPr>
              <w:numPr>
                <w:ilvl w:val="0"/>
                <w:numId w:val="41"/>
              </w:numPr>
              <w:spacing w:after="160" w:line="259" w:lineRule="auto"/>
            </w:pPr>
            <w:r>
              <w:t>El administrador ingresa al módulo de gestión de respaldos.</w:t>
            </w:r>
          </w:p>
          <w:p w14:paraId="7D7E0E27" w14:textId="1D091AC0" w:rsidR="005C2B38" w:rsidRDefault="005C2B38" w:rsidP="00952EF1">
            <w:pPr>
              <w:numPr>
                <w:ilvl w:val="0"/>
                <w:numId w:val="41"/>
              </w:numPr>
              <w:spacing w:after="160" w:line="259" w:lineRule="auto"/>
            </w:pPr>
            <w:r>
              <w:t>El sistema muestra las opciones de generar una copia de seguridad y de restaurar la base de datos.</w:t>
            </w:r>
          </w:p>
          <w:p w14:paraId="48695429" w14:textId="680F8A7D" w:rsidR="005C2B38" w:rsidRDefault="005C2B38" w:rsidP="00952EF1">
            <w:pPr>
              <w:numPr>
                <w:ilvl w:val="0"/>
                <w:numId w:val="41"/>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rsidP="00952EF1">
            <w:pPr>
              <w:numPr>
                <w:ilvl w:val="0"/>
                <w:numId w:val="41"/>
              </w:numPr>
              <w:spacing w:after="160" w:line="259" w:lineRule="auto"/>
            </w:pPr>
            <w:r>
              <w:t>El sistema genera la copia de seguridad.</w:t>
            </w:r>
          </w:p>
          <w:p w14:paraId="06B5CFD0" w14:textId="031E007E" w:rsidR="000C5925" w:rsidRDefault="000C5925" w:rsidP="00952EF1">
            <w:pPr>
              <w:numPr>
                <w:ilvl w:val="0"/>
                <w:numId w:val="41"/>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rsidP="00952EF1">
            <w:pPr>
              <w:numPr>
                <w:ilvl w:val="0"/>
                <w:numId w:val="41"/>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364BD4">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rsidP="006469AB">
            <w:pPr>
              <w:numPr>
                <w:ilvl w:val="1"/>
                <w:numId w:val="43"/>
              </w:numPr>
              <w:spacing w:after="160" w:line="259" w:lineRule="auto"/>
            </w:pPr>
            <w:r>
              <w:t>El administrador no desea realizar una copia de seguridad, pero sí restaurar la base de datos. Salta al paso 5.</w:t>
            </w:r>
          </w:p>
          <w:p w14:paraId="006C3D7F" w14:textId="5FA58C43" w:rsidR="006469AB" w:rsidRPr="00952EF1" w:rsidRDefault="006469AB" w:rsidP="006469AB">
            <w:pPr>
              <w:numPr>
                <w:ilvl w:val="1"/>
                <w:numId w:val="45"/>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364BD4">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r>
        <w:lastRenderedPageBreak/>
        <w:t>Diagrama de secuencia</w:t>
      </w:r>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r>
        <w:lastRenderedPageBreak/>
        <w:t>Diagrama de clases</w:t>
      </w:r>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r>
        <w:t>DER</w:t>
      </w:r>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r>
        <w:t>GUI</w:t>
      </w:r>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98"/>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71B38B53" w14:textId="3487AC40" w:rsidR="00C43D76" w:rsidRDefault="00250111" w:rsidP="00250111">
      <w:pPr>
        <w:pStyle w:val="Titulos"/>
      </w:pPr>
      <w:r>
        <w:lastRenderedPageBreak/>
        <w:t>A00. Características y funcionalidades adicionales</w:t>
      </w:r>
    </w:p>
    <w:p w14:paraId="5F1F2C1B" w14:textId="49EBF19B" w:rsidR="001229C3" w:rsidRPr="001229C3" w:rsidRDefault="00250111" w:rsidP="001229C3">
      <w:pPr>
        <w:pStyle w:val="Heading1"/>
      </w:pPr>
      <w:r>
        <w:t>A03. Serialización</w:t>
      </w:r>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r>
        <w:t>Descripción funcional</w:t>
      </w:r>
    </w:p>
    <w:p w14:paraId="4111AC77" w14:textId="57DC9A97" w:rsidR="001229C3" w:rsidRDefault="001229C3" w:rsidP="001229C3">
      <w:pPr>
        <w:pStyle w:val="ListParagraph"/>
        <w:numPr>
          <w:ilvl w:val="0"/>
          <w:numId w:val="47"/>
        </w:numPr>
      </w:pPr>
      <w:r>
        <w:t>Al ser</w:t>
      </w:r>
      <w:r w:rsidR="00C44AE6">
        <w:t xml:space="preserve"> la serialización y deserialización</w:t>
      </w:r>
      <w:r>
        <w:t xml:space="preserve"> una extensión del modulo de maestro de clientes, el usuario ingresa a dicho módulo.</w:t>
      </w:r>
    </w:p>
    <w:p w14:paraId="2FDAFDFF" w14:textId="6E8E4DC5" w:rsidR="00000E19" w:rsidRDefault="00000E19" w:rsidP="00000E19">
      <w:pPr>
        <w:pStyle w:val="ListParagraph"/>
        <w:numPr>
          <w:ilvl w:val="0"/>
          <w:numId w:val="47"/>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rsidP="00000E19">
      <w:pPr>
        <w:pStyle w:val="ListParagraph"/>
        <w:numPr>
          <w:ilvl w:val="1"/>
          <w:numId w:val="47"/>
        </w:numPr>
        <w:ind w:left="993" w:hanging="284"/>
      </w:pPr>
      <w:r>
        <w:t>Nombre</w:t>
      </w:r>
    </w:p>
    <w:p w14:paraId="781F4E2B" w14:textId="67BB4FAF" w:rsidR="00000E19" w:rsidRDefault="00000E19" w:rsidP="00000E19">
      <w:pPr>
        <w:pStyle w:val="ListParagraph"/>
        <w:numPr>
          <w:ilvl w:val="1"/>
          <w:numId w:val="47"/>
        </w:numPr>
        <w:ind w:left="993" w:hanging="284"/>
      </w:pPr>
      <w:r>
        <w:t>Apellido</w:t>
      </w:r>
    </w:p>
    <w:p w14:paraId="2777C73A" w14:textId="2ED4DDCF" w:rsidR="00000E19" w:rsidRDefault="00000E19" w:rsidP="00000E19">
      <w:pPr>
        <w:pStyle w:val="ListParagraph"/>
        <w:numPr>
          <w:ilvl w:val="1"/>
          <w:numId w:val="47"/>
        </w:numPr>
        <w:ind w:left="993" w:hanging="284"/>
      </w:pPr>
      <w:r>
        <w:t>DNI</w:t>
      </w:r>
    </w:p>
    <w:p w14:paraId="47BCCED8" w14:textId="328FC8A5" w:rsidR="00000E19" w:rsidRDefault="00000E19" w:rsidP="00000E19">
      <w:pPr>
        <w:pStyle w:val="ListParagraph"/>
        <w:numPr>
          <w:ilvl w:val="1"/>
          <w:numId w:val="47"/>
        </w:numPr>
        <w:ind w:left="993" w:hanging="284"/>
      </w:pPr>
      <w:r>
        <w:t>Teléfono</w:t>
      </w:r>
    </w:p>
    <w:p w14:paraId="1C6042A4" w14:textId="39439B59" w:rsidR="00000E19" w:rsidRDefault="00000E19" w:rsidP="00000E19">
      <w:pPr>
        <w:pStyle w:val="ListParagraph"/>
        <w:numPr>
          <w:ilvl w:val="1"/>
          <w:numId w:val="47"/>
        </w:numPr>
        <w:ind w:left="993" w:hanging="284"/>
      </w:pPr>
      <w:r>
        <w:t>Estado Activo</w:t>
      </w:r>
    </w:p>
    <w:p w14:paraId="5A1B1996" w14:textId="37E8D2D6" w:rsidR="00000E19" w:rsidRDefault="00000E19" w:rsidP="00000E19">
      <w:pPr>
        <w:pStyle w:val="ListParagraph"/>
        <w:numPr>
          <w:ilvl w:val="1"/>
          <w:numId w:val="47"/>
        </w:numPr>
        <w:ind w:left="993" w:hanging="284"/>
      </w:pPr>
      <w:r>
        <w:t>Todos</w:t>
      </w:r>
    </w:p>
    <w:p w14:paraId="1A5E9BA0" w14:textId="044D2A23" w:rsidR="00000E19" w:rsidRDefault="00000E19" w:rsidP="00000E19">
      <w:pPr>
        <w:pStyle w:val="ListParagraph"/>
        <w:numPr>
          <w:ilvl w:val="0"/>
          <w:numId w:val="47"/>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rsidP="00000E19">
      <w:pPr>
        <w:pStyle w:val="ListParagraph"/>
        <w:numPr>
          <w:ilvl w:val="0"/>
          <w:numId w:val="47"/>
        </w:numPr>
      </w:pPr>
      <w:r>
        <w:t>El sistema muestra los registros coincidentes en la grilla en caso de que existan.</w:t>
      </w:r>
    </w:p>
    <w:p w14:paraId="0BA755C1" w14:textId="0C88E3CC" w:rsidR="00000E19" w:rsidRDefault="00000E19" w:rsidP="00000E19">
      <w:pPr>
        <w:pStyle w:val="ListParagraph"/>
        <w:numPr>
          <w:ilvl w:val="0"/>
          <w:numId w:val="47"/>
        </w:numPr>
      </w:pPr>
      <w:r>
        <w:t>El usuario podra escoger la ruta donde quiere guardar el archivo en donde se almacenarán el/los objeto/s a serializar y selecciona “serializar”.</w:t>
      </w:r>
    </w:p>
    <w:p w14:paraId="6D5B876B" w14:textId="7FB52867" w:rsidR="00000E19" w:rsidRDefault="00000E19" w:rsidP="00000E19">
      <w:pPr>
        <w:pStyle w:val="ListParagraph"/>
        <w:numPr>
          <w:ilvl w:val="0"/>
          <w:numId w:val="47"/>
        </w:numPr>
      </w:pPr>
      <w:r>
        <w:t>El sistema genera un archivo XML con los objetos serializados.</w:t>
      </w:r>
    </w:p>
    <w:p w14:paraId="090ABCB0" w14:textId="532BF60B" w:rsidR="00000E19" w:rsidRDefault="00000E19" w:rsidP="00000E19">
      <w:pPr>
        <w:pStyle w:val="ListParagraph"/>
        <w:numPr>
          <w:ilvl w:val="0"/>
          <w:numId w:val="47"/>
        </w:numPr>
      </w:pPr>
      <w:r>
        <w:t>Ahora, el usuario también tiene la opción de deserializar objetos almacenados en un archivo XML. Por lo que, en caso de que</w:t>
      </w:r>
      <w:r w:rsidR="00A0555F">
        <w:t>rer realizar esta operación, selecciona la ruta del archivo que desea utilizar.</w:t>
      </w:r>
    </w:p>
    <w:p w14:paraId="6341E2D8" w14:textId="73716FBE" w:rsidR="00A0555F" w:rsidRPr="001229C3" w:rsidRDefault="00A0555F" w:rsidP="00000E19">
      <w:pPr>
        <w:pStyle w:val="ListParagraph"/>
        <w:numPr>
          <w:ilvl w:val="0"/>
          <w:numId w:val="47"/>
        </w:numPr>
      </w:pPr>
      <w:r>
        <w:t>El sistema muestra en la grilla los datos de los objetos que están presentes en el archivo XML.</w:t>
      </w:r>
    </w:p>
    <w:p w14:paraId="776822B3" w14:textId="59D7E7C6" w:rsidR="001229C3" w:rsidRDefault="001229C3" w:rsidP="001229C3">
      <w:pPr>
        <w:pStyle w:val="Heading2"/>
      </w:pPr>
      <w:r>
        <w:t>Diagrama de caso de uso</w:t>
      </w:r>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r>
        <w:lastRenderedPageBreak/>
        <w:t>Especificación del caso de uso</w:t>
      </w:r>
    </w:p>
    <w:tbl>
      <w:tblPr>
        <w:tblStyle w:val="TableGrid"/>
        <w:tblW w:w="4994" w:type="pct"/>
        <w:tblLook w:val="04A0" w:firstRow="1" w:lastRow="0" w:firstColumn="1" w:lastColumn="0" w:noHBand="0" w:noVBand="1"/>
      </w:tblPr>
      <w:tblGrid>
        <w:gridCol w:w="9050"/>
      </w:tblGrid>
      <w:tr w:rsidR="00A0555F" w:rsidRPr="00A0555F" w14:paraId="6BC91DEC" w14:textId="77777777" w:rsidTr="00364BD4">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Serializar/Deserializar</w:t>
            </w:r>
          </w:p>
        </w:tc>
      </w:tr>
      <w:tr w:rsidR="00A0555F" w:rsidRPr="00A0555F" w14:paraId="6706E0C3" w14:textId="77777777" w:rsidTr="00364BD4">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364BD4">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Se serializa una lista de objetos o se deserializar un archivo con una lista de objetos.</w:t>
            </w:r>
          </w:p>
        </w:tc>
      </w:tr>
      <w:tr w:rsidR="00A0555F" w:rsidRPr="00A0555F" w14:paraId="5EB7FBAC" w14:textId="77777777" w:rsidTr="00364BD4">
        <w:tc>
          <w:tcPr>
            <w:tcW w:w="5000" w:type="pct"/>
          </w:tcPr>
          <w:p w14:paraId="3AA4C8CC" w14:textId="293B8563" w:rsidR="00A0555F" w:rsidRPr="00A0555F" w:rsidRDefault="00A0555F" w:rsidP="00A0555F">
            <w:pPr>
              <w:spacing w:after="160" w:line="259" w:lineRule="auto"/>
            </w:pPr>
            <w:r w:rsidRPr="00A0555F">
              <w:rPr>
                <w:b/>
              </w:rPr>
              <w:t>Actor Principal</w:t>
            </w:r>
            <w:r w:rsidRPr="00A0555F">
              <w:t xml:space="preserve">: </w:t>
            </w:r>
            <w:r w:rsidR="00D23F57">
              <w:t>Encargado</w:t>
            </w:r>
          </w:p>
        </w:tc>
      </w:tr>
      <w:tr w:rsidR="00A0555F" w:rsidRPr="00A0555F" w14:paraId="2B459918" w14:textId="77777777" w:rsidTr="00364BD4">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364BD4">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364BD4">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364BD4">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364BD4">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12B023AE" w:rsidR="00A0555F" w:rsidRDefault="001C1C28" w:rsidP="00A0555F">
            <w:pPr>
              <w:numPr>
                <w:ilvl w:val="0"/>
                <w:numId w:val="48"/>
              </w:numPr>
              <w:spacing w:after="160" w:line="259" w:lineRule="auto"/>
            </w:pPr>
            <w:r>
              <w:t>El encargado ingresa al modulo de maestro de clientes.</w:t>
            </w:r>
          </w:p>
          <w:p w14:paraId="0B8768D7" w14:textId="2B2E1530" w:rsidR="001C1C28" w:rsidRDefault="001C1C28" w:rsidP="00A0555F">
            <w:pPr>
              <w:numPr>
                <w:ilvl w:val="0"/>
                <w:numId w:val="48"/>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718A4862" w:rsidR="001C1C28" w:rsidRDefault="002007AE" w:rsidP="00A0555F">
            <w:pPr>
              <w:numPr>
                <w:ilvl w:val="0"/>
                <w:numId w:val="48"/>
              </w:numPr>
              <w:spacing w:after="160" w:line="259" w:lineRule="auto"/>
            </w:pPr>
            <w:r>
              <w:t>El encargado aplica los filtros que desee utilizar.</w:t>
            </w:r>
          </w:p>
          <w:p w14:paraId="00CCFB2E" w14:textId="7B72C25F" w:rsidR="002007AE" w:rsidRDefault="002007AE" w:rsidP="00A0555F">
            <w:pPr>
              <w:numPr>
                <w:ilvl w:val="0"/>
                <w:numId w:val="48"/>
              </w:numPr>
              <w:spacing w:after="160" w:line="259" w:lineRule="auto"/>
            </w:pPr>
            <w:r>
              <w:t>El sistema muestra los resultados coincidentes con la búsqueda.</w:t>
            </w:r>
          </w:p>
          <w:p w14:paraId="65154788" w14:textId="0D28A94E" w:rsidR="002007AE" w:rsidRDefault="002007AE" w:rsidP="00A0555F">
            <w:pPr>
              <w:numPr>
                <w:ilvl w:val="0"/>
                <w:numId w:val="48"/>
              </w:numPr>
              <w:spacing w:after="160" w:line="259" w:lineRule="auto"/>
            </w:pPr>
            <w:r>
              <w:t>El encargado selecciona la ruta donde va a guardar el archivo con la lista de objetos a serializar y selecciona “Serializar”.</w:t>
            </w:r>
          </w:p>
          <w:p w14:paraId="77CE4701" w14:textId="77CC1023" w:rsidR="002007AE" w:rsidRDefault="002007AE" w:rsidP="00A0555F">
            <w:pPr>
              <w:numPr>
                <w:ilvl w:val="0"/>
                <w:numId w:val="48"/>
              </w:numPr>
              <w:spacing w:after="160" w:line="259" w:lineRule="auto"/>
            </w:pPr>
            <w:r>
              <w:t>El sistema genera el archivo serializado.</w:t>
            </w:r>
          </w:p>
          <w:p w14:paraId="213D4075" w14:textId="6E8398F0" w:rsidR="002007AE" w:rsidRDefault="002007AE" w:rsidP="002007AE">
            <w:pPr>
              <w:numPr>
                <w:ilvl w:val="0"/>
                <w:numId w:val="48"/>
              </w:numPr>
              <w:spacing w:after="160" w:line="259" w:lineRule="auto"/>
            </w:pPr>
            <w:r>
              <w:t>El encargado ahora selecciona la ruta de un archivo que quiere deserializar, y selecciona “Deserializar”.</w:t>
            </w:r>
          </w:p>
          <w:p w14:paraId="14B265BC" w14:textId="3DC35A2D" w:rsidR="002007AE" w:rsidRPr="00A0555F" w:rsidRDefault="002007AE" w:rsidP="002007AE">
            <w:pPr>
              <w:numPr>
                <w:ilvl w:val="0"/>
                <w:numId w:val="48"/>
              </w:numPr>
              <w:spacing w:after="160" w:line="259" w:lineRule="auto"/>
            </w:pPr>
            <w:r>
              <w:t>El sistema deserializar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364BD4">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rsidP="002007AE">
            <w:pPr>
              <w:numPr>
                <w:ilvl w:val="1"/>
                <w:numId w:val="48"/>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364BD4">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Se serializó y deserializó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r>
        <w:lastRenderedPageBreak/>
        <w:t>Diagrama de secuencia</w:t>
      </w:r>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r>
        <w:lastRenderedPageBreak/>
        <w:t>Diagrama de clases</w:t>
      </w:r>
    </w:p>
    <w:p w14:paraId="392F69C4" w14:textId="5607E340" w:rsidR="008F1702" w:rsidRPr="008F1702" w:rsidRDefault="008F1702" w:rsidP="008F1702">
      <w:r>
        <w:rPr>
          <w:noProof/>
        </w:rPr>
        <w:drawing>
          <wp:inline distT="0" distB="0" distL="0" distR="0" wp14:anchorId="07A5EE03" wp14:editId="093CF875">
            <wp:extent cx="5760085" cy="3888740"/>
            <wp:effectExtent l="0" t="0" r="0" b="0"/>
            <wp:docPr id="952386903"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6903" name="Picture 16" descr="A diagram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p>
    <w:p w14:paraId="35A2C69D" w14:textId="234D9212" w:rsidR="001229C3" w:rsidRDefault="001229C3" w:rsidP="001229C3">
      <w:pPr>
        <w:pStyle w:val="Heading2"/>
      </w:pPr>
      <w:r>
        <w:t>DER</w:t>
      </w:r>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r>
        <w:lastRenderedPageBreak/>
        <w:t>GUI</w:t>
      </w:r>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03"/>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63343D" w14:textId="77777777" w:rsidR="00E770B4" w:rsidRPr="00BB6F19" w:rsidRDefault="00E770B4" w:rsidP="00F961A3">
      <w:pPr>
        <w:spacing w:after="0" w:line="240" w:lineRule="auto"/>
      </w:pPr>
      <w:r w:rsidRPr="00BB6F19">
        <w:separator/>
      </w:r>
    </w:p>
  </w:endnote>
  <w:endnote w:type="continuationSeparator" w:id="0">
    <w:p w14:paraId="70F429EA" w14:textId="77777777" w:rsidR="00E770B4" w:rsidRPr="00BB6F19" w:rsidRDefault="00E770B4"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0C5C41" w14:textId="77777777" w:rsidR="00E770B4" w:rsidRPr="00BB6F19" w:rsidRDefault="00E770B4" w:rsidP="00F961A3">
      <w:pPr>
        <w:spacing w:after="0" w:line="240" w:lineRule="auto"/>
      </w:pPr>
      <w:r w:rsidRPr="00BB6F19">
        <w:separator/>
      </w:r>
    </w:p>
  </w:footnote>
  <w:footnote w:type="continuationSeparator" w:id="0">
    <w:p w14:paraId="79C4C627" w14:textId="77777777" w:rsidR="00E770B4" w:rsidRPr="00BB6F19" w:rsidRDefault="00E770B4"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4F1F98">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0745141A"/>
    <w:multiLevelType w:val="hybridMultilevel"/>
    <w:tmpl w:val="A3B613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9A57B9C"/>
    <w:multiLevelType w:val="multilevel"/>
    <w:tmpl w:val="31FAA010"/>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4E468DB"/>
    <w:multiLevelType w:val="hybridMultilevel"/>
    <w:tmpl w:val="B0BCA20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286260B5"/>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3305084E"/>
    <w:multiLevelType w:val="hybridMultilevel"/>
    <w:tmpl w:val="707476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47942F19"/>
    <w:multiLevelType w:val="hybridMultilevel"/>
    <w:tmpl w:val="06D693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552B2848"/>
    <w:multiLevelType w:val="multilevel"/>
    <w:tmpl w:val="6B1A562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5E5E7FD1"/>
    <w:multiLevelType w:val="hybridMultilevel"/>
    <w:tmpl w:val="8DF8DB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64A613A"/>
    <w:multiLevelType w:val="multilevel"/>
    <w:tmpl w:val="2A8A6D74"/>
    <w:lvl w:ilvl="0">
      <w:start w:val="7"/>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6A5A3D62"/>
    <w:multiLevelType w:val="hybridMultilevel"/>
    <w:tmpl w:val="2AEE75E4"/>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6AC1321A"/>
    <w:multiLevelType w:val="multilevel"/>
    <w:tmpl w:val="C55AB426"/>
    <w:lvl w:ilvl="0">
      <w:start w:val="5"/>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6BE86DF8"/>
    <w:multiLevelType w:val="hybridMultilevel"/>
    <w:tmpl w:val="2CF05E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6DF63670"/>
    <w:multiLevelType w:val="hybridMultilevel"/>
    <w:tmpl w:val="641024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41"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7D7F3D92"/>
    <w:multiLevelType w:val="hybridMultilevel"/>
    <w:tmpl w:val="9D0A1270"/>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913780847">
    <w:abstractNumId w:val="23"/>
  </w:num>
  <w:num w:numId="2" w16cid:durableId="58525959">
    <w:abstractNumId w:val="41"/>
  </w:num>
  <w:num w:numId="3" w16cid:durableId="851795585">
    <w:abstractNumId w:val="20"/>
  </w:num>
  <w:num w:numId="4" w16cid:durableId="1260602405">
    <w:abstractNumId w:val="0"/>
  </w:num>
  <w:num w:numId="5" w16cid:durableId="1361474638">
    <w:abstractNumId w:val="16"/>
  </w:num>
  <w:num w:numId="6" w16cid:durableId="2140831735">
    <w:abstractNumId w:val="1"/>
  </w:num>
  <w:num w:numId="7" w16cid:durableId="2105415069">
    <w:abstractNumId w:val="29"/>
  </w:num>
  <w:num w:numId="8" w16cid:durableId="1356616655">
    <w:abstractNumId w:val="31"/>
  </w:num>
  <w:num w:numId="9" w16cid:durableId="1820880260">
    <w:abstractNumId w:val="7"/>
  </w:num>
  <w:num w:numId="10" w16cid:durableId="1280330914">
    <w:abstractNumId w:val="9"/>
  </w:num>
  <w:num w:numId="11" w16cid:durableId="700321875">
    <w:abstractNumId w:val="44"/>
  </w:num>
  <w:num w:numId="12" w16cid:durableId="894510408">
    <w:abstractNumId w:val="46"/>
  </w:num>
  <w:num w:numId="13" w16cid:durableId="319771751">
    <w:abstractNumId w:val="33"/>
  </w:num>
  <w:num w:numId="14" w16cid:durableId="174460693">
    <w:abstractNumId w:val="45"/>
  </w:num>
  <w:num w:numId="15" w16cid:durableId="1308823757">
    <w:abstractNumId w:val="13"/>
  </w:num>
  <w:num w:numId="16" w16cid:durableId="534195032">
    <w:abstractNumId w:val="30"/>
  </w:num>
  <w:num w:numId="17" w16cid:durableId="1814322574">
    <w:abstractNumId w:val="4"/>
  </w:num>
  <w:num w:numId="18" w16cid:durableId="47842396">
    <w:abstractNumId w:val="35"/>
  </w:num>
  <w:num w:numId="19" w16cid:durableId="2052486403">
    <w:abstractNumId w:val="21"/>
  </w:num>
  <w:num w:numId="20" w16cid:durableId="940717748">
    <w:abstractNumId w:val="27"/>
  </w:num>
  <w:num w:numId="21" w16cid:durableId="1724016772">
    <w:abstractNumId w:val="5"/>
  </w:num>
  <w:num w:numId="22" w16cid:durableId="1618634067">
    <w:abstractNumId w:val="32"/>
  </w:num>
  <w:num w:numId="23" w16cid:durableId="75052320">
    <w:abstractNumId w:val="25"/>
  </w:num>
  <w:num w:numId="24" w16cid:durableId="721827617">
    <w:abstractNumId w:val="6"/>
  </w:num>
  <w:num w:numId="25" w16cid:durableId="498469251">
    <w:abstractNumId w:val="8"/>
  </w:num>
  <w:num w:numId="26" w16cid:durableId="116458398">
    <w:abstractNumId w:val="34"/>
  </w:num>
  <w:num w:numId="27" w16cid:durableId="943729856">
    <w:abstractNumId w:val="38"/>
  </w:num>
  <w:num w:numId="28" w16cid:durableId="225069705">
    <w:abstractNumId w:val="15"/>
  </w:num>
  <w:num w:numId="29" w16cid:durableId="1409041535">
    <w:abstractNumId w:val="2"/>
  </w:num>
  <w:num w:numId="30" w16cid:durableId="1321040475">
    <w:abstractNumId w:val="12"/>
  </w:num>
  <w:num w:numId="31" w16cid:durableId="945578844">
    <w:abstractNumId w:val="43"/>
  </w:num>
  <w:num w:numId="32" w16cid:durableId="1682582473">
    <w:abstractNumId w:val="40"/>
  </w:num>
  <w:num w:numId="33" w16cid:durableId="1922830452">
    <w:abstractNumId w:val="26"/>
  </w:num>
  <w:num w:numId="34" w16cid:durableId="480273971">
    <w:abstractNumId w:val="42"/>
  </w:num>
  <w:num w:numId="35" w16cid:durableId="2121341911">
    <w:abstractNumId w:val="22"/>
  </w:num>
  <w:num w:numId="36" w16cid:durableId="332805992">
    <w:abstractNumId w:val="24"/>
  </w:num>
  <w:num w:numId="37" w16cid:durableId="929897365">
    <w:abstractNumId w:val="36"/>
  </w:num>
  <w:num w:numId="38" w16cid:durableId="1579436284">
    <w:abstractNumId w:val="14"/>
  </w:num>
  <w:num w:numId="39" w16cid:durableId="1185095048">
    <w:abstractNumId w:val="28"/>
  </w:num>
  <w:num w:numId="40" w16cid:durableId="1741056219">
    <w:abstractNumId w:val="37"/>
  </w:num>
  <w:num w:numId="41" w16cid:durableId="1649824393">
    <w:abstractNumId w:val="10"/>
  </w:num>
  <w:num w:numId="42" w16cid:durableId="357316289">
    <w:abstractNumId w:val="19"/>
  </w:num>
  <w:num w:numId="43" w16cid:durableId="993341827">
    <w:abstractNumId w:val="18"/>
  </w:num>
  <w:num w:numId="44" w16cid:durableId="1215435743">
    <w:abstractNumId w:val="18"/>
    <w:lvlOverride w:ilvl="0">
      <w:lvl w:ilvl="0">
        <w:start w:val="6"/>
        <w:numFmt w:val="decimal"/>
        <w:lvlText w:val="%1."/>
        <w:lvlJc w:val="left"/>
        <w:pPr>
          <w:ind w:left="720" w:hanging="360"/>
        </w:pPr>
        <w:rPr>
          <w:rFonts w:hint="default"/>
        </w:rPr>
      </w:lvl>
    </w:lvlOverride>
    <w:lvlOverride w:ilvl="1">
      <w:lvl w:ilvl="1">
        <w:start w:val="1"/>
        <w:numFmt w:val="none"/>
        <w:isLgl/>
        <w:lvlText w:val="5.1."/>
        <w:lvlJc w:val="left"/>
        <w:pPr>
          <w:ind w:left="1080" w:hanging="720"/>
        </w:pPr>
        <w:rPr>
          <w:rFonts w:hint="default"/>
        </w:rPr>
      </w:lvl>
    </w:lvlOverride>
    <w:lvlOverride w:ilvl="2">
      <w:lvl w:ilvl="2">
        <w:start w:val="1"/>
        <w:numFmt w:val="decimal"/>
        <w:isLgl/>
        <w:lvlText w:val="%1.%2.%3."/>
        <w:lvlJc w:val="left"/>
        <w:pPr>
          <w:ind w:left="1440" w:hanging="108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800" w:hanging="1440"/>
        </w:pPr>
        <w:rPr>
          <w:rFonts w:hint="default"/>
        </w:rPr>
      </w:lvl>
    </w:lvlOverride>
    <w:lvlOverride w:ilvl="5">
      <w:lvl w:ilvl="5">
        <w:start w:val="1"/>
        <w:numFmt w:val="decimal"/>
        <w:isLgl/>
        <w:lvlText w:val="%1.%2.%3.%4.%5.%6."/>
        <w:lvlJc w:val="left"/>
        <w:pPr>
          <w:ind w:left="2160" w:hanging="1800"/>
        </w:pPr>
        <w:rPr>
          <w:rFonts w:hint="default"/>
        </w:rPr>
      </w:lvl>
    </w:lvlOverride>
    <w:lvlOverride w:ilvl="6">
      <w:lvl w:ilvl="6">
        <w:start w:val="1"/>
        <w:numFmt w:val="decimal"/>
        <w:isLgl/>
        <w:lvlText w:val="%1.%2.%3.%4.%5.%6.%7."/>
        <w:lvlJc w:val="left"/>
        <w:pPr>
          <w:ind w:left="2520" w:hanging="2160"/>
        </w:pPr>
        <w:rPr>
          <w:rFonts w:hint="default"/>
        </w:rPr>
      </w:lvl>
    </w:lvlOverride>
    <w:lvlOverride w:ilvl="7">
      <w:lvl w:ilvl="7">
        <w:start w:val="1"/>
        <w:numFmt w:val="decimal"/>
        <w:isLgl/>
        <w:lvlText w:val="%1.%2.%3.%4.%5.%6.%7.%8."/>
        <w:lvlJc w:val="left"/>
        <w:pPr>
          <w:ind w:left="2520" w:hanging="2160"/>
        </w:pPr>
        <w:rPr>
          <w:rFonts w:hint="default"/>
        </w:rPr>
      </w:lvl>
    </w:lvlOverride>
    <w:lvlOverride w:ilvl="8">
      <w:lvl w:ilvl="8">
        <w:start w:val="1"/>
        <w:numFmt w:val="decimal"/>
        <w:isLgl/>
        <w:lvlText w:val="%1.%2.%3.%4.%5.%6.%7.%8.%9."/>
        <w:lvlJc w:val="left"/>
        <w:pPr>
          <w:ind w:left="2880" w:hanging="2520"/>
        </w:pPr>
        <w:rPr>
          <w:rFonts w:hint="default"/>
        </w:rPr>
      </w:lvl>
    </w:lvlOverride>
  </w:num>
  <w:num w:numId="45" w16cid:durableId="35473576">
    <w:abstractNumId w:val="3"/>
  </w:num>
  <w:num w:numId="46" w16cid:durableId="1292401310">
    <w:abstractNumId w:val="11"/>
  </w:num>
  <w:num w:numId="47" w16cid:durableId="1261600622">
    <w:abstractNumId w:val="39"/>
  </w:num>
  <w:num w:numId="48" w16cid:durableId="10681846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7261"/>
    <w:rsid w:val="00012CFE"/>
    <w:rsid w:val="000332FF"/>
    <w:rsid w:val="0003739B"/>
    <w:rsid w:val="0004625D"/>
    <w:rsid w:val="00052671"/>
    <w:rsid w:val="0005354F"/>
    <w:rsid w:val="0005675B"/>
    <w:rsid w:val="000715C9"/>
    <w:rsid w:val="00075565"/>
    <w:rsid w:val="00075F99"/>
    <w:rsid w:val="000836B7"/>
    <w:rsid w:val="00090885"/>
    <w:rsid w:val="00091925"/>
    <w:rsid w:val="000969D4"/>
    <w:rsid w:val="00097BA4"/>
    <w:rsid w:val="000A2DE5"/>
    <w:rsid w:val="000B152F"/>
    <w:rsid w:val="000B3A8E"/>
    <w:rsid w:val="000B63D6"/>
    <w:rsid w:val="000C5925"/>
    <w:rsid w:val="000D1B28"/>
    <w:rsid w:val="000E1486"/>
    <w:rsid w:val="000E6BFC"/>
    <w:rsid w:val="000F4C09"/>
    <w:rsid w:val="000F5EDD"/>
    <w:rsid w:val="00100E08"/>
    <w:rsid w:val="00102305"/>
    <w:rsid w:val="001055E0"/>
    <w:rsid w:val="00105B8C"/>
    <w:rsid w:val="001072A7"/>
    <w:rsid w:val="00112E76"/>
    <w:rsid w:val="00115B22"/>
    <w:rsid w:val="001161E2"/>
    <w:rsid w:val="001229C3"/>
    <w:rsid w:val="00123C27"/>
    <w:rsid w:val="001257CB"/>
    <w:rsid w:val="0013052D"/>
    <w:rsid w:val="00134CBC"/>
    <w:rsid w:val="00137D6A"/>
    <w:rsid w:val="0014494D"/>
    <w:rsid w:val="0015521D"/>
    <w:rsid w:val="00160DBB"/>
    <w:rsid w:val="00160DCB"/>
    <w:rsid w:val="00160E6A"/>
    <w:rsid w:val="001626C1"/>
    <w:rsid w:val="00172D88"/>
    <w:rsid w:val="00172EFC"/>
    <w:rsid w:val="00181DD1"/>
    <w:rsid w:val="00182C39"/>
    <w:rsid w:val="00184CB7"/>
    <w:rsid w:val="00191C51"/>
    <w:rsid w:val="001B505A"/>
    <w:rsid w:val="001C1204"/>
    <w:rsid w:val="001C1C28"/>
    <w:rsid w:val="001C4BF6"/>
    <w:rsid w:val="001D27AF"/>
    <w:rsid w:val="001D7EF2"/>
    <w:rsid w:val="001F2303"/>
    <w:rsid w:val="001F673F"/>
    <w:rsid w:val="002007AE"/>
    <w:rsid w:val="002078B4"/>
    <w:rsid w:val="00224476"/>
    <w:rsid w:val="00225415"/>
    <w:rsid w:val="00226794"/>
    <w:rsid w:val="00234755"/>
    <w:rsid w:val="00235023"/>
    <w:rsid w:val="00240ED1"/>
    <w:rsid w:val="00243CE4"/>
    <w:rsid w:val="00250111"/>
    <w:rsid w:val="00256F5C"/>
    <w:rsid w:val="00257BCE"/>
    <w:rsid w:val="0027076C"/>
    <w:rsid w:val="002753BC"/>
    <w:rsid w:val="00285C00"/>
    <w:rsid w:val="00291800"/>
    <w:rsid w:val="002951A4"/>
    <w:rsid w:val="002A2FFF"/>
    <w:rsid w:val="002A374B"/>
    <w:rsid w:val="002A63C7"/>
    <w:rsid w:val="002C196F"/>
    <w:rsid w:val="002E3286"/>
    <w:rsid w:val="002E32C2"/>
    <w:rsid w:val="002E4470"/>
    <w:rsid w:val="002F0329"/>
    <w:rsid w:val="002F21A8"/>
    <w:rsid w:val="002F6436"/>
    <w:rsid w:val="002F6C0F"/>
    <w:rsid w:val="0030302D"/>
    <w:rsid w:val="003055FE"/>
    <w:rsid w:val="003137CD"/>
    <w:rsid w:val="00316192"/>
    <w:rsid w:val="00316511"/>
    <w:rsid w:val="003261CE"/>
    <w:rsid w:val="0033277E"/>
    <w:rsid w:val="0033499D"/>
    <w:rsid w:val="003457FE"/>
    <w:rsid w:val="00351DAC"/>
    <w:rsid w:val="003528F6"/>
    <w:rsid w:val="00362F14"/>
    <w:rsid w:val="00366963"/>
    <w:rsid w:val="003724D6"/>
    <w:rsid w:val="00376823"/>
    <w:rsid w:val="0038405C"/>
    <w:rsid w:val="00385B9A"/>
    <w:rsid w:val="003873BC"/>
    <w:rsid w:val="00393CD0"/>
    <w:rsid w:val="003979C3"/>
    <w:rsid w:val="003B1BF0"/>
    <w:rsid w:val="003B3C82"/>
    <w:rsid w:val="003C0EDC"/>
    <w:rsid w:val="003C1E4F"/>
    <w:rsid w:val="003C2558"/>
    <w:rsid w:val="003C3F76"/>
    <w:rsid w:val="003D3065"/>
    <w:rsid w:val="003D5F7D"/>
    <w:rsid w:val="003E4FEC"/>
    <w:rsid w:val="003F1C00"/>
    <w:rsid w:val="003F3A79"/>
    <w:rsid w:val="003F62AA"/>
    <w:rsid w:val="00404624"/>
    <w:rsid w:val="004063BF"/>
    <w:rsid w:val="004066A5"/>
    <w:rsid w:val="004120CC"/>
    <w:rsid w:val="0041427C"/>
    <w:rsid w:val="00415417"/>
    <w:rsid w:val="0041623A"/>
    <w:rsid w:val="004275F0"/>
    <w:rsid w:val="004276B7"/>
    <w:rsid w:val="00427EF2"/>
    <w:rsid w:val="00434A8A"/>
    <w:rsid w:val="00441DC5"/>
    <w:rsid w:val="0045631D"/>
    <w:rsid w:val="004639E1"/>
    <w:rsid w:val="004642C1"/>
    <w:rsid w:val="004763C8"/>
    <w:rsid w:val="00494BD8"/>
    <w:rsid w:val="004A24FA"/>
    <w:rsid w:val="004C2155"/>
    <w:rsid w:val="004D0B78"/>
    <w:rsid w:val="004D1026"/>
    <w:rsid w:val="004D6893"/>
    <w:rsid w:val="004D7908"/>
    <w:rsid w:val="004D7F12"/>
    <w:rsid w:val="004E6626"/>
    <w:rsid w:val="00502874"/>
    <w:rsid w:val="00503046"/>
    <w:rsid w:val="00505D70"/>
    <w:rsid w:val="00510325"/>
    <w:rsid w:val="00511797"/>
    <w:rsid w:val="00515DBE"/>
    <w:rsid w:val="00516DE9"/>
    <w:rsid w:val="0052091E"/>
    <w:rsid w:val="005237FE"/>
    <w:rsid w:val="00524C0A"/>
    <w:rsid w:val="00525DC1"/>
    <w:rsid w:val="005317D5"/>
    <w:rsid w:val="00542E64"/>
    <w:rsid w:val="005431DC"/>
    <w:rsid w:val="0054393E"/>
    <w:rsid w:val="005561FB"/>
    <w:rsid w:val="00580922"/>
    <w:rsid w:val="00580F0A"/>
    <w:rsid w:val="00592AF5"/>
    <w:rsid w:val="0059561D"/>
    <w:rsid w:val="005975D8"/>
    <w:rsid w:val="005A046F"/>
    <w:rsid w:val="005A416D"/>
    <w:rsid w:val="005A4351"/>
    <w:rsid w:val="005A5536"/>
    <w:rsid w:val="005A5B3B"/>
    <w:rsid w:val="005B051A"/>
    <w:rsid w:val="005B35B3"/>
    <w:rsid w:val="005B5ADB"/>
    <w:rsid w:val="005C2B38"/>
    <w:rsid w:val="005C3ECA"/>
    <w:rsid w:val="005D5C2D"/>
    <w:rsid w:val="005E1CD4"/>
    <w:rsid w:val="00603A4A"/>
    <w:rsid w:val="00612CC7"/>
    <w:rsid w:val="0061678B"/>
    <w:rsid w:val="006245BB"/>
    <w:rsid w:val="00624AEF"/>
    <w:rsid w:val="006316C5"/>
    <w:rsid w:val="0063530B"/>
    <w:rsid w:val="0064017C"/>
    <w:rsid w:val="00644E96"/>
    <w:rsid w:val="0064547E"/>
    <w:rsid w:val="006469AB"/>
    <w:rsid w:val="00654F54"/>
    <w:rsid w:val="00663414"/>
    <w:rsid w:val="00670825"/>
    <w:rsid w:val="00670A2E"/>
    <w:rsid w:val="00670F3F"/>
    <w:rsid w:val="00676153"/>
    <w:rsid w:val="006771E4"/>
    <w:rsid w:val="00680CA4"/>
    <w:rsid w:val="006851B8"/>
    <w:rsid w:val="0069213C"/>
    <w:rsid w:val="00692D07"/>
    <w:rsid w:val="006953D9"/>
    <w:rsid w:val="00697D84"/>
    <w:rsid w:val="00697F7D"/>
    <w:rsid w:val="006B090A"/>
    <w:rsid w:val="006B7F41"/>
    <w:rsid w:val="006C535C"/>
    <w:rsid w:val="006C69FF"/>
    <w:rsid w:val="006D7A63"/>
    <w:rsid w:val="00700E27"/>
    <w:rsid w:val="00701811"/>
    <w:rsid w:val="0071240B"/>
    <w:rsid w:val="00716484"/>
    <w:rsid w:val="00717691"/>
    <w:rsid w:val="0072297F"/>
    <w:rsid w:val="00732B1E"/>
    <w:rsid w:val="00733C75"/>
    <w:rsid w:val="00742D3F"/>
    <w:rsid w:val="00744BFA"/>
    <w:rsid w:val="00754B13"/>
    <w:rsid w:val="00775807"/>
    <w:rsid w:val="0078167F"/>
    <w:rsid w:val="00784618"/>
    <w:rsid w:val="00794368"/>
    <w:rsid w:val="007951F8"/>
    <w:rsid w:val="007962A0"/>
    <w:rsid w:val="00797B73"/>
    <w:rsid w:val="007A2A9B"/>
    <w:rsid w:val="007C0B79"/>
    <w:rsid w:val="007E1828"/>
    <w:rsid w:val="007F1F88"/>
    <w:rsid w:val="007F5DA1"/>
    <w:rsid w:val="00817B67"/>
    <w:rsid w:val="00821A9A"/>
    <w:rsid w:val="00827249"/>
    <w:rsid w:val="008315B6"/>
    <w:rsid w:val="00843B8F"/>
    <w:rsid w:val="00847815"/>
    <w:rsid w:val="008551DB"/>
    <w:rsid w:val="008610AB"/>
    <w:rsid w:val="00874183"/>
    <w:rsid w:val="00877AB0"/>
    <w:rsid w:val="0088240F"/>
    <w:rsid w:val="00883B84"/>
    <w:rsid w:val="0088615A"/>
    <w:rsid w:val="008873CD"/>
    <w:rsid w:val="00887652"/>
    <w:rsid w:val="008A0F2E"/>
    <w:rsid w:val="008A3774"/>
    <w:rsid w:val="008B5279"/>
    <w:rsid w:val="008C0CA9"/>
    <w:rsid w:val="008C7EB4"/>
    <w:rsid w:val="008D2544"/>
    <w:rsid w:val="008D26F9"/>
    <w:rsid w:val="008D51D9"/>
    <w:rsid w:val="008F1702"/>
    <w:rsid w:val="008F744A"/>
    <w:rsid w:val="009119C3"/>
    <w:rsid w:val="00912069"/>
    <w:rsid w:val="00914417"/>
    <w:rsid w:val="009228E1"/>
    <w:rsid w:val="009419CD"/>
    <w:rsid w:val="009425BC"/>
    <w:rsid w:val="009427CD"/>
    <w:rsid w:val="00952EF1"/>
    <w:rsid w:val="0096188E"/>
    <w:rsid w:val="009668A2"/>
    <w:rsid w:val="00971723"/>
    <w:rsid w:val="00974F0D"/>
    <w:rsid w:val="00975376"/>
    <w:rsid w:val="00980616"/>
    <w:rsid w:val="00981344"/>
    <w:rsid w:val="0098375A"/>
    <w:rsid w:val="00983E80"/>
    <w:rsid w:val="009B714A"/>
    <w:rsid w:val="009D0900"/>
    <w:rsid w:val="009D5106"/>
    <w:rsid w:val="009E1660"/>
    <w:rsid w:val="009E42F1"/>
    <w:rsid w:val="009E6F1D"/>
    <w:rsid w:val="009F4134"/>
    <w:rsid w:val="00A01C62"/>
    <w:rsid w:val="00A03C92"/>
    <w:rsid w:val="00A0555F"/>
    <w:rsid w:val="00A06882"/>
    <w:rsid w:val="00A108BC"/>
    <w:rsid w:val="00A2262D"/>
    <w:rsid w:val="00A33C03"/>
    <w:rsid w:val="00A40943"/>
    <w:rsid w:val="00A416A0"/>
    <w:rsid w:val="00A51C1A"/>
    <w:rsid w:val="00A51DC7"/>
    <w:rsid w:val="00A535EF"/>
    <w:rsid w:val="00A61646"/>
    <w:rsid w:val="00A74CDC"/>
    <w:rsid w:val="00A823C3"/>
    <w:rsid w:val="00A834CD"/>
    <w:rsid w:val="00A84918"/>
    <w:rsid w:val="00A927C6"/>
    <w:rsid w:val="00A97E0B"/>
    <w:rsid w:val="00AA4725"/>
    <w:rsid w:val="00AB0F40"/>
    <w:rsid w:val="00AC243D"/>
    <w:rsid w:val="00AC508F"/>
    <w:rsid w:val="00AC55F8"/>
    <w:rsid w:val="00AC6366"/>
    <w:rsid w:val="00AD66BB"/>
    <w:rsid w:val="00AD7749"/>
    <w:rsid w:val="00AE1862"/>
    <w:rsid w:val="00AE1E9E"/>
    <w:rsid w:val="00AE751C"/>
    <w:rsid w:val="00AF394B"/>
    <w:rsid w:val="00AF5700"/>
    <w:rsid w:val="00B270CB"/>
    <w:rsid w:val="00B27DF6"/>
    <w:rsid w:val="00B409DE"/>
    <w:rsid w:val="00B441EE"/>
    <w:rsid w:val="00B63EE5"/>
    <w:rsid w:val="00B66BA1"/>
    <w:rsid w:val="00B736AD"/>
    <w:rsid w:val="00B749C5"/>
    <w:rsid w:val="00B821FE"/>
    <w:rsid w:val="00B83FFE"/>
    <w:rsid w:val="00B84EAA"/>
    <w:rsid w:val="00B905D3"/>
    <w:rsid w:val="00BA1250"/>
    <w:rsid w:val="00BA29C6"/>
    <w:rsid w:val="00BB3816"/>
    <w:rsid w:val="00BB3EF7"/>
    <w:rsid w:val="00BB6F19"/>
    <w:rsid w:val="00BC6A76"/>
    <w:rsid w:val="00BD1AE1"/>
    <w:rsid w:val="00BD785F"/>
    <w:rsid w:val="00C05866"/>
    <w:rsid w:val="00C07D8A"/>
    <w:rsid w:val="00C17FB3"/>
    <w:rsid w:val="00C233C3"/>
    <w:rsid w:val="00C23EB0"/>
    <w:rsid w:val="00C26FFA"/>
    <w:rsid w:val="00C27680"/>
    <w:rsid w:val="00C31E6C"/>
    <w:rsid w:val="00C36976"/>
    <w:rsid w:val="00C377A2"/>
    <w:rsid w:val="00C43D33"/>
    <w:rsid w:val="00C43D76"/>
    <w:rsid w:val="00C44AE6"/>
    <w:rsid w:val="00C45E70"/>
    <w:rsid w:val="00C52322"/>
    <w:rsid w:val="00C54EBA"/>
    <w:rsid w:val="00C62337"/>
    <w:rsid w:val="00C644EC"/>
    <w:rsid w:val="00C74A59"/>
    <w:rsid w:val="00C8148A"/>
    <w:rsid w:val="00C82133"/>
    <w:rsid w:val="00C85B8F"/>
    <w:rsid w:val="00C927AF"/>
    <w:rsid w:val="00C96AC8"/>
    <w:rsid w:val="00CA5EE2"/>
    <w:rsid w:val="00CA6FF5"/>
    <w:rsid w:val="00CB65D6"/>
    <w:rsid w:val="00CC42D2"/>
    <w:rsid w:val="00CD2E4E"/>
    <w:rsid w:val="00CD57AD"/>
    <w:rsid w:val="00CD77CC"/>
    <w:rsid w:val="00CE31BD"/>
    <w:rsid w:val="00CE7847"/>
    <w:rsid w:val="00CF7B2B"/>
    <w:rsid w:val="00D03ACB"/>
    <w:rsid w:val="00D21A11"/>
    <w:rsid w:val="00D23F57"/>
    <w:rsid w:val="00D30969"/>
    <w:rsid w:val="00D3411F"/>
    <w:rsid w:val="00D35FB8"/>
    <w:rsid w:val="00D45A38"/>
    <w:rsid w:val="00D50B55"/>
    <w:rsid w:val="00D5192B"/>
    <w:rsid w:val="00D54D6E"/>
    <w:rsid w:val="00D57067"/>
    <w:rsid w:val="00D60C34"/>
    <w:rsid w:val="00D65FE5"/>
    <w:rsid w:val="00D66B18"/>
    <w:rsid w:val="00D71ED8"/>
    <w:rsid w:val="00D74D97"/>
    <w:rsid w:val="00D759FA"/>
    <w:rsid w:val="00D814F6"/>
    <w:rsid w:val="00D859F2"/>
    <w:rsid w:val="00D90132"/>
    <w:rsid w:val="00D940AE"/>
    <w:rsid w:val="00D9564B"/>
    <w:rsid w:val="00DA31B8"/>
    <w:rsid w:val="00DA3836"/>
    <w:rsid w:val="00DA5158"/>
    <w:rsid w:val="00DB0157"/>
    <w:rsid w:val="00DB1EFE"/>
    <w:rsid w:val="00DB38E8"/>
    <w:rsid w:val="00DD49FF"/>
    <w:rsid w:val="00DD4AD4"/>
    <w:rsid w:val="00DE7397"/>
    <w:rsid w:val="00DF2E90"/>
    <w:rsid w:val="00E04617"/>
    <w:rsid w:val="00E11802"/>
    <w:rsid w:val="00E32CB1"/>
    <w:rsid w:val="00E4461A"/>
    <w:rsid w:val="00E45196"/>
    <w:rsid w:val="00E50E6A"/>
    <w:rsid w:val="00E51DED"/>
    <w:rsid w:val="00E57EF5"/>
    <w:rsid w:val="00E626E7"/>
    <w:rsid w:val="00E63C77"/>
    <w:rsid w:val="00E64EEF"/>
    <w:rsid w:val="00E656BF"/>
    <w:rsid w:val="00E770B4"/>
    <w:rsid w:val="00E94FD4"/>
    <w:rsid w:val="00EA233D"/>
    <w:rsid w:val="00EB4D6B"/>
    <w:rsid w:val="00EC02C8"/>
    <w:rsid w:val="00ED16B9"/>
    <w:rsid w:val="00EE02BF"/>
    <w:rsid w:val="00EE72D9"/>
    <w:rsid w:val="00EE7DF7"/>
    <w:rsid w:val="00F00249"/>
    <w:rsid w:val="00F13591"/>
    <w:rsid w:val="00F22C3C"/>
    <w:rsid w:val="00F250E5"/>
    <w:rsid w:val="00F338E1"/>
    <w:rsid w:val="00F33F59"/>
    <w:rsid w:val="00F3528F"/>
    <w:rsid w:val="00F37908"/>
    <w:rsid w:val="00F379D3"/>
    <w:rsid w:val="00F42896"/>
    <w:rsid w:val="00F444FE"/>
    <w:rsid w:val="00F568DC"/>
    <w:rsid w:val="00F61D6D"/>
    <w:rsid w:val="00F65B4E"/>
    <w:rsid w:val="00F80953"/>
    <w:rsid w:val="00F9153E"/>
    <w:rsid w:val="00F9578D"/>
    <w:rsid w:val="00F961A3"/>
    <w:rsid w:val="00FB6E17"/>
    <w:rsid w:val="00FD1EE4"/>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9A79333A-62AD-4262-A128-DF94CB13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A9A"/>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diagramData" Target="diagrams/data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diagramQuickStyle" Target="diagrams/quickStyle2.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diagramQuickStyle" Target="diagrams/quickStyle3.xml"/><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diagramLayout" Target="diagrams/layout1.xml"/><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diagramColors" Target="diagrams/colors3.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QuickStyle" Target="diagrams/quickStyle1.xml"/><Relationship Id="rId28" Type="http://schemas.openxmlformats.org/officeDocument/2006/relationships/image" Target="media/image16.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diagramLayout" Target="diagrams/layout2.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diagramLayout" Target="diagrams/layout3.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diagramDrawing" Target="diagrams/drawing3.xml"/><Relationship Id="rId97" Type="http://schemas.openxmlformats.org/officeDocument/2006/relationships/image" Target="media/image7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diagramData" Target="diagrams/data3.xm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29.png"/><Relationship Id="rId6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~WRL2020.tmp</Template>
  <TotalTime>10669</TotalTime>
  <Pages>1</Pages>
  <Words>8626</Words>
  <Characters>47443</Characters>
  <Application>Microsoft Office Word</Application>
  <DocSecurity>0</DocSecurity>
  <Lines>395</Lines>
  <Paragraphs>111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192</cp:revision>
  <dcterms:created xsi:type="dcterms:W3CDTF">2024-04-17T16:41:00Z</dcterms:created>
  <dcterms:modified xsi:type="dcterms:W3CDTF">2024-09-30T19:25:00Z</dcterms:modified>
</cp:coreProperties>
</file>